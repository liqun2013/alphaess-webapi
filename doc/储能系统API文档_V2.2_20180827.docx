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E27" w:rsidRPr="008C36C9" w:rsidRDefault="00244E27" w:rsidP="008C36C9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8C36C9">
        <w:rPr>
          <w:rFonts w:asciiTheme="majorEastAsia" w:eastAsiaTheme="majorEastAsia" w:hAnsiTheme="majorEastAsia" w:hint="eastAsia"/>
          <w:b/>
          <w:sz w:val="32"/>
          <w:szCs w:val="32"/>
        </w:rPr>
        <w:t>储能系统API</w:t>
      </w:r>
      <w:r w:rsidR="00E50C74">
        <w:rPr>
          <w:rFonts w:asciiTheme="majorEastAsia" w:eastAsiaTheme="majorEastAsia" w:hAnsiTheme="majorEastAsia"/>
          <w:b/>
          <w:sz w:val="32"/>
          <w:szCs w:val="32"/>
        </w:rPr>
        <w:t>文档</w:t>
      </w:r>
      <w:r w:rsidRPr="008C36C9">
        <w:rPr>
          <w:rFonts w:asciiTheme="majorEastAsia" w:eastAsiaTheme="majorEastAsia" w:hAnsiTheme="majorEastAsia" w:hint="eastAsia"/>
          <w:b/>
          <w:sz w:val="32"/>
          <w:szCs w:val="32"/>
        </w:rPr>
        <w:t>(</w:t>
      </w:r>
      <w:r w:rsidRPr="008C36C9">
        <w:rPr>
          <w:rFonts w:asciiTheme="majorEastAsia" w:eastAsiaTheme="majorEastAsia" w:hAnsiTheme="majorEastAsia"/>
          <w:b/>
          <w:sz w:val="32"/>
          <w:szCs w:val="32"/>
        </w:rPr>
        <w:t>V</w:t>
      </w:r>
      <w:r w:rsidR="00482258">
        <w:rPr>
          <w:rFonts w:asciiTheme="majorEastAsia" w:eastAsiaTheme="majorEastAsia" w:hAnsiTheme="majorEastAsia"/>
          <w:b/>
          <w:sz w:val="32"/>
          <w:szCs w:val="32"/>
        </w:rPr>
        <w:t>2</w:t>
      </w:r>
      <w:r w:rsidRPr="008C36C9">
        <w:rPr>
          <w:rFonts w:asciiTheme="majorEastAsia" w:eastAsiaTheme="majorEastAsia" w:hAnsiTheme="majorEastAsia"/>
          <w:b/>
          <w:sz w:val="32"/>
          <w:szCs w:val="32"/>
        </w:rPr>
        <w:t>.</w:t>
      </w:r>
      <w:r w:rsidR="00E908FB">
        <w:rPr>
          <w:rFonts w:asciiTheme="majorEastAsia" w:eastAsiaTheme="majorEastAsia" w:hAnsiTheme="majorEastAsia"/>
          <w:b/>
          <w:sz w:val="32"/>
          <w:szCs w:val="32"/>
        </w:rPr>
        <w:t>2</w:t>
      </w:r>
      <w:r w:rsidRPr="008C36C9">
        <w:rPr>
          <w:rFonts w:asciiTheme="majorEastAsia" w:eastAsiaTheme="majorEastAsia" w:hAnsiTheme="majorEastAsia" w:hint="eastAsia"/>
          <w:b/>
          <w:sz w:val="32"/>
          <w:szCs w:val="32"/>
        </w:rPr>
        <w:t>)</w:t>
      </w:r>
    </w:p>
    <w:p w:rsidR="00244E27" w:rsidRPr="00C951B9" w:rsidRDefault="00B71A3B" w:rsidP="00244E27">
      <w:pPr>
        <w:rPr>
          <w:b/>
          <w:sz w:val="22"/>
        </w:rPr>
      </w:pPr>
      <w:r w:rsidRPr="00C951B9">
        <w:rPr>
          <w:rFonts w:hint="eastAsia"/>
          <w:b/>
          <w:sz w:val="22"/>
        </w:rPr>
        <w:t>更新内容</w:t>
      </w:r>
    </w:p>
    <w:p w:rsidR="004E3BE2" w:rsidRDefault="00B71A3B" w:rsidP="00D942E7">
      <w:r w:rsidRPr="00C951B9">
        <w:rPr>
          <w:b/>
          <w:sz w:val="22"/>
        </w:rPr>
        <w:tab/>
      </w:r>
      <w:r w:rsidR="00F95BAE">
        <w:rPr>
          <w:b/>
          <w:sz w:val="22"/>
        </w:rPr>
        <w:t>1</w:t>
      </w:r>
      <w:r w:rsidRPr="00C951B9">
        <w:rPr>
          <w:b/>
          <w:sz w:val="22"/>
        </w:rPr>
        <w:t>.</w:t>
      </w:r>
      <w:r w:rsidR="0015013A" w:rsidRPr="0015013A">
        <w:t xml:space="preserve"> </w:t>
      </w:r>
      <w:r w:rsidR="00D942E7">
        <w:rPr>
          <w:rFonts w:hint="eastAsia"/>
        </w:rPr>
        <w:t>增加了</w:t>
      </w:r>
      <w:r w:rsidR="00491CC1">
        <w:rPr>
          <w:rFonts w:hint="eastAsia"/>
        </w:rPr>
        <w:t>26,27</w:t>
      </w:r>
      <w:r w:rsidR="00083B91">
        <w:rPr>
          <w:rFonts w:hint="eastAsia"/>
        </w:rPr>
        <w:t>,28</w:t>
      </w:r>
      <w:r w:rsidR="00B00B8A">
        <w:rPr>
          <w:rFonts w:hint="eastAsia"/>
        </w:rPr>
        <w:t>,29</w:t>
      </w:r>
      <w:r w:rsidR="00BA5301">
        <w:t>,30</w:t>
      </w:r>
      <w:r w:rsidR="00596A41">
        <w:t>,31</w:t>
      </w:r>
      <w:r w:rsidR="00D24DCB">
        <w:t>,32</w:t>
      </w:r>
      <w:r w:rsidR="00D942E7">
        <w:rPr>
          <w:rFonts w:hint="eastAsia"/>
        </w:rPr>
        <w:t>接口</w:t>
      </w:r>
    </w:p>
    <w:p w:rsidR="001C5D11" w:rsidRDefault="001C5D11" w:rsidP="00D942E7">
      <w:r>
        <w:tab/>
        <w:t xml:space="preserve">2. </w:t>
      </w:r>
      <w:r>
        <w:rPr>
          <w:rFonts w:hint="eastAsia"/>
        </w:rPr>
        <w:t>修改用户信息添加</w:t>
      </w:r>
      <w:r w:rsidRPr="001C5D11">
        <w:rPr>
          <w:rFonts w:hint="eastAsia"/>
        </w:rPr>
        <w:t>cell</w:t>
      </w:r>
      <w:r w:rsidRPr="001C5D11">
        <w:t>phone</w:t>
      </w:r>
      <w:r>
        <w:t>,</w:t>
      </w:r>
      <w:r>
        <w:rPr>
          <w:rFonts w:hint="eastAsia"/>
        </w:rPr>
        <w:t>address</w:t>
      </w:r>
      <w:r>
        <w:rPr>
          <w:rFonts w:hint="eastAsia"/>
        </w:rPr>
        <w:t>字段</w:t>
      </w:r>
    </w:p>
    <w:p w:rsidR="00405815" w:rsidRDefault="00405815" w:rsidP="00D942E7">
      <w:r>
        <w:tab/>
        <w:t xml:space="preserve">3. </w:t>
      </w:r>
      <w:r>
        <w:rPr>
          <w:rFonts w:hint="eastAsia"/>
        </w:rPr>
        <w:t>系统设置</w:t>
      </w:r>
      <w:r>
        <w:rPr>
          <w:rFonts w:hint="eastAsia"/>
        </w:rPr>
        <w:t>,</w:t>
      </w:r>
      <w:r>
        <w:rPr>
          <w:rFonts w:hint="eastAsia"/>
        </w:rPr>
        <w:t>系统详情去掉</w:t>
      </w:r>
      <w:r>
        <w:rPr>
          <w:rFonts w:hint="eastAsia"/>
        </w:rPr>
        <w:t>System</w:t>
      </w:r>
      <w:r>
        <w:t>Id</w:t>
      </w:r>
      <w:r>
        <w:rPr>
          <w:rFonts w:hint="eastAsia"/>
        </w:rPr>
        <w:t>字段</w:t>
      </w:r>
    </w:p>
    <w:p w:rsidR="00032434" w:rsidRPr="00C951B9" w:rsidRDefault="00032434" w:rsidP="00D942E7">
      <w:pPr>
        <w:rPr>
          <w:b/>
          <w:sz w:val="22"/>
        </w:rPr>
      </w:pPr>
      <w:r>
        <w:tab/>
        <w:t xml:space="preserve">4. </w:t>
      </w:r>
      <w:r>
        <w:rPr>
          <w:rFonts w:hint="eastAsia"/>
        </w:rPr>
        <w:t>获取能量信息接口添加</w:t>
      </w:r>
      <w:r w:rsidRPr="00032434">
        <w:t>TotalIncome</w:t>
      </w:r>
      <w:r>
        <w:rPr>
          <w:rFonts w:hint="eastAsia"/>
        </w:rPr>
        <w:t>字段</w:t>
      </w:r>
    </w:p>
    <w:p w:rsidR="00244E27" w:rsidRDefault="00244E27" w:rsidP="00244E27"/>
    <w:sdt>
      <w:sdtPr>
        <w:rPr>
          <w:rFonts w:ascii="Calibri" w:hAnsi="Calibri"/>
          <w:b w:val="0"/>
          <w:bCs w:val="0"/>
          <w:color w:val="auto"/>
          <w:kern w:val="2"/>
          <w:sz w:val="21"/>
          <w:szCs w:val="22"/>
          <w:lang w:val="zh-CN"/>
        </w:rPr>
        <w:id w:val="-353116491"/>
        <w:docPartObj>
          <w:docPartGallery w:val="Table of Contents"/>
          <w:docPartUnique/>
        </w:docPartObj>
      </w:sdtPr>
      <w:sdtEndPr/>
      <w:sdtContent>
        <w:p w:rsidR="008C36C9" w:rsidRDefault="008C36C9" w:rsidP="008C36C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00B8A" w:rsidRDefault="008C36C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210651" w:history="1">
            <w:r w:rsidR="00B00B8A" w:rsidRPr="006D5828">
              <w:rPr>
                <w:rStyle w:val="a3"/>
                <w:noProof/>
              </w:rPr>
              <w:t>1</w:t>
            </w:r>
            <w:r w:rsidR="00B00B8A" w:rsidRPr="006D5828">
              <w:rPr>
                <w:rStyle w:val="a3"/>
                <w:rFonts w:hint="eastAsia"/>
                <w:noProof/>
              </w:rPr>
              <w:t>、用户登入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_Toc520210651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3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52" w:history="1">
            <w:r w:rsidR="00B00B8A" w:rsidRPr="006D5828">
              <w:rPr>
                <w:rStyle w:val="a3"/>
                <w:noProof/>
              </w:rPr>
              <w:t>2</w:t>
            </w:r>
            <w:r w:rsidR="00B00B8A" w:rsidRPr="006D5828">
              <w:rPr>
                <w:rStyle w:val="a3"/>
                <w:rFonts w:hint="eastAsia"/>
                <w:noProof/>
              </w:rPr>
              <w:t>、用户注册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_Toc520210652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3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53" w:history="1">
            <w:r w:rsidR="00B00B8A" w:rsidRPr="006D5828">
              <w:rPr>
                <w:rStyle w:val="a3"/>
                <w:noProof/>
              </w:rPr>
              <w:t>3</w:t>
            </w:r>
            <w:r w:rsidR="00B00B8A" w:rsidRPr="006D5828">
              <w:rPr>
                <w:rStyle w:val="a3"/>
                <w:rFonts w:hint="eastAsia"/>
                <w:noProof/>
              </w:rPr>
              <w:t>、修改用户信息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_Toc520210653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4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54" w:history="1">
            <w:r w:rsidR="00B00B8A" w:rsidRPr="006D5828">
              <w:rPr>
                <w:rStyle w:val="a3"/>
                <w:noProof/>
              </w:rPr>
              <w:t>4</w:t>
            </w:r>
            <w:r w:rsidR="00B00B8A" w:rsidRPr="006D5828">
              <w:rPr>
                <w:rStyle w:val="a3"/>
                <w:rFonts w:hint="eastAsia"/>
                <w:noProof/>
              </w:rPr>
              <w:t>、获取用户信息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_Toc520210654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5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55" w:history="1">
            <w:r w:rsidR="00B00B8A" w:rsidRPr="006D5828">
              <w:rPr>
                <w:rStyle w:val="a3"/>
                <w:noProof/>
              </w:rPr>
              <w:t>5</w:t>
            </w:r>
            <w:r w:rsidR="00B00B8A" w:rsidRPr="006D5828">
              <w:rPr>
                <w:rStyle w:val="a3"/>
                <w:rFonts w:hint="eastAsia"/>
                <w:noProof/>
              </w:rPr>
              <w:t>、获取用户注册协议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_Toc520210655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6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56" w:history="1">
            <w:r w:rsidR="00B00B8A" w:rsidRPr="006D5828">
              <w:rPr>
                <w:rStyle w:val="a3"/>
                <w:noProof/>
              </w:rPr>
              <w:t>6</w:t>
            </w:r>
            <w:r w:rsidR="00B00B8A" w:rsidRPr="006D5828">
              <w:rPr>
                <w:rStyle w:val="a3"/>
                <w:rFonts w:hint="eastAsia"/>
                <w:noProof/>
              </w:rPr>
              <w:t>、修改密码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_Toc520210656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7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57" w:history="1">
            <w:r w:rsidR="00B00B8A" w:rsidRPr="006D5828">
              <w:rPr>
                <w:rStyle w:val="a3"/>
                <w:noProof/>
              </w:rPr>
              <w:t>7</w:t>
            </w:r>
            <w:r w:rsidR="00B00B8A" w:rsidRPr="006D5828">
              <w:rPr>
                <w:rStyle w:val="a3"/>
                <w:rFonts w:hint="eastAsia"/>
                <w:noProof/>
              </w:rPr>
              <w:t>、找回密码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_Toc520210657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7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58" w:history="1">
            <w:r w:rsidR="00B00B8A" w:rsidRPr="006D5828">
              <w:rPr>
                <w:rStyle w:val="a3"/>
                <w:noProof/>
              </w:rPr>
              <w:t>8</w:t>
            </w:r>
            <w:r w:rsidR="00B00B8A" w:rsidRPr="006D5828">
              <w:rPr>
                <w:rStyle w:val="a3"/>
                <w:rFonts w:hint="eastAsia"/>
                <w:noProof/>
              </w:rPr>
              <w:t>、获取系统列表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_Toc520210658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8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59" w:history="1">
            <w:r w:rsidR="00B00B8A" w:rsidRPr="006D5828">
              <w:rPr>
                <w:rStyle w:val="a3"/>
                <w:noProof/>
              </w:rPr>
              <w:t>9</w:t>
            </w:r>
            <w:r w:rsidR="00B00B8A" w:rsidRPr="006D5828">
              <w:rPr>
                <w:rStyle w:val="a3"/>
                <w:rFonts w:hint="eastAsia"/>
                <w:noProof/>
              </w:rPr>
              <w:t>、获取系统详情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_Toc520210659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10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60" w:history="1">
            <w:r w:rsidR="00B00B8A" w:rsidRPr="006D5828">
              <w:rPr>
                <w:rStyle w:val="a3"/>
                <w:noProof/>
              </w:rPr>
              <w:t>10</w:t>
            </w:r>
            <w:r w:rsidR="00B00B8A" w:rsidRPr="006D5828">
              <w:rPr>
                <w:rStyle w:val="a3"/>
                <w:rFonts w:hint="eastAsia"/>
                <w:noProof/>
              </w:rPr>
              <w:t>、系统设置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_Toc520210660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15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61" w:history="1">
            <w:r w:rsidR="00B00B8A" w:rsidRPr="006D5828">
              <w:rPr>
                <w:rStyle w:val="a3"/>
                <w:noProof/>
              </w:rPr>
              <w:t>11</w:t>
            </w:r>
            <w:r w:rsidR="00B00B8A" w:rsidRPr="006D5828">
              <w:rPr>
                <w:rStyle w:val="a3"/>
                <w:rFonts w:hint="eastAsia"/>
                <w:noProof/>
              </w:rPr>
              <w:t>、发送系统控制指令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_Toc520210661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19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62" w:history="1">
            <w:r w:rsidR="00B00B8A" w:rsidRPr="006D5828">
              <w:rPr>
                <w:rStyle w:val="a3"/>
                <w:noProof/>
              </w:rPr>
              <w:t>12</w:t>
            </w:r>
            <w:r w:rsidR="00B00B8A" w:rsidRPr="006D5828">
              <w:rPr>
                <w:rStyle w:val="a3"/>
                <w:rFonts w:hint="eastAsia"/>
                <w:noProof/>
              </w:rPr>
              <w:t>、获取系统能量信息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_Toc520210662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20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63" w:history="1">
            <w:r w:rsidR="00B00B8A" w:rsidRPr="006D5828">
              <w:rPr>
                <w:rStyle w:val="a3"/>
                <w:noProof/>
              </w:rPr>
              <w:t>13</w:t>
            </w:r>
            <w:r w:rsidR="00B00B8A" w:rsidRPr="006D5828">
              <w:rPr>
                <w:rStyle w:val="a3"/>
                <w:rFonts w:hint="eastAsia"/>
                <w:noProof/>
              </w:rPr>
              <w:t>、获取最新的系统常规运行数据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_Toc520210663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21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64" w:history="1">
            <w:r w:rsidR="00B00B8A" w:rsidRPr="006D5828">
              <w:rPr>
                <w:rStyle w:val="a3"/>
                <w:noProof/>
              </w:rPr>
              <w:t>14</w:t>
            </w:r>
            <w:r w:rsidR="00B00B8A" w:rsidRPr="006D5828">
              <w:rPr>
                <w:rStyle w:val="a3"/>
                <w:rFonts w:hint="eastAsia"/>
                <w:noProof/>
              </w:rPr>
              <w:t>、获取历史的系统常规运行数据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_Toc520210664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23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65" w:history="1">
            <w:r w:rsidR="00B00B8A" w:rsidRPr="006D5828">
              <w:rPr>
                <w:rStyle w:val="a3"/>
                <w:noProof/>
              </w:rPr>
              <w:t>15</w:t>
            </w:r>
            <w:r w:rsidR="00B00B8A" w:rsidRPr="006D5828">
              <w:rPr>
                <w:rStyle w:val="a3"/>
                <w:rFonts w:hint="eastAsia"/>
                <w:noProof/>
              </w:rPr>
              <w:t>、获取实时功率数据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_Toc520210665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26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66" w:history="1">
            <w:r w:rsidR="00B00B8A" w:rsidRPr="006D5828">
              <w:rPr>
                <w:rStyle w:val="a3"/>
                <w:noProof/>
              </w:rPr>
              <w:t>16</w:t>
            </w:r>
            <w:r w:rsidR="00B00B8A" w:rsidRPr="006D5828">
              <w:rPr>
                <w:rStyle w:val="a3"/>
                <w:rFonts w:hint="eastAsia"/>
                <w:noProof/>
              </w:rPr>
              <w:t>、获取储能系统状态信息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_Toc520210666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27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67" w:history="1">
            <w:r w:rsidR="00B00B8A" w:rsidRPr="006D5828">
              <w:rPr>
                <w:rStyle w:val="a3"/>
                <w:noProof/>
              </w:rPr>
              <w:t>17</w:t>
            </w:r>
            <w:r w:rsidR="00B00B8A" w:rsidRPr="006D5828">
              <w:rPr>
                <w:rStyle w:val="a3"/>
                <w:rFonts w:hint="eastAsia"/>
                <w:noProof/>
              </w:rPr>
              <w:t>、获取储能系统功率数据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_Toc520210667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28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68" w:history="1">
            <w:r w:rsidR="00B00B8A" w:rsidRPr="006D5828">
              <w:rPr>
                <w:rStyle w:val="a3"/>
                <w:noProof/>
              </w:rPr>
              <w:t>18</w:t>
            </w:r>
            <w:r w:rsidR="00B00B8A" w:rsidRPr="006D5828">
              <w:rPr>
                <w:rStyle w:val="a3"/>
                <w:rFonts w:hint="eastAsia"/>
                <w:noProof/>
              </w:rPr>
              <w:t>、获取储能系统能量数据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_Toc520210668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29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69" w:history="1">
            <w:r w:rsidR="00B00B8A" w:rsidRPr="006D5828">
              <w:rPr>
                <w:rStyle w:val="a3"/>
                <w:noProof/>
              </w:rPr>
              <w:t>19</w:t>
            </w:r>
            <w:r w:rsidR="00B00B8A" w:rsidRPr="006D5828">
              <w:rPr>
                <w:rStyle w:val="a3"/>
                <w:rFonts w:hint="eastAsia"/>
                <w:noProof/>
              </w:rPr>
              <w:t>、获取储能系统收益数据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_Toc520210669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30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70" w:history="1">
            <w:r w:rsidR="00B00B8A" w:rsidRPr="006D5828">
              <w:rPr>
                <w:rStyle w:val="a3"/>
                <w:noProof/>
              </w:rPr>
              <w:t>20</w:t>
            </w:r>
            <w:r w:rsidR="00B00B8A" w:rsidRPr="006D5828">
              <w:rPr>
                <w:rStyle w:val="a3"/>
                <w:rFonts w:hint="eastAsia"/>
                <w:noProof/>
              </w:rPr>
              <w:t>、获取</w:t>
            </w:r>
            <w:r w:rsidR="00B00B8A" w:rsidRPr="006D5828">
              <w:rPr>
                <w:rStyle w:val="a3"/>
                <w:noProof/>
              </w:rPr>
              <w:t>app</w:t>
            </w:r>
            <w:r w:rsidR="00B00B8A" w:rsidRPr="006D5828">
              <w:rPr>
                <w:rStyle w:val="a3"/>
                <w:rFonts w:hint="eastAsia"/>
                <w:noProof/>
              </w:rPr>
              <w:t>最新版本信息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_Toc520210670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31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71" w:history="1">
            <w:r w:rsidR="00B00B8A" w:rsidRPr="006D5828">
              <w:rPr>
                <w:rStyle w:val="a3"/>
                <w:noProof/>
              </w:rPr>
              <w:t>21</w:t>
            </w:r>
            <w:r w:rsidR="00B00B8A" w:rsidRPr="006D5828">
              <w:rPr>
                <w:rStyle w:val="a3"/>
                <w:rFonts w:hint="eastAsia"/>
                <w:noProof/>
              </w:rPr>
              <w:t>、关联新系统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_Toc520210671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32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72" w:history="1">
            <w:r w:rsidR="00B00B8A" w:rsidRPr="006D5828">
              <w:rPr>
                <w:rStyle w:val="a3"/>
                <w:noProof/>
              </w:rPr>
              <w:t>22</w:t>
            </w:r>
            <w:r w:rsidR="00B00B8A" w:rsidRPr="006D5828">
              <w:rPr>
                <w:rStyle w:val="a3"/>
                <w:rFonts w:hint="eastAsia"/>
                <w:noProof/>
              </w:rPr>
              <w:t>、安装新系统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_Toc520210672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33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73" w:history="1">
            <w:r w:rsidR="00B00B8A" w:rsidRPr="006D5828">
              <w:rPr>
                <w:rStyle w:val="a3"/>
                <w:noProof/>
              </w:rPr>
              <w:t>23</w:t>
            </w:r>
            <w:r w:rsidR="00B00B8A" w:rsidRPr="006D5828">
              <w:rPr>
                <w:rStyle w:val="a3"/>
                <w:rFonts w:hint="eastAsia"/>
                <w:noProof/>
              </w:rPr>
              <w:t>、检查系统固件新版本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_Toc520210673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34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74" w:history="1">
            <w:r w:rsidR="00B00B8A" w:rsidRPr="006D5828">
              <w:rPr>
                <w:rStyle w:val="a3"/>
                <w:noProof/>
              </w:rPr>
              <w:t>24</w:t>
            </w:r>
            <w:r w:rsidR="00B00B8A" w:rsidRPr="006D5828">
              <w:rPr>
                <w:rStyle w:val="a3"/>
                <w:rFonts w:hint="eastAsia"/>
                <w:noProof/>
              </w:rPr>
              <w:t>、更新系统固件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_Toc520210674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34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75" w:history="1">
            <w:r w:rsidR="00B00B8A" w:rsidRPr="006D5828">
              <w:rPr>
                <w:rStyle w:val="a3"/>
                <w:noProof/>
              </w:rPr>
              <w:t>25</w:t>
            </w:r>
            <w:r w:rsidR="00B00B8A" w:rsidRPr="006D5828">
              <w:rPr>
                <w:rStyle w:val="a3"/>
                <w:rFonts w:hint="eastAsia"/>
                <w:noProof/>
              </w:rPr>
              <w:t>、用户反馈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_Toc520210675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35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76" w:history="1">
            <w:r w:rsidR="00B00B8A" w:rsidRPr="006D5828">
              <w:rPr>
                <w:rStyle w:val="a3"/>
                <w:noProof/>
              </w:rPr>
              <w:t>26</w:t>
            </w:r>
            <w:r w:rsidR="00B00B8A" w:rsidRPr="006D5828">
              <w:rPr>
                <w:rStyle w:val="a3"/>
                <w:rFonts w:hint="eastAsia"/>
                <w:noProof/>
              </w:rPr>
              <w:t>、评论问题反馈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_Toc520210676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36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77" w:history="1">
            <w:r w:rsidR="00B00B8A" w:rsidRPr="006D5828">
              <w:rPr>
                <w:rStyle w:val="a3"/>
                <w:noProof/>
              </w:rPr>
              <w:t>27</w:t>
            </w:r>
            <w:r w:rsidR="00B00B8A" w:rsidRPr="006D5828">
              <w:rPr>
                <w:rStyle w:val="a3"/>
                <w:rFonts w:hint="eastAsia"/>
                <w:noProof/>
              </w:rPr>
              <w:t>、获取问题反馈列表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_Toc520210677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37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78" w:history="1">
            <w:r w:rsidR="00B00B8A" w:rsidRPr="006D5828">
              <w:rPr>
                <w:rStyle w:val="a3"/>
                <w:noProof/>
              </w:rPr>
              <w:t>28</w:t>
            </w:r>
            <w:r w:rsidR="00B00B8A" w:rsidRPr="006D5828">
              <w:rPr>
                <w:rStyle w:val="a3"/>
                <w:rFonts w:hint="eastAsia"/>
                <w:noProof/>
              </w:rPr>
              <w:t>、获取消息列表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_Toc520210678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38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79" w:history="1">
            <w:r w:rsidR="00B00B8A" w:rsidRPr="006D5828">
              <w:rPr>
                <w:rStyle w:val="a3"/>
                <w:noProof/>
              </w:rPr>
              <w:t>29</w:t>
            </w:r>
            <w:r w:rsidR="00B00B8A" w:rsidRPr="006D5828">
              <w:rPr>
                <w:rStyle w:val="a3"/>
                <w:rFonts w:hint="eastAsia"/>
                <w:noProof/>
              </w:rPr>
              <w:t>、更新消息已读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_Toc520210679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39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80" w:history="1">
            <w:r w:rsidR="00B00B8A" w:rsidRPr="006D5828">
              <w:rPr>
                <w:rStyle w:val="a3"/>
                <w:noProof/>
              </w:rPr>
              <w:t>30</w:t>
            </w:r>
            <w:r w:rsidR="00B00B8A" w:rsidRPr="006D5828">
              <w:rPr>
                <w:rStyle w:val="a3"/>
                <w:rFonts w:hint="eastAsia"/>
                <w:noProof/>
              </w:rPr>
              <w:t>、返回码</w:t>
            </w:r>
            <w:r w:rsidR="00B00B8A" w:rsidRPr="006D5828">
              <w:rPr>
                <w:rStyle w:val="a3"/>
                <w:noProof/>
              </w:rPr>
              <w:t>(ReturnCode)</w:t>
            </w:r>
            <w:r w:rsidR="00B00B8A" w:rsidRPr="006D5828">
              <w:rPr>
                <w:rStyle w:val="a3"/>
                <w:rFonts w:hint="eastAsia"/>
                <w:noProof/>
              </w:rPr>
              <w:t>描述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_Toc520210680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39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81" w:history="1">
            <w:r w:rsidR="00B00B8A" w:rsidRPr="006D5828">
              <w:rPr>
                <w:rStyle w:val="a3"/>
                <w:noProof/>
              </w:rPr>
              <w:t>31</w:t>
            </w:r>
            <w:r w:rsidR="00B00B8A" w:rsidRPr="006D5828">
              <w:rPr>
                <w:rStyle w:val="a3"/>
                <w:rFonts w:hint="eastAsia"/>
                <w:noProof/>
              </w:rPr>
              <w:t>、用户密码加密算法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_Toc520210681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40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82" w:history="1">
            <w:r w:rsidR="00B00B8A" w:rsidRPr="006D5828">
              <w:rPr>
                <w:rStyle w:val="a3"/>
                <w:noProof/>
              </w:rPr>
              <w:t>32</w:t>
            </w:r>
            <w:r w:rsidR="00B00B8A" w:rsidRPr="006D5828">
              <w:rPr>
                <w:rStyle w:val="a3"/>
                <w:rFonts w:hint="eastAsia"/>
                <w:noProof/>
              </w:rPr>
              <w:t>、</w:t>
            </w:r>
            <w:r w:rsidR="00B00B8A" w:rsidRPr="006D5828">
              <w:rPr>
                <w:rStyle w:val="a3"/>
                <w:noProof/>
              </w:rPr>
              <w:t>Sign</w:t>
            </w:r>
            <w:r w:rsidR="00B00B8A" w:rsidRPr="006D5828">
              <w:rPr>
                <w:rStyle w:val="a3"/>
                <w:rFonts w:hint="eastAsia"/>
                <w:noProof/>
              </w:rPr>
              <w:t>签名算法</w:t>
            </w:r>
            <w:r w:rsidR="00B00B8A" w:rsidRPr="006D5828">
              <w:rPr>
                <w:rStyle w:val="a3"/>
                <w:noProof/>
              </w:rPr>
              <w:t>(</w:t>
            </w:r>
            <w:r w:rsidR="00B00B8A" w:rsidRPr="006D5828">
              <w:rPr>
                <w:rStyle w:val="a3"/>
                <w:rFonts w:hint="eastAsia"/>
                <w:noProof/>
              </w:rPr>
              <w:t>该示例是用户找回密码的示例，其他接口类似</w:t>
            </w:r>
            <w:r w:rsidR="00B00B8A" w:rsidRPr="006D5828">
              <w:rPr>
                <w:rStyle w:val="a3"/>
                <w:noProof/>
              </w:rPr>
              <w:t>)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_Toc520210682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41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B00B8A" w:rsidRDefault="00336768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20210683" w:history="1">
            <w:r w:rsidR="00B00B8A" w:rsidRPr="006D5828">
              <w:rPr>
                <w:rStyle w:val="a3"/>
                <w:noProof/>
              </w:rPr>
              <w:t>33</w:t>
            </w:r>
            <w:r w:rsidR="00B00B8A" w:rsidRPr="006D5828">
              <w:rPr>
                <w:rStyle w:val="a3"/>
                <w:rFonts w:hint="eastAsia"/>
                <w:noProof/>
              </w:rPr>
              <w:t>、</w:t>
            </w:r>
            <w:r w:rsidR="00B00B8A" w:rsidRPr="006D5828">
              <w:rPr>
                <w:rStyle w:val="a3"/>
                <w:noProof/>
              </w:rPr>
              <w:t>MD5</w:t>
            </w:r>
            <w:r w:rsidR="00B00B8A" w:rsidRPr="006D5828">
              <w:rPr>
                <w:rStyle w:val="a3"/>
                <w:rFonts w:hint="eastAsia"/>
                <w:noProof/>
              </w:rPr>
              <w:t>计算方法</w:t>
            </w:r>
            <w:r w:rsidR="00B00B8A">
              <w:rPr>
                <w:noProof/>
                <w:webHidden/>
              </w:rPr>
              <w:tab/>
            </w:r>
            <w:r w:rsidR="00B00B8A">
              <w:rPr>
                <w:noProof/>
                <w:webHidden/>
              </w:rPr>
              <w:fldChar w:fldCharType="begin"/>
            </w:r>
            <w:r w:rsidR="00B00B8A">
              <w:rPr>
                <w:noProof/>
                <w:webHidden/>
              </w:rPr>
              <w:instrText xml:space="preserve"> PAGEREF _Toc520210683 \h </w:instrText>
            </w:r>
            <w:r w:rsidR="00B00B8A">
              <w:rPr>
                <w:noProof/>
                <w:webHidden/>
              </w:rPr>
            </w:r>
            <w:r w:rsidR="00B00B8A">
              <w:rPr>
                <w:noProof/>
                <w:webHidden/>
              </w:rPr>
              <w:fldChar w:fldCharType="separate"/>
            </w:r>
            <w:r w:rsidR="00B00B8A">
              <w:rPr>
                <w:noProof/>
                <w:webHidden/>
              </w:rPr>
              <w:t>42</w:t>
            </w:r>
            <w:r w:rsidR="00B00B8A">
              <w:rPr>
                <w:noProof/>
                <w:webHidden/>
              </w:rPr>
              <w:fldChar w:fldCharType="end"/>
            </w:r>
          </w:hyperlink>
        </w:p>
        <w:p w:rsidR="008C36C9" w:rsidRDefault="008C36C9">
          <w:r>
            <w:rPr>
              <w:b/>
              <w:bCs/>
              <w:lang w:val="zh-CN"/>
            </w:rPr>
            <w:fldChar w:fldCharType="end"/>
          </w:r>
        </w:p>
      </w:sdtContent>
    </w:sdt>
    <w:p w:rsidR="00244E27" w:rsidRDefault="00244E27" w:rsidP="00244E27"/>
    <w:p w:rsidR="00244E27" w:rsidRDefault="00244E27" w:rsidP="00244E27"/>
    <w:p w:rsidR="00244E27" w:rsidRDefault="00244E27" w:rsidP="00244E27">
      <w:pPr>
        <w:widowControl/>
        <w:jc w:val="left"/>
      </w:pPr>
      <w:r>
        <w:br w:type="page"/>
      </w:r>
    </w:p>
    <w:p w:rsidR="00244E27" w:rsidRPr="00B41F4B" w:rsidRDefault="00244E27" w:rsidP="00244E27">
      <w:pPr>
        <w:pStyle w:val="2"/>
        <w:rPr>
          <w:rStyle w:val="af1"/>
          <w:sz w:val="28"/>
        </w:rPr>
      </w:pPr>
      <w:bookmarkStart w:id="0" w:name="_Toc520210651"/>
      <w:r>
        <w:rPr>
          <w:rStyle w:val="af1"/>
          <w:sz w:val="28"/>
        </w:rPr>
        <w:lastRenderedPageBreak/>
        <w:t>1</w:t>
      </w:r>
      <w:r w:rsidR="008C36C9">
        <w:rPr>
          <w:rStyle w:val="af1"/>
          <w:sz w:val="28"/>
        </w:rPr>
        <w:t>、</w:t>
      </w:r>
      <w:r w:rsidRPr="00B41F4B">
        <w:rPr>
          <w:rStyle w:val="af1"/>
          <w:rFonts w:hint="eastAsia"/>
          <w:sz w:val="28"/>
        </w:rPr>
        <w:t>用户</w:t>
      </w:r>
      <w:r w:rsidRPr="00B41F4B">
        <w:rPr>
          <w:rStyle w:val="af1"/>
          <w:sz w:val="28"/>
        </w:rPr>
        <w:t>登入</w:t>
      </w:r>
      <w:bookmarkEnd w:id="0"/>
    </w:p>
    <w:p w:rsidR="00244E27" w:rsidRDefault="00244E27" w:rsidP="00244E27">
      <w:pPr>
        <w:pStyle w:val="aa"/>
      </w:pPr>
      <w:r>
        <w:rPr>
          <w:rFonts w:hint="eastAsia"/>
        </w:rPr>
        <w:t>地址</w:t>
      </w:r>
      <w:r>
        <w:t xml:space="preserve">:  </w:t>
      </w:r>
      <w:r w:rsidR="00991427" w:rsidRPr="00991427">
        <w:t>http://api.alphaess.com</w:t>
      </w:r>
      <w:r w:rsidR="003A621E" w:rsidRPr="003A621E">
        <w:t>/ras/v2/Login</w:t>
      </w:r>
    </w:p>
    <w:p w:rsidR="00244E27" w:rsidRDefault="00244E27" w:rsidP="00244E27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</w:t>
      </w:r>
      <w:r>
        <w:t>提供用户</w:t>
      </w:r>
      <w:r>
        <w:rPr>
          <w:rFonts w:hint="eastAsia"/>
        </w:rPr>
        <w:t>登入</w:t>
      </w:r>
    </w:p>
    <w:p w:rsidR="00244E27" w:rsidRDefault="00244E27" w:rsidP="00244E27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>POST</w:t>
      </w:r>
      <w:r w:rsidR="00500FBB">
        <w:t xml:space="preserve"> </w:t>
      </w:r>
      <w:r w:rsidR="00991427" w:rsidRPr="00991427">
        <w:t>http://api.alphaess.com</w:t>
      </w:r>
      <w:r w:rsidR="003A621E" w:rsidRPr="003A621E">
        <w:t>/ras/v2/Login</w:t>
      </w:r>
    </w:p>
    <w:p w:rsidR="00244E27" w:rsidRDefault="00244E27" w:rsidP="00244E27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1526"/>
        <w:gridCol w:w="992"/>
        <w:gridCol w:w="6095"/>
        <w:gridCol w:w="1134"/>
      </w:tblGrid>
      <w:tr w:rsidR="00244E27" w:rsidRPr="009D12C9" w:rsidTr="00665238">
        <w:trPr>
          <w:trHeight w:val="27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4E27" w:rsidRPr="00471B51" w:rsidRDefault="00244E27" w:rsidP="00584C74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244E27" w:rsidRPr="009D12C9" w:rsidTr="00665238">
        <w:trPr>
          <w:trHeight w:val="272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44E27" w:rsidRPr="00457EE6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244E27" w:rsidRPr="009D12C9" w:rsidTr="00665238">
        <w:trPr>
          <w:trHeight w:val="545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44E27" w:rsidRDefault="00244E27" w:rsidP="00584C74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244E27" w:rsidRPr="00D567F2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244E27" w:rsidRPr="00D567F2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244E27" w:rsidRPr="009D12C9" w:rsidTr="00665238">
        <w:trPr>
          <w:trHeight w:val="134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44E27" w:rsidRPr="009D12C9" w:rsidRDefault="00F12C80" w:rsidP="00584C74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</w:t>
            </w:r>
            <w:r w:rsidR="00F068BD">
              <w:rPr>
                <w:rFonts w:ascii="宋体" w:hAnsi="宋体" w:cs="宋体" w:hint="eastAsia"/>
                <w:color w:val="000000"/>
                <w:kern w:val="0"/>
                <w:sz w:val="22"/>
              </w:rPr>
              <w:t>(接口方提供)，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注意字母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ey大小写)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244E27" w:rsidRPr="009D12C9" w:rsidTr="00665238">
        <w:trPr>
          <w:trHeight w:val="272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E27" w:rsidRPr="00457EE6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244E27" w:rsidRPr="009D12C9" w:rsidTr="00665238">
        <w:trPr>
          <w:trHeight w:val="362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4E27" w:rsidRPr="005C2DEE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E27" w:rsidRPr="00457EE6" w:rsidRDefault="00F12C80" w:rsidP="00A26F9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密码,加密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后传输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hyperlink w:anchor="加密算法" w:history="1">
              <w:r w:rsidRPr="00457EE6">
                <w:rPr>
                  <w:rStyle w:val="a3"/>
                  <w:rFonts w:ascii="宋体" w:hAnsi="宋体" w:cs="宋体"/>
                  <w:kern w:val="0"/>
                  <w:sz w:val="22"/>
                </w:rPr>
                <w:t>加密算法</w:t>
              </w:r>
            </w:hyperlink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在后面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,</w:t>
            </w:r>
            <w:r w:rsidRPr="00D439E8">
              <w:rPr>
                <w:rFonts w:ascii="新宋体" w:eastAsia="新宋体" w:cs="新宋体"/>
                <w:kern w:val="0"/>
                <w:sz w:val="18"/>
                <w:szCs w:val="19"/>
              </w:rPr>
              <w:t xml:space="preserve"> </w:t>
            </w:r>
            <w:r w:rsidR="00A26F9A">
              <w:rPr>
                <w:rFonts w:ascii="新宋体" w:eastAsia="新宋体" w:cs="新宋体"/>
                <w:kern w:val="0"/>
                <w:sz w:val="18"/>
                <w:szCs w:val="19"/>
              </w:rPr>
              <w:t>password</w:t>
            </w:r>
            <w:r>
              <w:rPr>
                <w:rFonts w:ascii="新宋体" w:eastAsia="新宋体" w:cs="新宋体"/>
                <w:kern w:val="0"/>
                <w:sz w:val="18"/>
                <w:szCs w:val="19"/>
              </w:rPr>
              <w:t xml:space="preserve"> = 密码</w:t>
            </w:r>
            <w:r>
              <w:rPr>
                <w:rFonts w:ascii="新宋体" w:eastAsia="新宋体" w:cs="新宋体" w:hint="eastAsia"/>
                <w:kern w:val="0"/>
                <w:sz w:val="18"/>
                <w:szCs w:val="19"/>
              </w:rPr>
              <w:t>,</w:t>
            </w:r>
            <w:r w:rsidR="0004797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username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  <w:highlight w:val="white"/>
              </w:rPr>
              <w:t>用户名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244E27" w:rsidRDefault="00244E27" w:rsidP="00244E27"/>
    <w:p w:rsidR="00244E27" w:rsidRPr="00DD1D4E" w:rsidRDefault="00244E27" w:rsidP="00244E27">
      <w:pPr>
        <w:rPr>
          <w:rStyle w:val="af1"/>
        </w:rPr>
      </w:pPr>
      <w:r w:rsidRPr="00DD1D4E">
        <w:rPr>
          <w:rStyle w:val="af1"/>
          <w:rFonts w:hint="eastAsia"/>
        </w:rPr>
        <w:t>返回结果</w:t>
      </w:r>
      <w:r w:rsidRPr="00DD1D4E">
        <w:rPr>
          <w:rStyle w:val="af1"/>
          <w:rFonts w:hint="eastAsia"/>
        </w:rPr>
        <w:t>(</w:t>
      </w:r>
      <w:r w:rsidRPr="00DD1D4E">
        <w:rPr>
          <w:rStyle w:val="af1"/>
        </w:rPr>
        <w:t>json</w:t>
      </w:r>
      <w:r w:rsidRPr="00DD1D4E">
        <w:rPr>
          <w:rStyle w:val="af1"/>
        </w:rPr>
        <w:t>格式</w:t>
      </w:r>
      <w:r w:rsidRPr="00DD1D4E">
        <w:rPr>
          <w:rStyle w:val="af1"/>
        </w:rPr>
        <w:t>):</w:t>
      </w:r>
    </w:p>
    <w:p w:rsidR="00244E27" w:rsidRDefault="00244E27" w:rsidP="00244E27"/>
    <w:tbl>
      <w:tblPr>
        <w:tblW w:w="9747" w:type="dxa"/>
        <w:tblLook w:val="04A0" w:firstRow="1" w:lastRow="0" w:firstColumn="1" w:lastColumn="0" w:noHBand="0" w:noVBand="1"/>
      </w:tblPr>
      <w:tblGrid>
        <w:gridCol w:w="1526"/>
        <w:gridCol w:w="992"/>
        <w:gridCol w:w="7229"/>
      </w:tblGrid>
      <w:tr w:rsidR="00244E27" w:rsidRPr="006C1F5A" w:rsidTr="00665238">
        <w:trPr>
          <w:trHeight w:val="28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6C1F5A" w:rsidRDefault="00244E27" w:rsidP="00584C7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C1F5A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6C1F5A" w:rsidRDefault="00244E27" w:rsidP="00584C7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C1F5A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E27" w:rsidRPr="006C1F5A" w:rsidRDefault="00244E27" w:rsidP="0066523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C1F5A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说明</w:t>
            </w:r>
          </w:p>
        </w:tc>
      </w:tr>
      <w:tr w:rsidR="00895716" w:rsidRPr="006C1F5A" w:rsidTr="00BB154F">
        <w:trPr>
          <w:trHeight w:val="28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5716" w:rsidRPr="00C73679" w:rsidRDefault="00895716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73679">
              <w:rPr>
                <w:rFonts w:ascii="宋体" w:hAnsi="宋体" w:cs="宋体"/>
                <w:color w:val="000000"/>
                <w:kern w:val="0"/>
                <w:sz w:val="22"/>
              </w:rPr>
              <w:t>userType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5716" w:rsidRPr="00C73679" w:rsidRDefault="00895716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73679">
              <w:rPr>
                <w:rFonts w:ascii="宋体" w:hAnsi="宋体" w:cs="宋体"/>
                <w:color w:val="000000"/>
                <w:kern w:val="0"/>
                <w:sz w:val="22"/>
              </w:rPr>
              <w:t>S</w:t>
            </w:r>
            <w:r w:rsidRPr="00C73679">
              <w:rPr>
                <w:rFonts w:ascii="宋体" w:hAnsi="宋体" w:cs="宋体" w:hint="eastAsia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45E" w:rsidRDefault="00895716" w:rsidP="0083145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73679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用户类型</w:t>
            </w:r>
            <w:r w:rsidR="0083145E">
              <w:rPr>
                <w:rFonts w:ascii="宋体" w:hAnsi="宋体" w:cs="宋体" w:hint="eastAsia"/>
                <w:color w:val="000000"/>
                <w:kern w:val="0"/>
                <w:sz w:val="22"/>
              </w:rPr>
              <w:t>多个以逗号(,)分隔</w:t>
            </w:r>
          </w:p>
          <w:p w:rsidR="00895716" w:rsidRPr="00C73679" w:rsidRDefault="0083145E" w:rsidP="0083145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r w:rsidRPr="0083145E">
              <w:rPr>
                <w:rFonts w:ascii="宋体" w:hAnsi="宋体" w:cs="宋体"/>
                <w:color w:val="000000"/>
                <w:kern w:val="0"/>
                <w:sz w:val="22"/>
              </w:rPr>
              <w:t>installer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: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安装商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;</w:t>
            </w:r>
            <w:r w:rsidRPr="0083145E">
              <w:rPr>
                <w:rFonts w:ascii="宋体" w:hAnsi="宋体" w:cs="宋体"/>
                <w:color w:val="000000"/>
                <w:kern w:val="0"/>
                <w:sz w:val="22"/>
              </w:rPr>
              <w:t>customer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终端用户;</w:t>
            </w:r>
            <w:r w:rsidRPr="0083145E">
              <w:rPr>
                <w:rFonts w:ascii="宋体" w:hAnsi="宋体" w:cs="宋体"/>
                <w:color w:val="000000"/>
                <w:kern w:val="0"/>
                <w:sz w:val="22"/>
              </w:rPr>
              <w:t>reseller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分销商;</w:t>
            </w:r>
            <w:r w:rsidRPr="0083145E">
              <w:rPr>
                <w:rFonts w:ascii="宋体" w:hAnsi="宋体" w:cs="宋体"/>
                <w:color w:val="000000"/>
                <w:kern w:val="0"/>
                <w:sz w:val="22"/>
              </w:rPr>
              <w:t>sharer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分享用户)</w:t>
            </w:r>
          </w:p>
        </w:tc>
      </w:tr>
      <w:tr w:rsidR="00244E27" w:rsidRPr="00DD1D4E" w:rsidTr="00C73679">
        <w:trPr>
          <w:trHeight w:val="28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DD1D4E" w:rsidRDefault="00244E2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ReturnCode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DD1D4E" w:rsidRDefault="00244E2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1D4E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E27" w:rsidRPr="00DD1D4E" w:rsidRDefault="00336768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w:anchor="返回码" w:history="1">
              <w:r w:rsidR="00244E27" w:rsidRPr="00427118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返回码</w:t>
              </w:r>
            </w:hyperlink>
          </w:p>
        </w:tc>
      </w:tr>
      <w:tr w:rsidR="00C73679" w:rsidRPr="00DD1D4E" w:rsidTr="00BB154F">
        <w:trPr>
          <w:trHeight w:val="28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3679" w:rsidRDefault="00624548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3679" w:rsidRPr="00DD1D4E" w:rsidRDefault="00C73679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679" w:rsidRDefault="0009348C" w:rsidP="00E33274">
            <w:pPr>
              <w:widowControl/>
              <w:jc w:val="left"/>
            </w:pPr>
            <w:r>
              <w:rPr>
                <w:rFonts w:hint="eastAsia"/>
              </w:rPr>
              <w:t>身份验证令牌</w:t>
            </w:r>
            <w:r w:rsidR="00E33274">
              <w:rPr>
                <w:rFonts w:hint="eastAsia"/>
              </w:rPr>
              <w:t>（</w:t>
            </w:r>
            <w:r w:rsidR="00E33274" w:rsidRPr="00E33274">
              <w:rPr>
                <w:rFonts w:hint="eastAsia"/>
              </w:rPr>
              <w:t>超时时间为</w:t>
            </w:r>
            <w:r w:rsidR="00E33274">
              <w:t>9</w:t>
            </w:r>
            <w:r w:rsidR="00E33274" w:rsidRPr="00E33274">
              <w:rPr>
                <w:rFonts w:hint="eastAsia"/>
              </w:rPr>
              <w:t>0</w:t>
            </w:r>
            <w:r w:rsidR="00E33274" w:rsidRPr="00E33274">
              <w:rPr>
                <w:rFonts w:hint="eastAsia"/>
              </w:rPr>
              <w:t>分钟</w:t>
            </w:r>
            <w:r w:rsidR="00E33274">
              <w:rPr>
                <w:rFonts w:hint="eastAsia"/>
              </w:rPr>
              <w:t>）</w:t>
            </w:r>
          </w:p>
        </w:tc>
      </w:tr>
    </w:tbl>
    <w:p w:rsidR="00244E27" w:rsidRDefault="00244E27" w:rsidP="00244E27"/>
    <w:p w:rsidR="00E520ED" w:rsidRPr="00E94E9A" w:rsidRDefault="00E520ED" w:rsidP="00E520ED">
      <w:pPr>
        <w:pStyle w:val="2"/>
        <w:rPr>
          <w:rStyle w:val="af1"/>
        </w:rPr>
      </w:pPr>
      <w:bookmarkStart w:id="1" w:name="_Toc520210652"/>
      <w:r>
        <w:rPr>
          <w:rStyle w:val="af1"/>
          <w:sz w:val="28"/>
        </w:rPr>
        <w:t>2</w:t>
      </w:r>
      <w:r>
        <w:rPr>
          <w:rStyle w:val="af1"/>
          <w:sz w:val="28"/>
        </w:rPr>
        <w:t>、</w:t>
      </w:r>
      <w:r w:rsidRPr="00B41F4B">
        <w:rPr>
          <w:rStyle w:val="af1"/>
          <w:rFonts w:hint="eastAsia"/>
          <w:sz w:val="28"/>
        </w:rPr>
        <w:t>用户注册</w:t>
      </w:r>
      <w:bookmarkEnd w:id="1"/>
    </w:p>
    <w:p w:rsidR="00E520ED" w:rsidRDefault="00E520ED" w:rsidP="00E520ED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76468B">
        <w:t>http://api.alphaess.com</w:t>
      </w:r>
      <w:r w:rsidRPr="001755EC">
        <w:t>/ras/v2/</w:t>
      </w:r>
      <w:r w:rsidRPr="006552F9">
        <w:t>Register</w:t>
      </w:r>
    </w:p>
    <w:p w:rsidR="00E520ED" w:rsidRDefault="00E520ED" w:rsidP="00E520ED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</w:t>
      </w:r>
      <w:r>
        <w:t>提供</w:t>
      </w:r>
      <w:r>
        <w:rPr>
          <w:rFonts w:hint="eastAsia"/>
        </w:rPr>
        <w:t>终端</w:t>
      </w:r>
      <w:r>
        <w:t>用户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安装商</w:t>
      </w:r>
      <w:r>
        <w:t>用户</w:t>
      </w:r>
      <w:proofErr w:type="gramEnd"/>
      <w:r>
        <w:rPr>
          <w:rFonts w:hint="eastAsia"/>
        </w:rPr>
        <w:t>注册</w:t>
      </w:r>
    </w:p>
    <w:p w:rsidR="00E520ED" w:rsidRDefault="00E520ED" w:rsidP="00E520ED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76468B">
        <w:t>http://api.alphaess.com</w:t>
      </w:r>
      <w:r w:rsidRPr="001755EC">
        <w:t>/ras/v2/</w:t>
      </w:r>
      <w:r w:rsidRPr="006552F9">
        <w:t>Register</w:t>
      </w:r>
    </w:p>
    <w:p w:rsidR="00E520ED" w:rsidRDefault="00E520ED" w:rsidP="00E520ED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2405"/>
        <w:gridCol w:w="1418"/>
        <w:gridCol w:w="4902"/>
        <w:gridCol w:w="1056"/>
      </w:tblGrid>
      <w:tr w:rsidR="00E520ED" w:rsidRPr="009D12C9" w:rsidTr="00FD2FC5">
        <w:trPr>
          <w:trHeight w:val="27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E94BB3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E94BB3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5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timestamp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Default="00E520ED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E520ED" w:rsidRPr="00D567F2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E520ED" w:rsidRPr="00D567F2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1394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Pr="009D12C9" w:rsidRDefault="00E520ED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sn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系统S/N,针对终端用户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否|是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license_no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license编号，针对</w:t>
            </w:r>
            <w:proofErr w:type="gramStart"/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安装商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是|否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密码,加密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后传输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hyperlink w:anchor="加密算法" w:history="1">
              <w:r w:rsidRPr="00457EE6">
                <w:rPr>
                  <w:rStyle w:val="a3"/>
                  <w:rFonts w:ascii="宋体" w:hAnsi="宋体" w:cs="宋体"/>
                  <w:kern w:val="0"/>
                  <w:sz w:val="22"/>
                </w:rPr>
                <w:t>加密算法</w:t>
              </w:r>
            </w:hyperlink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在后面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post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邮编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ountry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0ED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国家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allow</w:t>
            </w:r>
            <w:r w:rsidRPr="00E94BB3">
              <w:rPr>
                <w:rFonts w:ascii="宋体" w:hAnsi="宋体" w:cs="宋体"/>
                <w:color w:val="000000"/>
                <w:kern w:val="0"/>
                <w:sz w:val="22"/>
              </w:rPr>
              <w:t>_</w:t>
            </w: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autoupdate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是否允许程序自动升级(1（默认）:允许,0不允许)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5E51CA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E520ED" w:rsidRDefault="00E520ED" w:rsidP="00E520ED"/>
    <w:p w:rsidR="00E520ED" w:rsidRPr="00DD1D4E" w:rsidRDefault="00E520ED" w:rsidP="00E520ED">
      <w:pPr>
        <w:rPr>
          <w:rStyle w:val="af1"/>
        </w:rPr>
      </w:pPr>
      <w:r w:rsidRPr="00DD1D4E">
        <w:rPr>
          <w:rStyle w:val="af1"/>
          <w:rFonts w:hint="eastAsia"/>
        </w:rPr>
        <w:t>返回结果</w:t>
      </w:r>
      <w:r w:rsidRPr="00DD1D4E">
        <w:rPr>
          <w:rStyle w:val="af1"/>
          <w:rFonts w:hint="eastAsia"/>
        </w:rPr>
        <w:t>(</w:t>
      </w:r>
      <w:r w:rsidRPr="00DD1D4E">
        <w:rPr>
          <w:rStyle w:val="af1"/>
        </w:rPr>
        <w:t>json</w:t>
      </w:r>
      <w:r w:rsidRPr="00DD1D4E">
        <w:rPr>
          <w:rStyle w:val="af1"/>
        </w:rPr>
        <w:t>格式</w:t>
      </w:r>
      <w:r w:rsidRPr="00DD1D4E">
        <w:rPr>
          <w:rStyle w:val="af1"/>
        </w:rPr>
        <w:t>):</w:t>
      </w:r>
    </w:p>
    <w:p w:rsidR="00E520ED" w:rsidRDefault="00E520ED" w:rsidP="00E520ED"/>
    <w:tbl>
      <w:tblPr>
        <w:tblW w:w="9781" w:type="dxa"/>
        <w:tblLook w:val="04A0" w:firstRow="1" w:lastRow="0" w:firstColumn="1" w:lastColumn="0" w:noHBand="0" w:noVBand="1"/>
      </w:tblPr>
      <w:tblGrid>
        <w:gridCol w:w="2770"/>
        <w:gridCol w:w="1198"/>
        <w:gridCol w:w="5813"/>
      </w:tblGrid>
      <w:tr w:rsidR="00E520ED" w:rsidRPr="00DD1D4E" w:rsidTr="00FD2FC5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DD1D4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1D4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DD1D4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1D4E"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DD1D4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1D4E">
              <w:rPr>
                <w:rFonts w:ascii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E520ED" w:rsidRPr="00DD1D4E" w:rsidTr="00FD2FC5"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DD1D4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ReturnCode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DD1D4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1D4E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DD1D4E" w:rsidRDefault="00336768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w:anchor="返回码" w:history="1">
              <w:r w:rsidR="00E520ED" w:rsidRPr="00427118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返回码</w:t>
              </w:r>
            </w:hyperlink>
          </w:p>
        </w:tc>
      </w:tr>
    </w:tbl>
    <w:p w:rsidR="00E520ED" w:rsidRDefault="00E520ED" w:rsidP="00E520ED"/>
    <w:p w:rsidR="00E520ED" w:rsidRPr="00E94E9A" w:rsidRDefault="00E520ED" w:rsidP="00E520ED">
      <w:pPr>
        <w:pStyle w:val="2"/>
        <w:rPr>
          <w:rStyle w:val="af1"/>
        </w:rPr>
      </w:pPr>
      <w:bookmarkStart w:id="2" w:name="_Toc520210653"/>
      <w:r>
        <w:rPr>
          <w:rStyle w:val="af1"/>
          <w:sz w:val="28"/>
        </w:rPr>
        <w:t>3</w:t>
      </w:r>
      <w:r>
        <w:rPr>
          <w:rStyle w:val="af1"/>
          <w:sz w:val="28"/>
        </w:rPr>
        <w:t>、</w:t>
      </w:r>
      <w:r w:rsidRPr="00815D4F">
        <w:rPr>
          <w:rStyle w:val="af1"/>
          <w:rFonts w:hint="eastAsia"/>
          <w:sz w:val="28"/>
        </w:rPr>
        <w:t>修改</w:t>
      </w:r>
      <w:r w:rsidRPr="00B41F4B">
        <w:rPr>
          <w:rStyle w:val="af1"/>
          <w:rFonts w:hint="eastAsia"/>
          <w:sz w:val="28"/>
        </w:rPr>
        <w:t>用户</w:t>
      </w:r>
      <w:r>
        <w:rPr>
          <w:rStyle w:val="af1"/>
          <w:rFonts w:hint="eastAsia"/>
          <w:sz w:val="28"/>
        </w:rPr>
        <w:t>信息</w:t>
      </w:r>
      <w:bookmarkEnd w:id="2"/>
    </w:p>
    <w:p w:rsidR="00E520ED" w:rsidRDefault="00E520ED" w:rsidP="00E520ED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76468B">
        <w:t>http://api.alphaess.com</w:t>
      </w:r>
      <w:r w:rsidRPr="001755EC">
        <w:t>/ras/v2/</w:t>
      </w:r>
      <w:r>
        <w:t>Update</w:t>
      </w:r>
      <w:r>
        <w:rPr>
          <w:rFonts w:hint="eastAsia"/>
        </w:rPr>
        <w:t>User</w:t>
      </w:r>
      <w:r>
        <w:t>Info</w:t>
      </w:r>
    </w:p>
    <w:p w:rsidR="00E520ED" w:rsidRDefault="00E520ED" w:rsidP="00E520ED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</w:t>
      </w:r>
      <w:r>
        <w:t>提供</w:t>
      </w:r>
      <w:r>
        <w:rPr>
          <w:rFonts w:hint="eastAsia"/>
        </w:rPr>
        <w:t>终端</w:t>
      </w:r>
      <w:r>
        <w:t>用户</w:t>
      </w:r>
      <w:r>
        <w:rPr>
          <w:rFonts w:hint="eastAsia"/>
        </w:rPr>
        <w:t>修改信息</w:t>
      </w:r>
    </w:p>
    <w:p w:rsidR="00E520ED" w:rsidRDefault="00E520ED" w:rsidP="00E520ED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76468B">
        <w:t>http://api.alphaess.com</w:t>
      </w:r>
      <w:r w:rsidRPr="001755EC">
        <w:t>/ras/v2/</w:t>
      </w:r>
      <w:r>
        <w:t>Update</w:t>
      </w:r>
      <w:r>
        <w:rPr>
          <w:rFonts w:hint="eastAsia"/>
        </w:rPr>
        <w:t>User</w:t>
      </w:r>
      <w:r>
        <w:t>Info</w:t>
      </w:r>
    </w:p>
    <w:p w:rsidR="00E520ED" w:rsidRDefault="00E520ED" w:rsidP="00E520ED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2405"/>
        <w:gridCol w:w="1418"/>
        <w:gridCol w:w="4902"/>
        <w:gridCol w:w="1056"/>
      </w:tblGrid>
      <w:tr w:rsidR="00E520ED" w:rsidRPr="009D12C9" w:rsidTr="00FD2FC5">
        <w:trPr>
          <w:trHeight w:val="27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E94BB3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E94BB3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5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Default="00E520ED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E520ED" w:rsidRPr="00D567F2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E520ED" w:rsidRPr="00D567F2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1394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sign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Pr="009D12C9" w:rsidRDefault="00E520ED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language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_code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语言文化名称，如：</w:t>
            </w:r>
            <w:r w:rsidRPr="00C5305D">
              <w:rPr>
                <w:rFonts w:ascii="宋体" w:hAnsi="宋体" w:cs="宋体"/>
                <w:color w:val="000000"/>
                <w:kern w:val="0"/>
                <w:sz w:val="22"/>
              </w:rPr>
              <w:t>en-US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，</w:t>
            </w:r>
            <w:r w:rsidRPr="00C5305D">
              <w:rPr>
                <w:rFonts w:ascii="宋体" w:hAnsi="宋体" w:cs="宋体"/>
                <w:color w:val="000000"/>
                <w:kern w:val="0"/>
                <w:sz w:val="22"/>
              </w:rPr>
              <w:t>zh-CN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用户系统显示语言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country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国家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州/省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城市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zipcode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邮编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contact_user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联系人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1B11D5" w:rsidRPr="009D12C9" w:rsidTr="00954A66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1B11D5" w:rsidRPr="00E94BB3" w:rsidRDefault="001B11D5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cell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1B11D5" w:rsidRPr="00E94BB3" w:rsidRDefault="001B11D5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B11D5" w:rsidRPr="00457EE6" w:rsidRDefault="001B11D5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B11D5" w:rsidRPr="00E94BB3" w:rsidRDefault="001B11D5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1B11D5" w:rsidRPr="009D12C9" w:rsidTr="00954A66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1B11D5" w:rsidRDefault="001B11D5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1B11D5" w:rsidRDefault="001B11D5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B11D5" w:rsidRDefault="001B11D5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联系地址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B11D5" w:rsidRDefault="001B11D5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7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allow</w:t>
            </w:r>
            <w:r w:rsidRPr="00E94BB3">
              <w:rPr>
                <w:rFonts w:ascii="宋体" w:hAnsi="宋体" w:cs="宋体"/>
                <w:color w:val="000000"/>
                <w:kern w:val="0"/>
                <w:sz w:val="22"/>
              </w:rPr>
              <w:t>_</w:t>
            </w: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autoupdate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是否允许程序自动升级(1（默认）:允许,0不允许)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E94BB3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94BB3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E520ED" w:rsidRDefault="00E520ED" w:rsidP="00E520ED"/>
    <w:p w:rsidR="00E520ED" w:rsidRPr="00DD1D4E" w:rsidRDefault="00E520ED" w:rsidP="00E520ED">
      <w:pPr>
        <w:rPr>
          <w:rStyle w:val="af1"/>
        </w:rPr>
      </w:pPr>
      <w:r w:rsidRPr="00DD1D4E">
        <w:rPr>
          <w:rStyle w:val="af1"/>
          <w:rFonts w:hint="eastAsia"/>
        </w:rPr>
        <w:t>返回结果</w:t>
      </w:r>
      <w:r w:rsidRPr="00DD1D4E">
        <w:rPr>
          <w:rStyle w:val="af1"/>
          <w:rFonts w:hint="eastAsia"/>
        </w:rPr>
        <w:t>(</w:t>
      </w:r>
      <w:r w:rsidRPr="00DD1D4E">
        <w:rPr>
          <w:rStyle w:val="af1"/>
        </w:rPr>
        <w:t>json</w:t>
      </w:r>
      <w:r w:rsidRPr="00DD1D4E">
        <w:rPr>
          <w:rStyle w:val="af1"/>
        </w:rPr>
        <w:t>格式</w:t>
      </w:r>
      <w:r w:rsidRPr="00DD1D4E">
        <w:rPr>
          <w:rStyle w:val="af1"/>
        </w:rPr>
        <w:t>):</w:t>
      </w:r>
    </w:p>
    <w:p w:rsidR="00E520ED" w:rsidRDefault="00E520ED" w:rsidP="00E520ED"/>
    <w:tbl>
      <w:tblPr>
        <w:tblW w:w="9781" w:type="dxa"/>
        <w:tblLook w:val="04A0" w:firstRow="1" w:lastRow="0" w:firstColumn="1" w:lastColumn="0" w:noHBand="0" w:noVBand="1"/>
      </w:tblPr>
      <w:tblGrid>
        <w:gridCol w:w="2770"/>
        <w:gridCol w:w="1198"/>
        <w:gridCol w:w="5813"/>
      </w:tblGrid>
      <w:tr w:rsidR="00E520ED" w:rsidRPr="00DD1D4E" w:rsidTr="00FD2FC5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DD1D4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1D4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DD1D4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1D4E"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DD1D4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1D4E">
              <w:rPr>
                <w:rFonts w:ascii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E520ED" w:rsidRPr="00DD1D4E" w:rsidTr="00FD2FC5"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DD1D4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ReturnCode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DD1D4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1D4E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DD1D4E" w:rsidRDefault="00336768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w:anchor="返回码" w:history="1">
              <w:r w:rsidR="00E520ED" w:rsidRPr="00427118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返回码</w:t>
              </w:r>
            </w:hyperlink>
          </w:p>
        </w:tc>
      </w:tr>
    </w:tbl>
    <w:p w:rsidR="00E520ED" w:rsidRDefault="00E520ED" w:rsidP="00E520ED"/>
    <w:p w:rsidR="00E520ED" w:rsidRPr="007B7164" w:rsidRDefault="00E520ED" w:rsidP="00E520ED">
      <w:pPr>
        <w:pStyle w:val="2"/>
        <w:rPr>
          <w:rStyle w:val="af1"/>
          <w:sz w:val="28"/>
        </w:rPr>
      </w:pPr>
      <w:bookmarkStart w:id="3" w:name="_Toc520210654"/>
      <w:r>
        <w:rPr>
          <w:rStyle w:val="af1"/>
          <w:sz w:val="28"/>
        </w:rPr>
        <w:t>4</w:t>
      </w:r>
      <w:r>
        <w:rPr>
          <w:rStyle w:val="af1"/>
          <w:sz w:val="28"/>
        </w:rPr>
        <w:t>、</w:t>
      </w:r>
      <w:r>
        <w:rPr>
          <w:rStyle w:val="af1"/>
          <w:rFonts w:hint="eastAsia"/>
          <w:sz w:val="28"/>
        </w:rPr>
        <w:t>获取用户信息</w:t>
      </w:r>
      <w:bookmarkEnd w:id="3"/>
    </w:p>
    <w:p w:rsidR="00E520ED" w:rsidRDefault="00E520ED" w:rsidP="00E520ED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76468B">
        <w:t>http://api.alphaess.com</w:t>
      </w:r>
      <w:r w:rsidRPr="001755EC">
        <w:t>/ras/v2/</w:t>
      </w:r>
      <w:r>
        <w:rPr>
          <w:rFonts w:hint="eastAsia"/>
        </w:rPr>
        <w:t>Get</w:t>
      </w:r>
      <w:r>
        <w:t>Userinfo</w:t>
      </w:r>
    </w:p>
    <w:p w:rsidR="00E520ED" w:rsidRDefault="00E520ED" w:rsidP="00E520ED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该接口根据语言</w:t>
      </w:r>
      <w:r w:rsidRPr="00D911A5">
        <w:rPr>
          <w:rFonts w:hint="eastAsia"/>
        </w:rPr>
        <w:t>获取</w:t>
      </w:r>
      <w:r>
        <w:rPr>
          <w:rFonts w:hint="eastAsia"/>
        </w:rPr>
        <w:t>用户注册时的协议</w:t>
      </w:r>
    </w:p>
    <w:p w:rsidR="00E520ED" w:rsidRDefault="00E520ED" w:rsidP="00E520ED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76468B">
        <w:t>http://api.alphaess.com</w:t>
      </w:r>
      <w:r w:rsidRPr="001755EC">
        <w:t>/ras/v2/</w:t>
      </w:r>
      <w:r>
        <w:t>GetUserinfo</w:t>
      </w:r>
    </w:p>
    <w:p w:rsidR="00E520ED" w:rsidRDefault="00E520ED" w:rsidP="00E520ED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646"/>
        <w:gridCol w:w="1134"/>
        <w:gridCol w:w="6124"/>
        <w:gridCol w:w="877"/>
      </w:tblGrid>
      <w:tr w:rsidR="00E520ED" w:rsidRPr="009D12C9" w:rsidTr="00FD2FC5">
        <w:trPr>
          <w:trHeight w:val="272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9D12C9" w:rsidRDefault="00E520ED" w:rsidP="00FD2FC5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E520ED" w:rsidRPr="009D12C9" w:rsidTr="00FD2FC5">
        <w:trPr>
          <w:trHeight w:val="27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54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Default="00E520ED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E520ED" w:rsidRPr="00D567F2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E520ED" w:rsidRPr="00D567F2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10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Pr="009D12C9" w:rsidRDefault="00E520ED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是</w:t>
            </w:r>
          </w:p>
        </w:tc>
      </w:tr>
      <w:tr w:rsidR="00E520ED" w:rsidRPr="009D12C9" w:rsidTr="00FD2FC5">
        <w:trPr>
          <w:trHeight w:val="25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Default="00DB5034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="00E520ED">
              <w:rPr>
                <w:rFonts w:ascii="宋体" w:hAnsi="宋体" w:cs="宋体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0ED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E520ED" w:rsidRDefault="00E520ED" w:rsidP="00E520ED"/>
    <w:p w:rsidR="00E520ED" w:rsidRPr="00E77A81" w:rsidRDefault="00E520ED" w:rsidP="00E520ED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735" w:type="dxa"/>
        <w:tblInd w:w="-5" w:type="dxa"/>
        <w:tblLook w:val="04A0" w:firstRow="1" w:lastRow="0" w:firstColumn="1" w:lastColumn="0" w:noHBand="0" w:noVBand="1"/>
      </w:tblPr>
      <w:tblGrid>
        <w:gridCol w:w="1284"/>
        <w:gridCol w:w="1812"/>
        <w:gridCol w:w="1165"/>
        <w:gridCol w:w="5474"/>
      </w:tblGrid>
      <w:tr w:rsidR="00E520ED" w:rsidRPr="0030737E" w:rsidTr="00FD2FC5">
        <w:trPr>
          <w:trHeight w:val="353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E520ED" w:rsidRPr="0030737E" w:rsidTr="00FD2FC5">
        <w:trPr>
          <w:trHeight w:val="353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ReturnCode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  <w:tr w:rsidR="00E520ED" w:rsidRPr="0030737E" w:rsidTr="00FD2FC5">
        <w:trPr>
          <w:trHeight w:val="353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R</w:t>
            </w: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esult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</w:tr>
      <w:tr w:rsidR="00E520ED" w:rsidRPr="0030737E" w:rsidTr="00FD2FC5">
        <w:trPr>
          <w:trHeight w:val="353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6629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</w:tr>
      <w:tr w:rsidR="00E520ED" w:rsidRPr="0030737E" w:rsidTr="00FD2FC5">
        <w:trPr>
          <w:trHeight w:val="353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6629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CellPhone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手机号</w:t>
            </w:r>
          </w:p>
        </w:tc>
      </w:tr>
      <w:tr w:rsidR="00E520ED" w:rsidRPr="0030737E" w:rsidTr="00FD2FC5">
        <w:trPr>
          <w:trHeight w:val="377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6629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CityCode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城市</w:t>
            </w:r>
          </w:p>
        </w:tc>
      </w:tr>
      <w:tr w:rsidR="00E520ED" w:rsidRPr="0030737E" w:rsidTr="00FD2FC5">
        <w:trPr>
          <w:trHeight w:val="353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6629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ContactUser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联系人</w:t>
            </w:r>
          </w:p>
        </w:tc>
      </w:tr>
      <w:tr w:rsidR="00E520ED" w:rsidRPr="0030737E" w:rsidTr="00FD2FC5">
        <w:trPr>
          <w:trHeight w:val="353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6629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CountryCode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国家</w:t>
            </w:r>
          </w:p>
        </w:tc>
      </w:tr>
      <w:tr w:rsidR="00E520ED" w:rsidRPr="0030737E" w:rsidTr="00FD2FC5">
        <w:trPr>
          <w:trHeight w:val="353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6629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邮箱</w:t>
            </w:r>
          </w:p>
        </w:tc>
      </w:tr>
      <w:tr w:rsidR="00E520ED" w:rsidRPr="0030737E" w:rsidTr="00FD2FC5">
        <w:trPr>
          <w:trHeight w:val="329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6629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编号</w:t>
            </w:r>
          </w:p>
        </w:tc>
      </w:tr>
      <w:tr w:rsidR="00E520ED" w:rsidRPr="0030737E" w:rsidTr="00FD2FC5">
        <w:trPr>
          <w:trHeight w:val="377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6629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LanguageCode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语言</w:t>
            </w:r>
          </w:p>
        </w:tc>
      </w:tr>
      <w:tr w:rsidR="00E520ED" w:rsidRPr="0030737E" w:rsidTr="00FD2FC5">
        <w:trPr>
          <w:trHeight w:val="353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6629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邮编</w:t>
            </w:r>
          </w:p>
        </w:tc>
      </w:tr>
      <w:tr w:rsidR="00E520ED" w:rsidRPr="0030737E" w:rsidTr="00FD2FC5">
        <w:trPr>
          <w:trHeight w:val="329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6629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AllowAutoUpdate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是否允许自动更新（1：允许，0：不允许）</w:t>
            </w:r>
          </w:p>
        </w:tc>
      </w:tr>
    </w:tbl>
    <w:p w:rsidR="00E520ED" w:rsidRPr="00EE31E7" w:rsidRDefault="00E520ED" w:rsidP="00E520ED"/>
    <w:p w:rsidR="00E520ED" w:rsidRPr="00B41F4B" w:rsidRDefault="00E520ED" w:rsidP="00E520ED">
      <w:pPr>
        <w:pStyle w:val="2"/>
        <w:rPr>
          <w:rStyle w:val="af1"/>
          <w:sz w:val="28"/>
        </w:rPr>
      </w:pPr>
      <w:bookmarkStart w:id="4" w:name="_Toc520210655"/>
      <w:r>
        <w:rPr>
          <w:rStyle w:val="af1"/>
          <w:sz w:val="28"/>
        </w:rPr>
        <w:t>5</w:t>
      </w:r>
      <w:r>
        <w:rPr>
          <w:rStyle w:val="af1"/>
          <w:sz w:val="28"/>
        </w:rPr>
        <w:t>、</w:t>
      </w:r>
      <w:r w:rsidRPr="00B41F4B">
        <w:rPr>
          <w:rStyle w:val="af1"/>
          <w:rFonts w:hint="eastAsia"/>
          <w:sz w:val="28"/>
        </w:rPr>
        <w:t>获取</w:t>
      </w:r>
      <w:r>
        <w:rPr>
          <w:rStyle w:val="af1"/>
          <w:rFonts w:hint="eastAsia"/>
          <w:sz w:val="28"/>
        </w:rPr>
        <w:t>用户注册协议</w:t>
      </w:r>
      <w:bookmarkEnd w:id="4"/>
    </w:p>
    <w:p w:rsidR="00E520ED" w:rsidRDefault="00E520ED" w:rsidP="00E520ED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76468B">
        <w:t>http://api.alphaess.com</w:t>
      </w:r>
      <w:r w:rsidRPr="001755EC">
        <w:t>/ras/v2/</w:t>
      </w:r>
      <w:r>
        <w:rPr>
          <w:rFonts w:hint="eastAsia"/>
        </w:rPr>
        <w:t>Get</w:t>
      </w:r>
      <w:r w:rsidRPr="002102F0">
        <w:t>UserAgreement</w:t>
      </w:r>
    </w:p>
    <w:p w:rsidR="00E520ED" w:rsidRDefault="00E520ED" w:rsidP="00E520ED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该接口根据语言</w:t>
      </w:r>
      <w:r w:rsidRPr="00D911A5">
        <w:rPr>
          <w:rFonts w:hint="eastAsia"/>
        </w:rPr>
        <w:t>获取</w:t>
      </w:r>
      <w:r>
        <w:rPr>
          <w:rFonts w:hint="eastAsia"/>
        </w:rPr>
        <w:t>用户注册时的协议</w:t>
      </w:r>
    </w:p>
    <w:p w:rsidR="00E520ED" w:rsidRDefault="00E520ED" w:rsidP="00E520ED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76468B">
        <w:t>http://api.alphaess.com</w:t>
      </w:r>
      <w:r w:rsidRPr="001755EC">
        <w:t>/ras/v2/</w:t>
      </w:r>
      <w:r>
        <w:t>Get</w:t>
      </w:r>
      <w:r w:rsidRPr="002102F0">
        <w:t>UserAgreement</w:t>
      </w:r>
    </w:p>
    <w:p w:rsidR="00E520ED" w:rsidRDefault="00E520ED" w:rsidP="00E520ED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646"/>
        <w:gridCol w:w="1134"/>
        <w:gridCol w:w="6124"/>
        <w:gridCol w:w="877"/>
      </w:tblGrid>
      <w:tr w:rsidR="00E520ED" w:rsidRPr="009D12C9" w:rsidTr="00FD2FC5">
        <w:trPr>
          <w:trHeight w:val="272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9D12C9" w:rsidRDefault="00E520ED" w:rsidP="00FD2FC5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E520ED" w:rsidRPr="009D12C9" w:rsidTr="00FD2FC5">
        <w:trPr>
          <w:trHeight w:val="27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54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Default="00E520ED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E520ED" w:rsidRPr="00D567F2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E520ED" w:rsidRPr="00D567F2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10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Pr="009D12C9" w:rsidRDefault="00E520ED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</w:t>
              </w:r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lastRenderedPageBreak/>
                <w:t>例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是</w:t>
            </w:r>
          </w:p>
        </w:tc>
      </w:tr>
      <w:tr w:rsidR="00E520ED" w:rsidRPr="009D12C9" w:rsidTr="00FD2FC5">
        <w:trPr>
          <w:trHeight w:val="25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language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_code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语言文化名称，如：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en,</w:t>
            </w:r>
            <w:r w:rsidRPr="00C5305D">
              <w:rPr>
                <w:rFonts w:ascii="宋体" w:hAnsi="宋体" w:cs="宋体"/>
                <w:color w:val="000000"/>
                <w:kern w:val="0"/>
                <w:sz w:val="22"/>
              </w:rPr>
              <w:t>zh-CN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,</w:t>
            </w:r>
            <w:r w:rsidRPr="0063337A">
              <w:rPr>
                <w:rFonts w:ascii="宋体" w:hAnsi="宋体" w:cs="宋体"/>
                <w:color w:val="000000"/>
                <w:kern w:val="0"/>
                <w:sz w:val="22"/>
              </w:rPr>
              <w:t>fr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法语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),</w:t>
            </w:r>
            <w:r w:rsidRPr="0063337A">
              <w:rPr>
                <w:rFonts w:ascii="宋体" w:hAnsi="宋体" w:cs="宋体"/>
                <w:color w:val="000000"/>
                <w:kern w:val="0"/>
                <w:sz w:val="22"/>
              </w:rPr>
              <w:t>de-DE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德语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),</w:t>
            </w:r>
            <w:r w:rsidRPr="0063337A">
              <w:rPr>
                <w:rFonts w:ascii="宋体" w:hAnsi="宋体" w:cs="宋体"/>
                <w:color w:val="000000"/>
                <w:kern w:val="0"/>
                <w:sz w:val="22"/>
              </w:rPr>
              <w:t>ja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日语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),</w:t>
            </w:r>
            <w:r w:rsidRPr="0063337A">
              <w:rPr>
                <w:rFonts w:ascii="宋体" w:hAnsi="宋体" w:cs="宋体"/>
                <w:color w:val="000000"/>
                <w:kern w:val="0"/>
                <w:sz w:val="22"/>
              </w:rPr>
              <w:t>es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西班牙语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),</w:t>
            </w:r>
            <w:r>
              <w:t xml:space="preserve"> </w:t>
            </w:r>
            <w:r w:rsidRPr="0063337A">
              <w:rPr>
                <w:rFonts w:ascii="宋体" w:hAnsi="宋体" w:cs="宋体"/>
                <w:color w:val="000000"/>
                <w:kern w:val="0"/>
                <w:sz w:val="22"/>
              </w:rPr>
              <w:t>ko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韩语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用户系统显示语言,默认英文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E520ED" w:rsidRPr="00E77A81" w:rsidRDefault="00E520ED" w:rsidP="00E520ED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445" w:type="dxa"/>
        <w:tblInd w:w="-5" w:type="dxa"/>
        <w:tblLook w:val="04A0" w:firstRow="1" w:lastRow="0" w:firstColumn="1" w:lastColumn="0" w:noHBand="0" w:noVBand="1"/>
      </w:tblPr>
      <w:tblGrid>
        <w:gridCol w:w="1216"/>
        <w:gridCol w:w="1816"/>
        <w:gridCol w:w="1152"/>
        <w:gridCol w:w="5414"/>
      </w:tblGrid>
      <w:tr w:rsidR="00E520ED" w:rsidRPr="0030737E" w:rsidTr="00FD2FC5">
        <w:trPr>
          <w:trHeight w:val="255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E520ED" w:rsidRPr="0030737E" w:rsidTr="00FD2FC5">
        <w:trPr>
          <w:trHeight w:val="255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ReturnCode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  <w:tr w:rsidR="00E520ED" w:rsidRPr="0030737E" w:rsidTr="00FD2FC5">
        <w:trPr>
          <w:trHeight w:val="255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esult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</w:tr>
      <w:tr w:rsidR="00E520ED" w:rsidRPr="0030737E" w:rsidTr="00FD2FC5">
        <w:trPr>
          <w:trHeight w:val="255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AgreementContent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协议</w:t>
            </w:r>
          </w:p>
        </w:tc>
      </w:tr>
    </w:tbl>
    <w:p w:rsidR="00E520ED" w:rsidRPr="00EE31E7" w:rsidRDefault="00E520ED" w:rsidP="00E520ED"/>
    <w:p w:rsidR="00E520ED" w:rsidRPr="00B41F4B" w:rsidRDefault="00E520ED" w:rsidP="00E520ED">
      <w:pPr>
        <w:pStyle w:val="2"/>
        <w:rPr>
          <w:rStyle w:val="af1"/>
          <w:sz w:val="28"/>
        </w:rPr>
      </w:pPr>
      <w:bookmarkStart w:id="5" w:name="_Toc520210656"/>
      <w:r>
        <w:rPr>
          <w:rStyle w:val="af1"/>
          <w:sz w:val="28"/>
        </w:rPr>
        <w:t>6</w:t>
      </w:r>
      <w:r>
        <w:rPr>
          <w:rStyle w:val="af1"/>
          <w:sz w:val="28"/>
        </w:rPr>
        <w:t>、</w:t>
      </w:r>
      <w:r w:rsidRPr="00B41F4B">
        <w:rPr>
          <w:rStyle w:val="af1"/>
          <w:rFonts w:hint="eastAsia"/>
          <w:sz w:val="28"/>
        </w:rPr>
        <w:t>修改</w:t>
      </w:r>
      <w:r w:rsidRPr="00B41F4B">
        <w:rPr>
          <w:rStyle w:val="af1"/>
          <w:sz w:val="28"/>
        </w:rPr>
        <w:t>密码</w:t>
      </w:r>
      <w:bookmarkEnd w:id="5"/>
    </w:p>
    <w:p w:rsidR="00E520ED" w:rsidRDefault="00E520ED" w:rsidP="00E520ED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76468B">
        <w:t>http://api.alphaess.com</w:t>
      </w:r>
      <w:r w:rsidRPr="001755EC">
        <w:t>/ras/v2/</w:t>
      </w:r>
      <w:r w:rsidRPr="00CA68CC">
        <w:t>ChangePassword</w:t>
      </w:r>
    </w:p>
    <w:p w:rsidR="00E520ED" w:rsidRDefault="00E520ED" w:rsidP="00E520ED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</w:t>
      </w:r>
      <w:r>
        <w:t>提供用户</w:t>
      </w:r>
      <w:r>
        <w:rPr>
          <w:rFonts w:hint="eastAsia"/>
        </w:rPr>
        <w:t>修改</w:t>
      </w:r>
      <w:r>
        <w:t>密码</w:t>
      </w:r>
    </w:p>
    <w:p w:rsidR="00E520ED" w:rsidRDefault="00E520ED" w:rsidP="00E520ED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76468B">
        <w:t>http://api.alphaess.com</w:t>
      </w:r>
      <w:r w:rsidRPr="001755EC">
        <w:t>/ras/v2/</w:t>
      </w:r>
      <w:r w:rsidRPr="00CA68CC">
        <w:t>ChangePassword</w:t>
      </w:r>
    </w:p>
    <w:p w:rsidR="00E520ED" w:rsidRDefault="00E520ED" w:rsidP="00E520ED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696"/>
        <w:gridCol w:w="1560"/>
        <w:gridCol w:w="5579"/>
        <w:gridCol w:w="946"/>
      </w:tblGrid>
      <w:tr w:rsidR="00E520ED" w:rsidRPr="009D12C9" w:rsidTr="00FD2FC5">
        <w:trPr>
          <w:trHeight w:val="27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471B51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E520ED" w:rsidRPr="009D12C9" w:rsidTr="00FD2FC5">
        <w:trPr>
          <w:trHeight w:val="27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54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Default="00E520ED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E520ED" w:rsidRPr="00D567F2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E520ED" w:rsidRPr="00D567F2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132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Pr="009D12C9" w:rsidRDefault="00E520ED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7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7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0ED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7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oldpwd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旧密码,加密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后传输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hyperlink w:anchor="加密算法" w:history="1">
              <w:r w:rsidRPr="00457EE6">
                <w:rPr>
                  <w:rStyle w:val="a3"/>
                  <w:rFonts w:ascii="宋体" w:hAnsi="宋体" w:cs="宋体"/>
                  <w:kern w:val="0"/>
                  <w:sz w:val="22"/>
                </w:rPr>
                <w:t>加密算法</w:t>
              </w:r>
            </w:hyperlink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在后面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36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Pr="005C2DEE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newpwd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新密码,加密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后传输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hyperlink w:anchor="加密算法" w:history="1">
              <w:r w:rsidRPr="00457EE6">
                <w:rPr>
                  <w:rStyle w:val="a3"/>
                  <w:rFonts w:ascii="宋体" w:hAnsi="宋体" w:cs="宋体"/>
                  <w:kern w:val="0"/>
                  <w:sz w:val="22"/>
                </w:rPr>
                <w:t>加密算法</w:t>
              </w:r>
            </w:hyperlink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在后面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E520ED" w:rsidRDefault="00E520ED" w:rsidP="00E520ED"/>
    <w:p w:rsidR="00E520ED" w:rsidRPr="00DD1D4E" w:rsidRDefault="00E520ED" w:rsidP="00E520ED">
      <w:pPr>
        <w:rPr>
          <w:rStyle w:val="af1"/>
        </w:rPr>
      </w:pPr>
      <w:r w:rsidRPr="00DD1D4E">
        <w:rPr>
          <w:rStyle w:val="af1"/>
          <w:rFonts w:hint="eastAsia"/>
        </w:rPr>
        <w:t>返回结果</w:t>
      </w:r>
      <w:r w:rsidRPr="00DD1D4E">
        <w:rPr>
          <w:rStyle w:val="af1"/>
          <w:rFonts w:hint="eastAsia"/>
        </w:rPr>
        <w:t>(</w:t>
      </w:r>
      <w:r w:rsidRPr="00DD1D4E">
        <w:rPr>
          <w:rStyle w:val="af1"/>
        </w:rPr>
        <w:t>json</w:t>
      </w:r>
      <w:r w:rsidRPr="00DD1D4E">
        <w:rPr>
          <w:rStyle w:val="af1"/>
        </w:rPr>
        <w:t>格式</w:t>
      </w:r>
      <w:r w:rsidRPr="00DD1D4E">
        <w:rPr>
          <w:rStyle w:val="af1"/>
        </w:rPr>
        <w:t>):</w:t>
      </w:r>
    </w:p>
    <w:p w:rsidR="00E520ED" w:rsidRDefault="00E520ED" w:rsidP="00E520ED"/>
    <w:tbl>
      <w:tblPr>
        <w:tblW w:w="9781" w:type="dxa"/>
        <w:tblLook w:val="04A0" w:firstRow="1" w:lastRow="0" w:firstColumn="1" w:lastColumn="0" w:noHBand="0" w:noVBand="1"/>
      </w:tblPr>
      <w:tblGrid>
        <w:gridCol w:w="2770"/>
        <w:gridCol w:w="1198"/>
        <w:gridCol w:w="5813"/>
      </w:tblGrid>
      <w:tr w:rsidR="00E520ED" w:rsidRPr="003F1620" w:rsidTr="00FD2FC5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F1620" w:rsidRDefault="00E520ED" w:rsidP="00FD2FC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3F1620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F1620" w:rsidRDefault="00E520ED" w:rsidP="00FD2FC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3F1620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3F1620" w:rsidRDefault="00E520ED" w:rsidP="00FD2FC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3F1620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说明</w:t>
            </w:r>
          </w:p>
        </w:tc>
      </w:tr>
      <w:tr w:rsidR="00E520ED" w:rsidRPr="00DD1D4E" w:rsidTr="00FD2FC5"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DD1D4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ReturnCode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DD1D4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1D4E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DD1D4E" w:rsidRDefault="00336768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w:anchor="返回码" w:history="1">
              <w:r w:rsidR="00E520ED" w:rsidRPr="00427118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返回码</w:t>
              </w:r>
            </w:hyperlink>
          </w:p>
        </w:tc>
      </w:tr>
    </w:tbl>
    <w:p w:rsidR="00E520ED" w:rsidRDefault="00E520ED" w:rsidP="00E520ED"/>
    <w:p w:rsidR="00E520ED" w:rsidRPr="00B41F4B" w:rsidRDefault="00E520ED" w:rsidP="00E520ED">
      <w:pPr>
        <w:pStyle w:val="2"/>
        <w:rPr>
          <w:rStyle w:val="af1"/>
          <w:sz w:val="28"/>
        </w:rPr>
      </w:pPr>
      <w:bookmarkStart w:id="6" w:name="_Toc520210657"/>
      <w:r>
        <w:rPr>
          <w:rStyle w:val="af1"/>
          <w:sz w:val="28"/>
        </w:rPr>
        <w:lastRenderedPageBreak/>
        <w:t>7</w:t>
      </w:r>
      <w:r>
        <w:rPr>
          <w:rStyle w:val="af1"/>
          <w:sz w:val="28"/>
        </w:rPr>
        <w:t>、</w:t>
      </w:r>
      <w:r w:rsidRPr="00B41F4B">
        <w:rPr>
          <w:rStyle w:val="af1"/>
          <w:rFonts w:hint="eastAsia"/>
          <w:sz w:val="28"/>
        </w:rPr>
        <w:t>找回</w:t>
      </w:r>
      <w:r w:rsidRPr="00B41F4B">
        <w:rPr>
          <w:rStyle w:val="af1"/>
          <w:sz w:val="28"/>
        </w:rPr>
        <w:t>密码</w:t>
      </w:r>
      <w:bookmarkEnd w:id="6"/>
    </w:p>
    <w:p w:rsidR="00E520ED" w:rsidRDefault="00E520ED" w:rsidP="00E520ED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76468B">
        <w:t>http://api.alphaess.com</w:t>
      </w:r>
      <w:r w:rsidRPr="001755EC">
        <w:t>/ras/v2/</w:t>
      </w:r>
      <w:r>
        <w:t>RetrievePwd</w:t>
      </w:r>
    </w:p>
    <w:p w:rsidR="00E520ED" w:rsidRDefault="00E520ED" w:rsidP="00E520ED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</w:t>
      </w:r>
      <w:r>
        <w:t>提供用户</w:t>
      </w:r>
      <w:r>
        <w:rPr>
          <w:rFonts w:hint="eastAsia"/>
        </w:rPr>
        <w:t>通过</w:t>
      </w:r>
      <w:r>
        <w:t>email</w:t>
      </w:r>
      <w:r>
        <w:t>找回密码</w:t>
      </w:r>
    </w:p>
    <w:p w:rsidR="00E520ED" w:rsidRDefault="00E520ED" w:rsidP="00E520ED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76468B">
        <w:t>http://api.alphaess.com</w:t>
      </w:r>
      <w:r w:rsidRPr="001755EC">
        <w:t>/ras/v2/</w:t>
      </w:r>
      <w:r w:rsidRPr="005C2DEE">
        <w:t>RetrievePwd</w:t>
      </w:r>
    </w:p>
    <w:p w:rsidR="00E520ED" w:rsidRDefault="00E520ED" w:rsidP="00E520ED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2122"/>
        <w:gridCol w:w="1417"/>
        <w:gridCol w:w="4999"/>
        <w:gridCol w:w="1243"/>
      </w:tblGrid>
      <w:tr w:rsidR="00E520ED" w:rsidRPr="009D12C9" w:rsidTr="00FD2FC5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471B51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E520ED" w:rsidRPr="009D12C9" w:rsidTr="00FD2FC5">
        <w:trPr>
          <w:trHeight w:val="27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54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Default="00E520ED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E520ED" w:rsidRPr="00D567F2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E520ED" w:rsidRPr="00D567F2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1343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Pr="009D12C9" w:rsidRDefault="00E520ED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0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登入用户名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7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E520ED" w:rsidRDefault="00E520ED" w:rsidP="00E520ED">
      <w:pPr>
        <w:rPr>
          <w:rStyle w:val="af1"/>
        </w:rPr>
      </w:pPr>
    </w:p>
    <w:p w:rsidR="00E520ED" w:rsidRPr="00DD1D4E" w:rsidRDefault="00E520ED" w:rsidP="00E520ED">
      <w:pPr>
        <w:rPr>
          <w:rStyle w:val="af1"/>
        </w:rPr>
      </w:pPr>
      <w:r w:rsidRPr="00DD1D4E">
        <w:rPr>
          <w:rStyle w:val="af1"/>
          <w:rFonts w:hint="eastAsia"/>
        </w:rPr>
        <w:t>返回结果</w:t>
      </w:r>
      <w:r w:rsidRPr="00DD1D4E">
        <w:rPr>
          <w:rStyle w:val="af1"/>
          <w:rFonts w:hint="eastAsia"/>
        </w:rPr>
        <w:t>(</w:t>
      </w:r>
      <w:r w:rsidRPr="00DD1D4E">
        <w:rPr>
          <w:rStyle w:val="af1"/>
        </w:rPr>
        <w:t>json</w:t>
      </w:r>
      <w:r w:rsidRPr="00DD1D4E">
        <w:rPr>
          <w:rStyle w:val="af1"/>
        </w:rPr>
        <w:t>格式</w:t>
      </w:r>
      <w:r w:rsidRPr="00DD1D4E">
        <w:rPr>
          <w:rStyle w:val="af1"/>
        </w:rPr>
        <w:t>):</w:t>
      </w:r>
    </w:p>
    <w:p w:rsidR="00E520ED" w:rsidRDefault="00E520ED" w:rsidP="00E520ED"/>
    <w:tbl>
      <w:tblPr>
        <w:tblW w:w="9781" w:type="dxa"/>
        <w:tblLook w:val="04A0" w:firstRow="1" w:lastRow="0" w:firstColumn="1" w:lastColumn="0" w:noHBand="0" w:noVBand="1"/>
      </w:tblPr>
      <w:tblGrid>
        <w:gridCol w:w="2770"/>
        <w:gridCol w:w="1198"/>
        <w:gridCol w:w="5813"/>
      </w:tblGrid>
      <w:tr w:rsidR="00E520ED" w:rsidRPr="00714630" w:rsidTr="00FD2FC5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714630" w:rsidRDefault="00E520ED" w:rsidP="00FD2FC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4630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714630" w:rsidRDefault="00E520ED" w:rsidP="00FD2FC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4630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714630" w:rsidRDefault="00E520ED" w:rsidP="00FD2FC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4630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说明</w:t>
            </w:r>
          </w:p>
        </w:tc>
      </w:tr>
      <w:tr w:rsidR="00E520ED" w:rsidRPr="00DD1D4E" w:rsidTr="00FD2FC5"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DD1D4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ReturnCode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DD1D4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1D4E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DD1D4E" w:rsidRDefault="00336768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w:anchor="返回码" w:history="1">
              <w:r w:rsidR="00E520ED" w:rsidRPr="00427118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返回码</w:t>
              </w:r>
            </w:hyperlink>
          </w:p>
        </w:tc>
      </w:tr>
    </w:tbl>
    <w:p w:rsidR="00E520ED" w:rsidRDefault="00E520ED" w:rsidP="00E520ED"/>
    <w:p w:rsidR="00244E27" w:rsidRPr="00E520ED" w:rsidRDefault="00244E27" w:rsidP="00244E27"/>
    <w:p w:rsidR="00244E27" w:rsidRPr="00B41F4B" w:rsidRDefault="00E520ED" w:rsidP="00244E27">
      <w:pPr>
        <w:pStyle w:val="2"/>
        <w:rPr>
          <w:rStyle w:val="af1"/>
          <w:sz w:val="28"/>
        </w:rPr>
      </w:pPr>
      <w:bookmarkStart w:id="7" w:name="_Toc520210658"/>
      <w:r>
        <w:rPr>
          <w:rStyle w:val="af1"/>
          <w:sz w:val="28"/>
        </w:rPr>
        <w:t>8</w:t>
      </w:r>
      <w:r>
        <w:rPr>
          <w:rStyle w:val="af1"/>
          <w:sz w:val="28"/>
        </w:rPr>
        <w:t>、</w:t>
      </w:r>
      <w:r w:rsidRPr="00B41F4B">
        <w:rPr>
          <w:rStyle w:val="af1"/>
          <w:rFonts w:hint="eastAsia"/>
          <w:sz w:val="28"/>
        </w:rPr>
        <w:t>获取</w:t>
      </w:r>
      <w:r>
        <w:rPr>
          <w:rStyle w:val="af1"/>
          <w:rFonts w:hint="eastAsia"/>
          <w:sz w:val="28"/>
        </w:rPr>
        <w:t>系统</w:t>
      </w:r>
      <w:r>
        <w:rPr>
          <w:rStyle w:val="af1"/>
          <w:sz w:val="28"/>
        </w:rPr>
        <w:t>列表</w:t>
      </w:r>
      <w:bookmarkEnd w:id="7"/>
    </w:p>
    <w:p w:rsidR="00244E27" w:rsidRDefault="00244E27" w:rsidP="00244E27">
      <w:pPr>
        <w:pStyle w:val="aa"/>
      </w:pPr>
      <w:r>
        <w:rPr>
          <w:rFonts w:hint="eastAsia"/>
        </w:rPr>
        <w:t>地址</w:t>
      </w:r>
      <w:r>
        <w:t xml:space="preserve">: </w:t>
      </w:r>
      <w:r w:rsidR="00A73E36" w:rsidRPr="00A73E36">
        <w:t>http://api.alphaess.com</w:t>
      </w:r>
      <w:r w:rsidR="00E50905" w:rsidRPr="00E50905">
        <w:t>/ras/v2/GetSystemList</w:t>
      </w:r>
    </w:p>
    <w:p w:rsidR="00244E27" w:rsidRDefault="00244E27" w:rsidP="00244E27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</w:t>
      </w:r>
      <w:r w:rsidRPr="00964F97">
        <w:rPr>
          <w:rFonts w:hint="eastAsia"/>
        </w:rPr>
        <w:t>获取</w:t>
      </w:r>
      <w:r>
        <w:rPr>
          <w:rFonts w:hint="eastAsia"/>
        </w:rPr>
        <w:t>系统</w:t>
      </w:r>
      <w:r w:rsidR="00881ADB">
        <w:rPr>
          <w:rFonts w:hint="eastAsia"/>
        </w:rPr>
        <w:t>列表信息</w:t>
      </w:r>
    </w:p>
    <w:p w:rsidR="00244E27" w:rsidRDefault="00244E27" w:rsidP="00244E27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 w:rsidR="00506255">
        <w:t xml:space="preserve">POST </w:t>
      </w:r>
      <w:r w:rsidR="00A73E36" w:rsidRPr="00A73E36">
        <w:t>http://api.alphaess.com</w:t>
      </w:r>
      <w:r w:rsidR="00E50905" w:rsidRPr="00E50905">
        <w:t>/ras/v2/GetSystemList</w:t>
      </w:r>
    </w:p>
    <w:p w:rsidR="00244E27" w:rsidRDefault="00244E27" w:rsidP="00244E27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1526"/>
        <w:gridCol w:w="992"/>
        <w:gridCol w:w="6095"/>
        <w:gridCol w:w="1134"/>
      </w:tblGrid>
      <w:tr w:rsidR="00244E27" w:rsidRPr="009D12C9" w:rsidTr="00C94BC0">
        <w:trPr>
          <w:trHeight w:val="27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4E27" w:rsidRPr="009D12C9" w:rsidRDefault="00244E27" w:rsidP="00584C74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244E27" w:rsidRPr="009D12C9" w:rsidTr="00C94BC0">
        <w:trPr>
          <w:trHeight w:val="272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44E27" w:rsidRPr="00457EE6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244E27" w:rsidRPr="009D12C9" w:rsidTr="00C94BC0">
        <w:trPr>
          <w:trHeight w:val="545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44E27" w:rsidRDefault="00244E27" w:rsidP="00584C74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244E27" w:rsidRPr="00D567F2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244E27" w:rsidRPr="00D567F2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244E27" w:rsidRPr="009D12C9" w:rsidTr="00C94BC0">
        <w:trPr>
          <w:trHeight w:val="14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sign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44E27" w:rsidRPr="009D12C9" w:rsidRDefault="00897BED" w:rsidP="00584C74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</w:t>
            </w:r>
            <w:r w:rsidR="00F068BD">
              <w:rPr>
                <w:rFonts w:ascii="宋体" w:hAnsi="宋体" w:cs="宋体" w:hint="eastAsia"/>
                <w:color w:val="000000"/>
                <w:kern w:val="0"/>
                <w:sz w:val="22"/>
              </w:rPr>
              <w:t>(接口方提供)，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注意字母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ey大小写)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244E27" w:rsidRPr="009D12C9" w:rsidTr="00A752BB">
        <w:trPr>
          <w:trHeight w:val="272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471B51" w:rsidRDefault="00217FB2" w:rsidP="008E5D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471B51" w:rsidRDefault="00244E27" w:rsidP="008E5D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E27" w:rsidRPr="00457EE6" w:rsidRDefault="0009348C" w:rsidP="000934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身份验证令牌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4E27" w:rsidRPr="00471B51" w:rsidRDefault="00244E27" w:rsidP="008E5D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B7E95" w:rsidRPr="009D12C9" w:rsidTr="00FB7E95">
        <w:trPr>
          <w:trHeight w:val="27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E95" w:rsidRPr="00471B51" w:rsidRDefault="00FB7E95" w:rsidP="00FB7E9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E95" w:rsidRPr="00471B51" w:rsidRDefault="00FB7E95" w:rsidP="00FB7E9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E95" w:rsidRPr="00457EE6" w:rsidRDefault="00FB7E95" w:rsidP="00FB7E9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分页时的页索引(默认1)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7E95" w:rsidRPr="00471B51" w:rsidRDefault="00FB7E95" w:rsidP="00FB7E9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B7E95" w:rsidRPr="009D12C9" w:rsidTr="00FB7E95">
        <w:trPr>
          <w:trHeight w:val="27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E95" w:rsidRPr="00471B51" w:rsidRDefault="00FB7E95" w:rsidP="00FB7E9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pagesize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E95" w:rsidRPr="00471B51" w:rsidRDefault="00FB7E95" w:rsidP="00FB7E9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E95" w:rsidRPr="00457EE6" w:rsidRDefault="00FB7E95" w:rsidP="00FB7E9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每页记录数(默认10)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7E95" w:rsidRPr="00471B51" w:rsidRDefault="00FB7E95" w:rsidP="00FB7E9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244E27" w:rsidRDefault="00244E27" w:rsidP="00244E27"/>
    <w:p w:rsidR="00244E27" w:rsidRPr="00635E93" w:rsidRDefault="00244E27" w:rsidP="00244E27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331"/>
        <w:gridCol w:w="1565"/>
        <w:gridCol w:w="1636"/>
        <w:gridCol w:w="1231"/>
        <w:gridCol w:w="1535"/>
        <w:gridCol w:w="2483"/>
      </w:tblGrid>
      <w:tr w:rsidR="00A005F4" w:rsidRPr="00635E93" w:rsidTr="00A005F4">
        <w:tc>
          <w:tcPr>
            <w:tcW w:w="55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ReturnCode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R</w:t>
            </w: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esult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TotalPageCount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总页数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PageIndex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当前页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TotalPageCount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最大页数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FB7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Default="00A005F4" w:rsidP="00FB7E95">
            <w:pPr>
              <w:widowControl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TotalCount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总记录数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每页获取记录数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584BC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Items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635E93" w:rsidRDefault="00A005F4" w:rsidP="00031F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031F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Data</w:t>
            </w: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FB7E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系统列表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,无数据时为NULL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635E93" w:rsidRDefault="00A005F4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031F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储能系统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S/N</w:t>
            </w:r>
            <w:r w:rsidRPr="00635E93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031F2F" w:rsidRDefault="00A005F4" w:rsidP="00C17E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System</w:t>
            </w:r>
            <w:r w:rsidRPr="00CB190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Model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系统型号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Cobat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电池容量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F1CB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UsableCapacity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电池可用容量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Mbat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电池型号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Poinv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逆变器额定输出功率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Popv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额定PV装机容量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emark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系统备注名称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olution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系统模式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Pr="000B0C4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:</w:t>
            </w:r>
            <w:r w:rsidRPr="000B0C4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AC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,</w:t>
            </w:r>
            <w:r w:rsidRPr="000B0C4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:</w:t>
            </w:r>
            <w:r w:rsidRPr="000B0C4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DC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,3:</w:t>
            </w:r>
            <w:r>
              <w:t xml:space="preserve"> </w:t>
            </w:r>
            <w:r w:rsidRPr="000B0C4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hybrid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Default="00A005F4" w:rsidP="008E3AF5">
            <w:pPr>
              <w:jc w:val="center"/>
            </w:pPr>
            <w:r w:rsidRPr="00DA127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Pr="008E3AF5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Ems</w:t>
            </w:r>
            <w:r w:rsidRPr="008E3AF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Version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072E7B" w:rsidRDefault="00A005F4" w:rsidP="008E3AF5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Default="00A005F4" w:rsidP="008E3AF5">
            <w:r w:rsidRPr="00072E7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EMS版本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Default="00A005F4" w:rsidP="008E3AF5">
            <w:pPr>
              <w:jc w:val="center"/>
            </w:pPr>
            <w:r w:rsidRPr="00DA127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Pr="008E3AF5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Bms</w:t>
            </w:r>
            <w:r w:rsidRPr="008E3AF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Version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072E7B" w:rsidRDefault="00A005F4" w:rsidP="008E3AF5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Default="00A005F4" w:rsidP="008E3AF5">
            <w:r w:rsidRPr="00072E7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BMS版本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Default="00A005F4" w:rsidP="008E3AF5">
            <w:pPr>
              <w:jc w:val="center"/>
            </w:pPr>
            <w:r w:rsidRPr="00DA127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Pr="008E3AF5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E3AF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InvVersion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072E7B" w:rsidRDefault="00A005F4" w:rsidP="008E3AF5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Default="00A005F4" w:rsidP="008E3AF5">
            <w:r w:rsidRPr="00072E7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逆变器版本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Default="00A005F4" w:rsidP="008E3AF5">
            <w:pPr>
              <w:jc w:val="center"/>
            </w:pPr>
            <w:r w:rsidRPr="00DA127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Pr="008E3AF5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E3AF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InvModel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072E7B" w:rsidRDefault="00A005F4" w:rsidP="008E3AF5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Default="00A005F4" w:rsidP="008E3AF5">
            <w:r w:rsidRPr="00072E7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逆变器型号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Default="00A005F4" w:rsidP="008E3AF5">
            <w:pPr>
              <w:jc w:val="center"/>
            </w:pPr>
            <w:r w:rsidRPr="00DA127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Pr="008E3AF5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Meter</w:t>
            </w:r>
            <w:r w:rsidRPr="008E3AF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Model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072E7B" w:rsidRDefault="00A005F4" w:rsidP="008E3AF5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Default="00A005F4" w:rsidP="008E3AF5">
            <w:r w:rsidRPr="00072E7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电表型号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Default="00A005F4" w:rsidP="008E3AF5">
            <w:pPr>
              <w:jc w:val="center"/>
            </w:pPr>
            <w:r w:rsidRPr="00DA127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Pr="008E3AF5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E3AF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MeterPhase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132D6E" w:rsidRDefault="00A005F4" w:rsidP="008E3AF5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Default="00A005F4" w:rsidP="008E3AF5">
            <w:r w:rsidRPr="00132D6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E3AF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电表相位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Default="00A005F4" w:rsidP="008E3AF5">
            <w:pPr>
              <w:jc w:val="center"/>
            </w:pPr>
            <w:r w:rsidRPr="00DA127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Pr="008E3AF5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E3AF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SetFeed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132D6E" w:rsidRDefault="00A005F4" w:rsidP="008E3AF5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05F4" w:rsidRDefault="00A005F4" w:rsidP="008E3AF5">
            <w:r w:rsidRPr="00132D6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Default="00A005F4" w:rsidP="008E3A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并网系数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NetWorkStatus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设备是否在线（1：online，0：offline）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系统状态</w:t>
            </w:r>
          </w:p>
        </w:tc>
      </w:tr>
      <w:tr w:rsidR="00A005F4" w:rsidRPr="00635E93" w:rsidTr="00A005F4"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EndUser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SysUser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终端用户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A005F4" w:rsidRPr="00635E93" w:rsidTr="00A005F4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24254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TransFrequency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05F4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5F4" w:rsidRPr="00635E93" w:rsidRDefault="00A005F4" w:rsidP="00C17E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2425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常规数据传输频率(10秒,300秒)</w:t>
            </w:r>
          </w:p>
        </w:tc>
      </w:tr>
      <w:tr w:rsidR="00A005F4" w:rsidRPr="0030737E" w:rsidTr="00A005F4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9A33CF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9A33CF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A33CF">
              <w:rPr>
                <w:rFonts w:ascii="宋体" w:hAnsi="宋体" w:cs="宋体"/>
                <w:color w:val="000000"/>
                <w:kern w:val="0"/>
                <w:sz w:val="22"/>
              </w:rPr>
              <w:t>|--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30737E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istWeather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A005F4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30737E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ist&lt;Weather&gt;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30737E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今天,明天,后天的天气预报列表,无数据时为NULL</w:t>
            </w:r>
          </w:p>
        </w:tc>
      </w:tr>
      <w:tr w:rsidR="00A005F4" w:rsidRPr="00E572BD" w:rsidTr="00A005F4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9A33CF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temp_min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最低温度</w:t>
            </w:r>
            <w:r w:rsidR="00CD0D8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="00CD0D8E" w:rsidRPr="00CD0D8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减去273</w:t>
            </w:r>
            <w:proofErr w:type="gramStart"/>
            <w:r w:rsidR="00CD0D8E" w:rsidRPr="00CD0D8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后单位</w:t>
            </w:r>
            <w:proofErr w:type="gramEnd"/>
            <w:r w:rsidR="00CD0D8E" w:rsidRPr="00CD0D8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 ℃</w:t>
            </w:r>
            <w:r w:rsidR="00CD0D8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A005F4" w:rsidRPr="00E572BD" w:rsidTr="00A005F4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9A33CF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temp_max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最高温度</w:t>
            </w:r>
            <w:r w:rsidR="00CD0D8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="00CD0D8E" w:rsidRPr="00CD0D8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减去273</w:t>
            </w:r>
            <w:proofErr w:type="gramStart"/>
            <w:r w:rsidR="00CD0D8E" w:rsidRPr="00CD0D8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后单位</w:t>
            </w:r>
            <w:proofErr w:type="gramEnd"/>
            <w:r w:rsidR="00CD0D8E" w:rsidRPr="00CD0D8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 ℃</w:t>
            </w:r>
            <w:r w:rsidR="00CD0D8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A005F4" w:rsidRPr="00E572BD" w:rsidTr="00A005F4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9A33CF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pressure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气压</w:t>
            </w:r>
          </w:p>
        </w:tc>
      </w:tr>
      <w:tr w:rsidR="00A005F4" w:rsidRPr="00E572BD" w:rsidTr="00A005F4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9A33CF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humidity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湿度</w:t>
            </w:r>
          </w:p>
        </w:tc>
      </w:tr>
      <w:tr w:rsidR="00A005F4" w:rsidRPr="00E572BD" w:rsidTr="00A005F4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9A33CF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weather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天气</w:t>
            </w:r>
          </w:p>
        </w:tc>
      </w:tr>
      <w:tr w:rsidR="00A005F4" w:rsidRPr="00E572BD" w:rsidTr="00A005F4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9A33CF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clouds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云层</w:t>
            </w:r>
          </w:p>
        </w:tc>
      </w:tr>
      <w:tr w:rsidR="00A005F4" w:rsidRPr="00E572BD" w:rsidTr="00A005F4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9A33CF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wind_speed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风速</w:t>
            </w:r>
          </w:p>
        </w:tc>
      </w:tr>
      <w:tr w:rsidR="00A005F4" w:rsidRPr="00E572BD" w:rsidTr="00A005F4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9A33CF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时间</w:t>
            </w:r>
          </w:p>
        </w:tc>
      </w:tr>
      <w:tr w:rsidR="00A005F4" w:rsidRPr="00E572BD" w:rsidTr="00A005F4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9A33CF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A005F4" w:rsidRPr="00E572BD" w:rsidRDefault="00A005F4" w:rsidP="00A005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72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</w:tbl>
    <w:p w:rsidR="00244E27" w:rsidRDefault="00244E27" w:rsidP="00244E27"/>
    <w:p w:rsidR="00983243" w:rsidRPr="00B41F4B" w:rsidRDefault="00983243" w:rsidP="00983243">
      <w:pPr>
        <w:pStyle w:val="2"/>
        <w:rPr>
          <w:rStyle w:val="af1"/>
          <w:sz w:val="28"/>
        </w:rPr>
      </w:pPr>
      <w:bookmarkStart w:id="8" w:name="_Toc520210659"/>
      <w:r>
        <w:rPr>
          <w:rStyle w:val="af1"/>
          <w:sz w:val="28"/>
        </w:rPr>
        <w:t>9</w:t>
      </w:r>
      <w:r>
        <w:rPr>
          <w:rStyle w:val="af1"/>
          <w:sz w:val="28"/>
        </w:rPr>
        <w:t>、</w:t>
      </w:r>
      <w:r w:rsidRPr="00B41F4B">
        <w:rPr>
          <w:rStyle w:val="af1"/>
          <w:rFonts w:hint="eastAsia"/>
          <w:sz w:val="28"/>
        </w:rPr>
        <w:t>获取</w:t>
      </w:r>
      <w:r>
        <w:rPr>
          <w:rStyle w:val="af1"/>
          <w:rFonts w:hint="eastAsia"/>
          <w:sz w:val="28"/>
        </w:rPr>
        <w:t>系统详情</w:t>
      </w:r>
      <w:bookmarkEnd w:id="8"/>
    </w:p>
    <w:p w:rsidR="00983243" w:rsidRDefault="00983243" w:rsidP="00983243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76468B">
        <w:t>http://api.alphaess.com</w:t>
      </w:r>
      <w:r w:rsidRPr="001755EC">
        <w:t>/ras/v2/</w:t>
      </w:r>
      <w:r>
        <w:rPr>
          <w:rFonts w:hint="eastAsia"/>
        </w:rPr>
        <w:t>Get</w:t>
      </w:r>
      <w:r>
        <w:t>SystemDetail</w:t>
      </w:r>
    </w:p>
    <w:p w:rsidR="00983243" w:rsidRDefault="00983243" w:rsidP="00983243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该接口根据语言</w:t>
      </w:r>
      <w:r w:rsidRPr="00D911A5">
        <w:rPr>
          <w:rFonts w:hint="eastAsia"/>
        </w:rPr>
        <w:t>获取</w:t>
      </w:r>
      <w:r>
        <w:rPr>
          <w:rFonts w:hint="eastAsia"/>
        </w:rPr>
        <w:t>用户注册时的协议</w:t>
      </w:r>
    </w:p>
    <w:p w:rsidR="00983243" w:rsidRDefault="00983243" w:rsidP="00983243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76468B">
        <w:t>http://api.alphaess.com</w:t>
      </w:r>
      <w:r w:rsidRPr="001755EC">
        <w:t>/ras/v2/</w:t>
      </w:r>
      <w:r>
        <w:rPr>
          <w:rFonts w:hint="eastAsia"/>
        </w:rPr>
        <w:t>Get</w:t>
      </w:r>
      <w:r>
        <w:t>SystemDetail</w:t>
      </w:r>
    </w:p>
    <w:p w:rsidR="00983243" w:rsidRDefault="00983243" w:rsidP="00983243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646"/>
        <w:gridCol w:w="1134"/>
        <w:gridCol w:w="6124"/>
        <w:gridCol w:w="877"/>
      </w:tblGrid>
      <w:tr w:rsidR="00983243" w:rsidRPr="009D12C9" w:rsidTr="00FD2FC5">
        <w:trPr>
          <w:trHeight w:val="272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243" w:rsidRPr="009D12C9" w:rsidRDefault="00983243" w:rsidP="00FD2FC5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983243" w:rsidRPr="009D12C9" w:rsidTr="00FD2FC5">
        <w:trPr>
          <w:trHeight w:val="27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983243" w:rsidRPr="00457EE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83243" w:rsidRPr="009D12C9" w:rsidTr="00FD2FC5">
        <w:trPr>
          <w:trHeight w:val="54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983243" w:rsidRDefault="00983243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983243" w:rsidRPr="00D567F2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983243" w:rsidRPr="00D567F2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83243" w:rsidRPr="009D12C9" w:rsidTr="00FD2FC5">
        <w:trPr>
          <w:trHeight w:val="10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983243" w:rsidRPr="009D12C9" w:rsidRDefault="00983243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83243" w:rsidRPr="009D12C9" w:rsidTr="00FD2FC5">
        <w:trPr>
          <w:trHeight w:val="25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Pr="00457EE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系统SN号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83243" w:rsidRPr="009D12C9" w:rsidTr="00FD2FC5">
        <w:trPr>
          <w:trHeight w:val="2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983243" w:rsidRDefault="00983243" w:rsidP="00983243">
      <w:pPr>
        <w:rPr>
          <w:b/>
        </w:rPr>
      </w:pPr>
    </w:p>
    <w:p w:rsidR="00983243" w:rsidRPr="00E77A81" w:rsidRDefault="00983243" w:rsidP="00983243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898" w:type="dxa"/>
        <w:tblInd w:w="-5" w:type="dxa"/>
        <w:tblLook w:val="04A0" w:firstRow="1" w:lastRow="0" w:firstColumn="1" w:lastColumn="0" w:noHBand="0" w:noVBand="1"/>
      </w:tblPr>
      <w:tblGrid>
        <w:gridCol w:w="1216"/>
        <w:gridCol w:w="2116"/>
        <w:gridCol w:w="1152"/>
        <w:gridCol w:w="5414"/>
      </w:tblGrid>
      <w:tr w:rsidR="00983243" w:rsidRPr="0030737E" w:rsidTr="00FD2FC5">
        <w:trPr>
          <w:trHeight w:val="25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983243" w:rsidRPr="0030737E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ReturnCode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  <w:tr w:rsidR="00983243" w:rsidRPr="0030737E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esult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</w:tr>
      <w:tr w:rsidR="00983243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CompanyId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AD5D97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公司编号</w:t>
            </w:r>
          </w:p>
        </w:tc>
      </w:tr>
      <w:tr w:rsidR="00983243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5B3F72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ys_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</w:t>
            </w:r>
            <w:r w:rsidR="00983243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储能系统sn </w:t>
            </w:r>
          </w:p>
        </w:tc>
      </w:tr>
      <w:tr w:rsidR="00983243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5B3F72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ic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N</w:t>
            </w:r>
            <w:r w:rsidR="00983243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安装商</w:t>
            </w:r>
            <w:proofErr w:type="gramEnd"/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licsense </w:t>
            </w:r>
          </w:p>
        </w:tc>
      </w:tr>
      <w:tr w:rsidR="00983243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5B3F72" w:rsidP="005B3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</w:t>
            </w:r>
            <w:r w:rsidR="00983243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ountry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</w:t>
            </w:r>
            <w:r w:rsidR="00983243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国家</w:t>
            </w:r>
          </w:p>
        </w:tc>
      </w:tr>
      <w:tr w:rsidR="00983243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5B3F72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tate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</w:t>
            </w:r>
            <w:r w:rsidR="00983243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州</w:t>
            </w:r>
          </w:p>
        </w:tc>
      </w:tr>
      <w:tr w:rsidR="00983243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5B3F72" w:rsidP="005B3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</w:t>
            </w:r>
            <w:r w:rsidR="00983243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ity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</w:t>
            </w:r>
            <w:r w:rsidR="00983243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市</w:t>
            </w:r>
          </w:p>
        </w:tc>
      </w:tr>
      <w:tr w:rsidR="00983243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5B3F72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="00983243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ddress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</w:tr>
      <w:tr w:rsidR="00983243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5B3F72" w:rsidP="005B3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</w:t>
            </w:r>
            <w:r w:rsidR="00983243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ost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</w:t>
            </w:r>
            <w:r w:rsidR="00983243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邮编</w:t>
            </w:r>
          </w:p>
        </w:tc>
      </w:tr>
      <w:tr w:rsidR="00983243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5B3F72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L</w:t>
            </w:r>
            <w:r w:rsidR="00983243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inkman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联系人</w:t>
            </w:r>
          </w:p>
        </w:tc>
      </w:tr>
      <w:tr w:rsidR="00B91078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SetEmail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Email地址</w:t>
            </w:r>
          </w:p>
        </w:tc>
      </w:tr>
      <w:tr w:rsidR="00B91078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5B3F72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oney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T</w:t>
            </w:r>
            <w:r w:rsidR="00B91078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币种</w:t>
            </w:r>
          </w:p>
        </w:tc>
      </w:tr>
      <w:tr w:rsidR="00983243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5B3F72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ell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</w:t>
            </w:r>
            <w:r w:rsidR="00983243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hone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联系电话</w:t>
            </w:r>
          </w:p>
        </w:tc>
      </w:tr>
      <w:tr w:rsidR="00983243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5B3F72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F</w:t>
            </w:r>
            <w:r w:rsidR="00983243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ax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5C7648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传真</w:t>
            </w:r>
          </w:p>
        </w:tc>
      </w:tr>
      <w:tr w:rsidR="00B91078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Popv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额定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PV</w:t>
            </w: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装机容量</w:t>
            </w:r>
            <w:r w:rsidR="00E81F9F"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r w:rsidR="00E81F9F">
              <w:rPr>
                <w:rFonts w:ascii="宋体" w:hAnsi="宋体" w:cs="宋体"/>
                <w:color w:val="000000"/>
                <w:kern w:val="0"/>
                <w:sz w:val="22"/>
              </w:rPr>
              <w:t>KW)</w:t>
            </w:r>
          </w:p>
        </w:tc>
      </w:tr>
      <w:tr w:rsidR="00B91078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Poinv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逆变器额定输出功率</w:t>
            </w:r>
            <w:r w:rsidR="00E81F9F" w:rsidRPr="00E81F9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(KW)</w:t>
            </w:r>
          </w:p>
        </w:tc>
      </w:tr>
      <w:tr w:rsidR="00B91078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RemarkSM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服务商,管理员设置的备注</w:t>
            </w:r>
          </w:p>
        </w:tc>
      </w:tr>
      <w:tr w:rsidR="00B91078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RemarkI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安装商设置</w:t>
            </w:r>
            <w:proofErr w:type="gramEnd"/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的Sn备注</w:t>
            </w:r>
          </w:p>
        </w:tc>
      </w:tr>
      <w:tr w:rsidR="00B91078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OnGridCap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E81F9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并网机PV装机容量</w:t>
            </w:r>
            <w:r w:rsidR="00E81F9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(</w:t>
            </w:r>
            <w:r w:rsidR="00E81F9F">
              <w:rPr>
                <w:rFonts w:ascii="宋体" w:hAnsi="宋体" w:cs="宋体"/>
                <w:color w:val="000000"/>
                <w:kern w:val="0"/>
                <w:sz w:val="22"/>
              </w:rPr>
              <w:t>KW)</w:t>
            </w:r>
          </w:p>
        </w:tc>
      </w:tr>
      <w:tr w:rsidR="00B91078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StorageCap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E81F9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储能机侧PV装机容量</w:t>
            </w:r>
            <w:r w:rsidR="00E81F9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(</w:t>
            </w:r>
            <w:r w:rsidR="00E81F9F">
              <w:rPr>
                <w:rFonts w:ascii="宋体" w:hAnsi="宋体" w:cs="宋体"/>
                <w:color w:val="000000"/>
                <w:kern w:val="0"/>
                <w:sz w:val="22"/>
              </w:rPr>
              <w:t>KW)</w:t>
            </w:r>
          </w:p>
        </w:tc>
      </w:tr>
      <w:tr w:rsidR="00B91078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BatReady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电池使能位</w:t>
            </w:r>
          </w:p>
        </w:tc>
      </w:tr>
      <w:tr w:rsidR="00B91078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Me</w:t>
            </w: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terDCNegate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并网机电表取反</w:t>
            </w:r>
          </w:p>
        </w:tc>
      </w:tr>
      <w:tr w:rsidR="00B91078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MeterACNegate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078" w:rsidRPr="005C7648" w:rsidRDefault="00B91078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并网机电表取反</w:t>
            </w:r>
          </w:p>
        </w:tc>
      </w:tr>
      <w:tr w:rsidR="00995159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PowerFact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功率因数</w:t>
            </w:r>
          </w:p>
        </w:tc>
      </w:tr>
      <w:tr w:rsidR="00995159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Volt5MinAvg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5分钟电压平均值</w:t>
            </w:r>
          </w:p>
        </w:tc>
      </w:tr>
      <w:tr w:rsidR="00995159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Volt10MinAvg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10分钟电压平均值</w:t>
            </w:r>
          </w:p>
        </w:tc>
      </w:tr>
      <w:tr w:rsidR="00995159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TempThreshold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过</w:t>
            </w:r>
            <w:proofErr w:type="gramStart"/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温保护</w:t>
            </w:r>
            <w:proofErr w:type="gramEnd"/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阈值</w:t>
            </w:r>
          </w:p>
        </w:tc>
      </w:tr>
      <w:tr w:rsidR="00995159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OutCurProtect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输出过流保护阈值</w:t>
            </w:r>
          </w:p>
        </w:tc>
      </w:tr>
      <w:tr w:rsidR="00995159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DCI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直流电流输入</w:t>
            </w:r>
          </w:p>
        </w:tc>
      </w:tr>
      <w:tr w:rsidR="00995159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RCD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漏电保护</w:t>
            </w:r>
          </w:p>
        </w:tc>
      </w:tr>
      <w:tr w:rsidR="00995159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PvISO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PV对地阻抗</w:t>
            </w:r>
          </w:p>
        </w:tc>
      </w:tr>
      <w:tr w:rsidR="00995159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Char</w:t>
            </w: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geBoostCur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159" w:rsidRPr="005C7648" w:rsidRDefault="00995159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充电侧Boost电流值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SellPrice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麦电价格</w:t>
            </w:r>
            <w:proofErr w:type="gramEnd"/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SalePrice0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买电价格0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SalePrice1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买电价格1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SalePrice2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买电价格2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SalePrice3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买电价格3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SalePrice4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买电价格4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SalePrice5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买电价格5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SalePrice6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买电价格6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SalePrice7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买电价格7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SaleTimeS0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买电开始时间0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SaleTimeS1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买电开始时间1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SaleTimeS2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买电开始时间2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SaleTimeS3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买电开始时间3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SaleTimeS4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买电开始时间4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SaleTimeS5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买电开始时间5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SaleTimeS6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买电开始时间6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SaleTimeS7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买电开始时间7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SaleTimeE0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买电结束时间0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SaleTimeE1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买电结束时间1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SaleTimeE2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买电结束时间2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SaleTimeE3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买电结束时间3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SaleTimeE4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买电结束时间4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SaleTimeE5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买电结束时间5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SaleTimeE6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买电结束时间6</w:t>
            </w:r>
          </w:p>
        </w:tc>
      </w:tr>
      <w:tr w:rsidR="00737AF1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SaleTimeE7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AF1" w:rsidRPr="005C7648" w:rsidRDefault="00737AF1" w:rsidP="005E64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买电结束时间7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Grid</w:t>
            </w:r>
            <w:r w:rsidRPr="002E4557">
              <w:t>char</w:t>
            </w:r>
            <w:r w:rsidRPr="002E4557">
              <w:rPr>
                <w:rFonts w:hint="eastAsia"/>
              </w:rPr>
              <w:t>ge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并网充电</w:t>
            </w:r>
            <w:r w:rsidRPr="002E4557">
              <w:rPr>
                <w:rFonts w:hint="eastAsia"/>
              </w:rPr>
              <w:t>(</w:t>
            </w:r>
            <w:r w:rsidRPr="002E4557">
              <w:rPr>
                <w:rFonts w:hint="eastAsia"/>
              </w:rPr>
              <w:t>方案</w:t>
            </w:r>
            <w:proofErr w:type="gramStart"/>
            <w:r w:rsidRPr="002E4557">
              <w:rPr>
                <w:rFonts w:hint="eastAsia"/>
              </w:rPr>
              <w:t>一</w:t>
            </w:r>
            <w:proofErr w:type="gramEnd"/>
            <w:r w:rsidRPr="002E4557">
              <w:t>)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CtrDis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 xml:space="preserve">int 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并网放电</w:t>
            </w:r>
            <w:r w:rsidRPr="002E4557">
              <w:rPr>
                <w:rFonts w:hint="eastAsia"/>
              </w:rPr>
              <w:t>(</w:t>
            </w:r>
            <w:r w:rsidRPr="002E4557">
              <w:rPr>
                <w:rFonts w:hint="eastAsia"/>
              </w:rPr>
              <w:t>方案</w:t>
            </w:r>
            <w:proofErr w:type="gramStart"/>
            <w:r w:rsidRPr="002E4557">
              <w:rPr>
                <w:rFonts w:hint="eastAsia"/>
              </w:rPr>
              <w:t>一</w:t>
            </w:r>
            <w:proofErr w:type="gramEnd"/>
            <w:r w:rsidRPr="002E4557">
              <w:t>)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TimeChaF1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充电时间</w:t>
            </w:r>
            <w:r w:rsidRPr="002E4557">
              <w:rPr>
                <w:rFonts w:hint="eastAsia"/>
              </w:rPr>
              <w:t>1(</w:t>
            </w:r>
            <w:r w:rsidRPr="002E4557">
              <w:rPr>
                <w:rFonts w:hint="eastAsia"/>
              </w:rPr>
              <w:t>方案</w:t>
            </w:r>
            <w:proofErr w:type="gramStart"/>
            <w:r w:rsidRPr="002E4557">
              <w:rPr>
                <w:rFonts w:hint="eastAsia"/>
              </w:rPr>
              <w:t>一</w:t>
            </w:r>
            <w:proofErr w:type="gramEnd"/>
            <w:r w:rsidRPr="002E4557">
              <w:t>)</w:t>
            </w:r>
            <w:r w:rsidRPr="002E4557">
              <w:rPr>
                <w:rFonts w:hint="eastAsia"/>
              </w:rPr>
              <w:t>单位</w:t>
            </w:r>
            <w:r w:rsidRPr="002E4557">
              <w:rPr>
                <w:rFonts w:hint="eastAsia"/>
              </w:rPr>
              <w:t>:</w:t>
            </w:r>
            <w:r w:rsidR="002D6BB0" w:rsidRPr="002D6BB0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2D6BB0" w:rsidRPr="002D6BB0">
              <w:rPr>
                <w:rFonts w:hint="eastAsia"/>
              </w:rPr>
              <w:t>分钟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TimeChaE1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充电时间</w:t>
            </w:r>
            <w:r w:rsidRPr="002E4557">
              <w:rPr>
                <w:rFonts w:hint="eastAsia"/>
              </w:rPr>
              <w:t>2(</w:t>
            </w:r>
            <w:r w:rsidRPr="002E4557">
              <w:rPr>
                <w:rFonts w:hint="eastAsia"/>
              </w:rPr>
              <w:t>方案</w:t>
            </w:r>
            <w:proofErr w:type="gramStart"/>
            <w:r w:rsidRPr="002E4557">
              <w:rPr>
                <w:rFonts w:hint="eastAsia"/>
              </w:rPr>
              <w:t>一</w:t>
            </w:r>
            <w:proofErr w:type="gramEnd"/>
            <w:r w:rsidRPr="002E4557">
              <w:t>)</w:t>
            </w:r>
            <w:r w:rsidRPr="002E4557">
              <w:rPr>
                <w:rFonts w:hint="eastAsia"/>
              </w:rPr>
              <w:t xml:space="preserve"> </w:t>
            </w:r>
            <w:r w:rsidRPr="002E4557">
              <w:rPr>
                <w:rFonts w:hint="eastAsia"/>
              </w:rPr>
              <w:t>单位</w:t>
            </w:r>
            <w:r w:rsidRPr="002E4557">
              <w:rPr>
                <w:rFonts w:hint="eastAsia"/>
              </w:rPr>
              <w:t>:</w:t>
            </w:r>
            <w:r w:rsidR="002D6BB0" w:rsidRPr="002D6BB0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2D6BB0" w:rsidRPr="002D6BB0">
              <w:rPr>
                <w:rFonts w:hint="eastAsia"/>
              </w:rPr>
              <w:t>分钟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TimeChaF2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充电时间</w:t>
            </w:r>
            <w:r w:rsidRPr="002E4557">
              <w:rPr>
                <w:rFonts w:hint="eastAsia"/>
              </w:rPr>
              <w:t>3(</w:t>
            </w:r>
            <w:r w:rsidRPr="002E4557">
              <w:rPr>
                <w:rFonts w:hint="eastAsia"/>
              </w:rPr>
              <w:t>方案</w:t>
            </w:r>
            <w:proofErr w:type="gramStart"/>
            <w:r w:rsidRPr="002E4557">
              <w:rPr>
                <w:rFonts w:hint="eastAsia"/>
              </w:rPr>
              <w:t>一</w:t>
            </w:r>
            <w:proofErr w:type="gramEnd"/>
            <w:r w:rsidRPr="002E4557">
              <w:t>)</w:t>
            </w:r>
            <w:r w:rsidRPr="002E4557">
              <w:rPr>
                <w:rFonts w:hint="eastAsia"/>
              </w:rPr>
              <w:t xml:space="preserve"> </w:t>
            </w:r>
            <w:r w:rsidRPr="002E4557">
              <w:rPr>
                <w:rFonts w:hint="eastAsia"/>
              </w:rPr>
              <w:t>单位</w:t>
            </w:r>
            <w:r w:rsidRPr="002E4557">
              <w:rPr>
                <w:rFonts w:hint="eastAsia"/>
              </w:rPr>
              <w:t>:</w:t>
            </w:r>
            <w:r w:rsidR="002D6BB0" w:rsidRPr="002D6BB0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2D6BB0" w:rsidRPr="002D6BB0">
              <w:rPr>
                <w:rFonts w:hint="eastAsia"/>
              </w:rPr>
              <w:t>分钟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TimeChaE2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充电时间</w:t>
            </w:r>
            <w:r w:rsidRPr="002E4557">
              <w:rPr>
                <w:rFonts w:hint="eastAsia"/>
              </w:rPr>
              <w:t>4(</w:t>
            </w:r>
            <w:r w:rsidRPr="002E4557">
              <w:rPr>
                <w:rFonts w:hint="eastAsia"/>
              </w:rPr>
              <w:t>方案</w:t>
            </w:r>
            <w:proofErr w:type="gramStart"/>
            <w:r w:rsidRPr="002E4557">
              <w:rPr>
                <w:rFonts w:hint="eastAsia"/>
              </w:rPr>
              <w:t>一</w:t>
            </w:r>
            <w:proofErr w:type="gramEnd"/>
            <w:r w:rsidRPr="002E4557">
              <w:t>)</w:t>
            </w:r>
            <w:r w:rsidRPr="002E4557">
              <w:rPr>
                <w:rFonts w:hint="eastAsia"/>
              </w:rPr>
              <w:t xml:space="preserve"> </w:t>
            </w:r>
            <w:r w:rsidRPr="002E4557">
              <w:rPr>
                <w:rFonts w:hint="eastAsia"/>
              </w:rPr>
              <w:t>单位</w:t>
            </w:r>
            <w:r w:rsidRPr="002E4557">
              <w:rPr>
                <w:rFonts w:hint="eastAsia"/>
              </w:rPr>
              <w:t>:</w:t>
            </w:r>
            <w:r w:rsidR="002D6BB0" w:rsidRPr="002D6BB0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2D6BB0" w:rsidRPr="002D6BB0">
              <w:rPr>
                <w:rFonts w:hint="eastAsia"/>
              </w:rPr>
              <w:t>分钟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TimeDisF1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放电时间</w:t>
            </w:r>
            <w:r w:rsidRPr="002E4557">
              <w:rPr>
                <w:rFonts w:hint="eastAsia"/>
              </w:rPr>
              <w:t>1(</w:t>
            </w:r>
            <w:r w:rsidRPr="002E4557">
              <w:rPr>
                <w:rFonts w:hint="eastAsia"/>
              </w:rPr>
              <w:t>方案</w:t>
            </w:r>
            <w:proofErr w:type="gramStart"/>
            <w:r w:rsidRPr="002E4557">
              <w:rPr>
                <w:rFonts w:hint="eastAsia"/>
              </w:rPr>
              <w:t>一</w:t>
            </w:r>
            <w:proofErr w:type="gramEnd"/>
            <w:r w:rsidRPr="002E4557">
              <w:t>)</w:t>
            </w:r>
            <w:r w:rsidRPr="002E4557">
              <w:rPr>
                <w:rFonts w:hint="eastAsia"/>
              </w:rPr>
              <w:t xml:space="preserve"> </w:t>
            </w:r>
            <w:r w:rsidRPr="002E4557">
              <w:rPr>
                <w:rFonts w:hint="eastAsia"/>
              </w:rPr>
              <w:t>单位</w:t>
            </w:r>
            <w:r w:rsidRPr="002E4557">
              <w:rPr>
                <w:rFonts w:hint="eastAsia"/>
              </w:rPr>
              <w:t>:</w:t>
            </w:r>
            <w:r w:rsidR="002D6BB0" w:rsidRPr="002D6BB0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2D6BB0" w:rsidRPr="002D6BB0">
              <w:rPr>
                <w:rFonts w:hint="eastAsia"/>
              </w:rPr>
              <w:t>分钟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TimeDisE1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放电时间</w:t>
            </w:r>
            <w:r w:rsidRPr="002E4557">
              <w:rPr>
                <w:rFonts w:hint="eastAsia"/>
              </w:rPr>
              <w:t>2(</w:t>
            </w:r>
            <w:r w:rsidRPr="002E4557">
              <w:rPr>
                <w:rFonts w:hint="eastAsia"/>
              </w:rPr>
              <w:t>方案</w:t>
            </w:r>
            <w:proofErr w:type="gramStart"/>
            <w:r w:rsidRPr="002E4557">
              <w:rPr>
                <w:rFonts w:hint="eastAsia"/>
              </w:rPr>
              <w:t>一</w:t>
            </w:r>
            <w:proofErr w:type="gramEnd"/>
            <w:r w:rsidRPr="002E4557">
              <w:t>)</w:t>
            </w:r>
            <w:r w:rsidRPr="002E4557">
              <w:rPr>
                <w:rFonts w:hint="eastAsia"/>
              </w:rPr>
              <w:t xml:space="preserve"> </w:t>
            </w:r>
            <w:r w:rsidRPr="002E4557">
              <w:rPr>
                <w:rFonts w:hint="eastAsia"/>
              </w:rPr>
              <w:t>单位</w:t>
            </w:r>
            <w:r w:rsidRPr="002E4557">
              <w:rPr>
                <w:rFonts w:hint="eastAsia"/>
              </w:rPr>
              <w:t>:</w:t>
            </w:r>
            <w:r w:rsidR="002D6BB0" w:rsidRPr="002D6BB0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2D6BB0" w:rsidRPr="002D6BB0">
              <w:rPr>
                <w:rFonts w:hint="eastAsia"/>
              </w:rPr>
              <w:t>分钟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TimeDisF2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放电时间</w:t>
            </w:r>
            <w:r w:rsidRPr="002E4557">
              <w:rPr>
                <w:rFonts w:hint="eastAsia"/>
              </w:rPr>
              <w:t>3(</w:t>
            </w:r>
            <w:r w:rsidRPr="002E4557">
              <w:rPr>
                <w:rFonts w:hint="eastAsia"/>
              </w:rPr>
              <w:t>方案</w:t>
            </w:r>
            <w:proofErr w:type="gramStart"/>
            <w:r w:rsidRPr="002E4557">
              <w:rPr>
                <w:rFonts w:hint="eastAsia"/>
              </w:rPr>
              <w:t>一</w:t>
            </w:r>
            <w:proofErr w:type="gramEnd"/>
            <w:r w:rsidRPr="002E4557">
              <w:t>)</w:t>
            </w:r>
            <w:r w:rsidRPr="002E4557">
              <w:rPr>
                <w:rFonts w:hint="eastAsia"/>
              </w:rPr>
              <w:t xml:space="preserve"> </w:t>
            </w:r>
            <w:r w:rsidRPr="002E4557">
              <w:rPr>
                <w:rFonts w:hint="eastAsia"/>
              </w:rPr>
              <w:t>单位</w:t>
            </w:r>
            <w:r w:rsidRPr="002E4557">
              <w:rPr>
                <w:rFonts w:hint="eastAsia"/>
              </w:rPr>
              <w:t>:</w:t>
            </w:r>
            <w:r w:rsidR="002D6BB0" w:rsidRPr="002D6BB0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2D6BB0" w:rsidRPr="002D6BB0">
              <w:rPr>
                <w:rFonts w:hint="eastAsia"/>
              </w:rPr>
              <w:t>分钟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TimeDisE2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放电时间</w:t>
            </w:r>
            <w:r w:rsidRPr="002E4557">
              <w:rPr>
                <w:rFonts w:hint="eastAsia"/>
              </w:rPr>
              <w:t>4(</w:t>
            </w:r>
            <w:r w:rsidRPr="002E4557">
              <w:rPr>
                <w:rFonts w:hint="eastAsia"/>
              </w:rPr>
              <w:t>方案</w:t>
            </w:r>
            <w:proofErr w:type="gramStart"/>
            <w:r w:rsidRPr="002E4557">
              <w:rPr>
                <w:rFonts w:hint="eastAsia"/>
              </w:rPr>
              <w:t>一</w:t>
            </w:r>
            <w:proofErr w:type="gramEnd"/>
            <w:r w:rsidRPr="002E4557">
              <w:t>)</w:t>
            </w:r>
            <w:r w:rsidRPr="002E4557">
              <w:rPr>
                <w:rFonts w:hint="eastAsia"/>
              </w:rPr>
              <w:t xml:space="preserve"> </w:t>
            </w:r>
            <w:r w:rsidRPr="002E4557">
              <w:rPr>
                <w:rFonts w:hint="eastAsia"/>
              </w:rPr>
              <w:t>单位</w:t>
            </w:r>
            <w:r w:rsidRPr="002E4557">
              <w:rPr>
                <w:rFonts w:hint="eastAsia"/>
              </w:rPr>
              <w:t>:</w:t>
            </w:r>
            <w:r w:rsidR="002D6BB0" w:rsidRPr="002D6BB0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2D6BB0" w:rsidRPr="002D6BB0">
              <w:rPr>
                <w:rFonts w:hint="eastAsia"/>
              </w:rPr>
              <w:t>分钟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BatHighCap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充电截止</w:t>
            </w:r>
            <w:r w:rsidRPr="002E4557">
              <w:rPr>
                <w:rFonts w:hint="eastAsia"/>
              </w:rPr>
              <w:t>SOC(</w:t>
            </w:r>
            <w:r w:rsidRPr="002E4557">
              <w:rPr>
                <w:rFonts w:hint="eastAsia"/>
              </w:rPr>
              <w:t>方案</w:t>
            </w:r>
            <w:proofErr w:type="gramStart"/>
            <w:r w:rsidRPr="002E4557">
              <w:rPr>
                <w:rFonts w:hint="eastAsia"/>
              </w:rPr>
              <w:t>一</w:t>
            </w:r>
            <w:proofErr w:type="gramEnd"/>
            <w:r w:rsidRPr="002E4557">
              <w:t>)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BatUseCap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2E4557" w:rsidRDefault="009D1216" w:rsidP="009D1216">
            <w:r w:rsidRPr="002E4557">
              <w:rPr>
                <w:rFonts w:hint="eastAsia"/>
              </w:rPr>
              <w:t>放电截止</w:t>
            </w:r>
            <w:r w:rsidRPr="002E4557">
              <w:rPr>
                <w:rFonts w:hint="eastAsia"/>
              </w:rPr>
              <w:t>SOC(</w:t>
            </w:r>
            <w:r w:rsidRPr="002E4557">
              <w:rPr>
                <w:rFonts w:hint="eastAsia"/>
              </w:rPr>
              <w:t>方案</w:t>
            </w:r>
            <w:proofErr w:type="gramStart"/>
            <w:r w:rsidRPr="002E4557">
              <w:rPr>
                <w:rFonts w:hint="eastAsia"/>
              </w:rPr>
              <w:t>一</w:t>
            </w:r>
            <w:proofErr w:type="gramEnd"/>
            <w:r w:rsidRPr="002E4557">
              <w:t>)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t>ChargeWorkDays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表示一周里的哪几天</w:t>
            </w:r>
            <w:r w:rsidRPr="002E4557">
              <w:rPr>
                <w:rFonts w:hint="eastAsia"/>
              </w:rPr>
              <w:t>(1111100:</w:t>
            </w:r>
            <w:r w:rsidRPr="002E4557">
              <w:rPr>
                <w:rFonts w:hint="eastAsia"/>
              </w:rPr>
              <w:t>星期一至星期五</w:t>
            </w:r>
            <w:r w:rsidRPr="002E4557">
              <w:rPr>
                <w:rFonts w:hint="eastAsia"/>
              </w:rPr>
              <w:t>) (</w:t>
            </w:r>
            <w:r w:rsidRPr="002E4557">
              <w:rPr>
                <w:rFonts w:hint="eastAsia"/>
              </w:rPr>
              <w:t>方案</w:t>
            </w:r>
            <w:proofErr w:type="gramStart"/>
            <w:r w:rsidRPr="002E4557">
              <w:rPr>
                <w:rFonts w:hint="eastAsia"/>
              </w:rPr>
              <w:t>一</w:t>
            </w:r>
            <w:proofErr w:type="gramEnd"/>
            <w:r w:rsidRPr="002E4557">
              <w:t>)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t>ChargeWeekend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表示一周里的哪几天</w:t>
            </w:r>
            <w:r w:rsidRPr="002E4557">
              <w:rPr>
                <w:rFonts w:hint="eastAsia"/>
              </w:rPr>
              <w:t>(0000011:</w:t>
            </w:r>
            <w:r w:rsidRPr="002E4557">
              <w:rPr>
                <w:rFonts w:hint="eastAsia"/>
              </w:rPr>
              <w:t>星期六星期日</w:t>
            </w:r>
            <w:r w:rsidRPr="002E4557">
              <w:rPr>
                <w:rFonts w:hint="eastAsia"/>
              </w:rPr>
              <w:t>) (</w:t>
            </w:r>
            <w:r w:rsidRPr="002E4557">
              <w:rPr>
                <w:rFonts w:hint="eastAsia"/>
              </w:rPr>
              <w:t>方案二</w:t>
            </w:r>
            <w:r w:rsidRPr="002E4557">
              <w:t>)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t>GridChargeWE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smallint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并网充电</w:t>
            </w:r>
            <w:r w:rsidRPr="002E4557">
              <w:rPr>
                <w:rFonts w:hint="eastAsia"/>
              </w:rPr>
              <w:t>(</w:t>
            </w:r>
            <w:r w:rsidRPr="002E4557">
              <w:rPr>
                <w:rFonts w:hint="eastAsia"/>
              </w:rPr>
              <w:t>方案二</w:t>
            </w:r>
            <w:r w:rsidRPr="002E4557">
              <w:t>)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t>TimeChaFWE1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充电时间</w:t>
            </w:r>
            <w:r w:rsidRPr="002E4557">
              <w:rPr>
                <w:rFonts w:hint="eastAsia"/>
              </w:rPr>
              <w:t>1(</w:t>
            </w:r>
            <w:r w:rsidRPr="002E4557">
              <w:rPr>
                <w:rFonts w:hint="eastAsia"/>
              </w:rPr>
              <w:t>方案二</w:t>
            </w:r>
            <w:r w:rsidRPr="002E4557">
              <w:t>)</w:t>
            </w:r>
            <w:r w:rsidRPr="002E4557">
              <w:rPr>
                <w:rFonts w:hint="eastAsia"/>
              </w:rPr>
              <w:t xml:space="preserve"> </w:t>
            </w:r>
            <w:r w:rsidRPr="002E4557">
              <w:rPr>
                <w:rFonts w:hint="eastAsia"/>
              </w:rPr>
              <w:t>单位</w:t>
            </w:r>
            <w:r w:rsidRPr="002E4557">
              <w:rPr>
                <w:rFonts w:hint="eastAsia"/>
              </w:rPr>
              <w:t>:</w:t>
            </w:r>
            <w:r w:rsidR="00F66851" w:rsidRPr="00F66851">
              <w:rPr>
                <w:rFonts w:hint="eastAsia"/>
              </w:rPr>
              <w:t xml:space="preserve"> </w:t>
            </w:r>
            <w:r w:rsidR="00F66851" w:rsidRPr="00F66851">
              <w:rPr>
                <w:rFonts w:hint="eastAsia"/>
              </w:rPr>
              <w:t>分钟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t>TimeChaEWE1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充电时间</w:t>
            </w:r>
            <w:r w:rsidRPr="002E4557">
              <w:rPr>
                <w:rFonts w:hint="eastAsia"/>
              </w:rPr>
              <w:t>2(</w:t>
            </w:r>
            <w:r w:rsidRPr="002E4557">
              <w:rPr>
                <w:rFonts w:hint="eastAsia"/>
              </w:rPr>
              <w:t>方案二</w:t>
            </w:r>
            <w:r w:rsidRPr="002E4557">
              <w:t>)</w:t>
            </w:r>
            <w:r w:rsidRPr="002E4557">
              <w:rPr>
                <w:rFonts w:hint="eastAsia"/>
              </w:rPr>
              <w:t xml:space="preserve"> </w:t>
            </w:r>
            <w:r w:rsidRPr="002E4557">
              <w:rPr>
                <w:rFonts w:hint="eastAsia"/>
              </w:rPr>
              <w:t>单位</w:t>
            </w:r>
            <w:r w:rsidRPr="002E4557">
              <w:rPr>
                <w:rFonts w:hint="eastAsia"/>
              </w:rPr>
              <w:t>:</w:t>
            </w:r>
            <w:r w:rsidR="00F66851" w:rsidRPr="00F66851">
              <w:rPr>
                <w:rFonts w:hint="eastAsia"/>
              </w:rPr>
              <w:t xml:space="preserve"> </w:t>
            </w:r>
            <w:r w:rsidR="00F66851" w:rsidRPr="00F66851">
              <w:rPr>
                <w:rFonts w:hint="eastAsia"/>
              </w:rPr>
              <w:t>分钟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t>TimeChaFWE2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充电时间</w:t>
            </w:r>
            <w:r w:rsidRPr="002E4557">
              <w:rPr>
                <w:rFonts w:hint="eastAsia"/>
              </w:rPr>
              <w:t>3(</w:t>
            </w:r>
            <w:r w:rsidRPr="002E4557">
              <w:rPr>
                <w:rFonts w:hint="eastAsia"/>
              </w:rPr>
              <w:t>方案二</w:t>
            </w:r>
            <w:r w:rsidRPr="002E4557">
              <w:t>)</w:t>
            </w:r>
            <w:r w:rsidRPr="002E4557">
              <w:rPr>
                <w:rFonts w:hint="eastAsia"/>
              </w:rPr>
              <w:t xml:space="preserve"> </w:t>
            </w:r>
            <w:r w:rsidRPr="002E4557">
              <w:rPr>
                <w:rFonts w:hint="eastAsia"/>
              </w:rPr>
              <w:t>单位</w:t>
            </w:r>
            <w:r w:rsidRPr="002E4557">
              <w:rPr>
                <w:rFonts w:hint="eastAsia"/>
              </w:rPr>
              <w:t>:</w:t>
            </w:r>
            <w:r w:rsidR="00F66851" w:rsidRPr="00F66851">
              <w:rPr>
                <w:rFonts w:hint="eastAsia"/>
              </w:rPr>
              <w:t xml:space="preserve"> </w:t>
            </w:r>
            <w:r w:rsidR="00F66851" w:rsidRPr="00F66851">
              <w:rPr>
                <w:rFonts w:hint="eastAsia"/>
              </w:rPr>
              <w:t>分钟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t>TimeChaEWE2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充电时间</w:t>
            </w:r>
            <w:r w:rsidRPr="002E4557">
              <w:rPr>
                <w:rFonts w:hint="eastAsia"/>
              </w:rPr>
              <w:t>4(</w:t>
            </w:r>
            <w:r w:rsidRPr="002E4557">
              <w:rPr>
                <w:rFonts w:hint="eastAsia"/>
              </w:rPr>
              <w:t>方案二</w:t>
            </w:r>
            <w:r w:rsidRPr="002E4557">
              <w:t>)</w:t>
            </w:r>
            <w:r w:rsidRPr="002E4557">
              <w:rPr>
                <w:rFonts w:hint="eastAsia"/>
              </w:rPr>
              <w:t xml:space="preserve"> </w:t>
            </w:r>
            <w:r w:rsidRPr="002E4557">
              <w:rPr>
                <w:rFonts w:hint="eastAsia"/>
              </w:rPr>
              <w:t>单位</w:t>
            </w:r>
            <w:r w:rsidRPr="002E4557">
              <w:rPr>
                <w:rFonts w:hint="eastAsia"/>
              </w:rPr>
              <w:t>:</w:t>
            </w:r>
            <w:r w:rsidR="00F66851" w:rsidRPr="00F66851">
              <w:rPr>
                <w:rFonts w:hint="eastAsia"/>
              </w:rPr>
              <w:t xml:space="preserve"> </w:t>
            </w:r>
            <w:r w:rsidR="00F66851" w:rsidRPr="00F66851">
              <w:rPr>
                <w:rFonts w:hint="eastAsia"/>
              </w:rPr>
              <w:t>分钟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t>TimeDisFWE1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放电时间</w:t>
            </w:r>
            <w:r w:rsidRPr="002E4557">
              <w:rPr>
                <w:rFonts w:hint="eastAsia"/>
              </w:rPr>
              <w:t>1(</w:t>
            </w:r>
            <w:r w:rsidRPr="002E4557">
              <w:rPr>
                <w:rFonts w:hint="eastAsia"/>
              </w:rPr>
              <w:t>方案二</w:t>
            </w:r>
            <w:r w:rsidRPr="002E4557">
              <w:t>)</w:t>
            </w:r>
            <w:r w:rsidRPr="002E4557">
              <w:rPr>
                <w:rFonts w:hint="eastAsia"/>
              </w:rPr>
              <w:t xml:space="preserve"> </w:t>
            </w:r>
            <w:r w:rsidRPr="002E4557">
              <w:rPr>
                <w:rFonts w:hint="eastAsia"/>
              </w:rPr>
              <w:t>单位</w:t>
            </w:r>
            <w:r w:rsidRPr="002E4557">
              <w:rPr>
                <w:rFonts w:hint="eastAsia"/>
              </w:rPr>
              <w:t>:</w:t>
            </w:r>
            <w:r w:rsidR="00F66851" w:rsidRPr="00F66851">
              <w:rPr>
                <w:rFonts w:hint="eastAsia"/>
              </w:rPr>
              <w:t xml:space="preserve"> </w:t>
            </w:r>
            <w:r w:rsidR="00F66851" w:rsidRPr="00F66851">
              <w:rPr>
                <w:rFonts w:hint="eastAsia"/>
              </w:rPr>
              <w:t>分钟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t>TimeDisEWE1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放电时间</w:t>
            </w:r>
            <w:r w:rsidRPr="002E4557">
              <w:rPr>
                <w:rFonts w:hint="eastAsia"/>
              </w:rPr>
              <w:t>2(</w:t>
            </w:r>
            <w:r w:rsidRPr="002E4557">
              <w:rPr>
                <w:rFonts w:hint="eastAsia"/>
              </w:rPr>
              <w:t>方案二</w:t>
            </w:r>
            <w:r w:rsidRPr="002E4557">
              <w:t>)</w:t>
            </w:r>
            <w:r w:rsidRPr="002E4557">
              <w:rPr>
                <w:rFonts w:hint="eastAsia"/>
              </w:rPr>
              <w:t xml:space="preserve"> </w:t>
            </w:r>
            <w:r w:rsidRPr="002E4557">
              <w:rPr>
                <w:rFonts w:hint="eastAsia"/>
              </w:rPr>
              <w:t>单位</w:t>
            </w:r>
            <w:r w:rsidRPr="002E4557">
              <w:rPr>
                <w:rFonts w:hint="eastAsia"/>
              </w:rPr>
              <w:t>:</w:t>
            </w:r>
            <w:r w:rsidR="00F66851" w:rsidRPr="00F66851">
              <w:rPr>
                <w:rFonts w:hint="eastAsia"/>
              </w:rPr>
              <w:t xml:space="preserve"> </w:t>
            </w:r>
            <w:r w:rsidR="00F66851" w:rsidRPr="00F66851">
              <w:rPr>
                <w:rFonts w:hint="eastAsia"/>
              </w:rPr>
              <w:t>分钟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t>TimeDisFWE2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放电时间</w:t>
            </w:r>
            <w:r w:rsidRPr="002E4557">
              <w:rPr>
                <w:rFonts w:hint="eastAsia"/>
              </w:rPr>
              <w:t>3(</w:t>
            </w:r>
            <w:r w:rsidRPr="002E4557">
              <w:rPr>
                <w:rFonts w:hint="eastAsia"/>
              </w:rPr>
              <w:t>方案二</w:t>
            </w:r>
            <w:r w:rsidRPr="002E4557">
              <w:t>)</w:t>
            </w:r>
            <w:r w:rsidRPr="002E4557">
              <w:rPr>
                <w:rFonts w:hint="eastAsia"/>
              </w:rPr>
              <w:t xml:space="preserve"> </w:t>
            </w:r>
            <w:r w:rsidRPr="002E4557">
              <w:rPr>
                <w:rFonts w:hint="eastAsia"/>
              </w:rPr>
              <w:t>单位</w:t>
            </w:r>
            <w:r w:rsidRPr="002E4557">
              <w:rPr>
                <w:rFonts w:hint="eastAsia"/>
              </w:rPr>
              <w:t>:</w:t>
            </w:r>
            <w:r w:rsidR="00F66851" w:rsidRPr="00F66851">
              <w:rPr>
                <w:rFonts w:hint="eastAsia"/>
              </w:rPr>
              <w:t xml:space="preserve"> </w:t>
            </w:r>
            <w:r w:rsidR="00F66851" w:rsidRPr="00F66851">
              <w:rPr>
                <w:rFonts w:hint="eastAsia"/>
              </w:rPr>
              <w:t>分钟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t>TimeDisEWE2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放电时间</w:t>
            </w:r>
            <w:r w:rsidRPr="002E4557">
              <w:rPr>
                <w:rFonts w:hint="eastAsia"/>
              </w:rPr>
              <w:t>4(</w:t>
            </w:r>
            <w:r w:rsidRPr="002E4557">
              <w:rPr>
                <w:rFonts w:hint="eastAsia"/>
              </w:rPr>
              <w:t>方案二</w:t>
            </w:r>
            <w:r w:rsidRPr="002E4557">
              <w:t>)</w:t>
            </w:r>
            <w:r w:rsidRPr="002E4557">
              <w:rPr>
                <w:rFonts w:hint="eastAsia"/>
              </w:rPr>
              <w:t xml:space="preserve"> </w:t>
            </w:r>
            <w:r w:rsidRPr="002E4557">
              <w:rPr>
                <w:rFonts w:hint="eastAsia"/>
              </w:rPr>
              <w:t>单位</w:t>
            </w:r>
            <w:r w:rsidRPr="002E4557">
              <w:rPr>
                <w:rFonts w:hint="eastAsia"/>
              </w:rPr>
              <w:t>:</w:t>
            </w:r>
            <w:r w:rsidR="00F66851" w:rsidRPr="00F66851">
              <w:rPr>
                <w:rFonts w:hint="eastAsia"/>
              </w:rPr>
              <w:t xml:space="preserve"> </w:t>
            </w:r>
            <w:r w:rsidR="00F66851" w:rsidRPr="00F66851">
              <w:rPr>
                <w:rFonts w:hint="eastAsia"/>
              </w:rPr>
              <w:t>分钟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t>BatHighCapWE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充电截止</w:t>
            </w:r>
            <w:r w:rsidRPr="002E4557">
              <w:rPr>
                <w:rFonts w:hint="eastAsia"/>
              </w:rPr>
              <w:t>SOC (</w:t>
            </w:r>
            <w:r w:rsidRPr="002E4557">
              <w:rPr>
                <w:rFonts w:hint="eastAsia"/>
              </w:rPr>
              <w:t>方案二</w:t>
            </w:r>
            <w:r w:rsidRPr="002E4557">
              <w:t>)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t>BatUseCapWE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放电截止</w:t>
            </w:r>
            <w:r w:rsidRPr="002E4557">
              <w:rPr>
                <w:rFonts w:hint="eastAsia"/>
              </w:rPr>
              <w:t>SOC (</w:t>
            </w:r>
            <w:r w:rsidRPr="002E4557">
              <w:rPr>
                <w:rFonts w:hint="eastAsia"/>
              </w:rPr>
              <w:t>方案二</w:t>
            </w:r>
            <w:r w:rsidRPr="002E4557">
              <w:t>)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t>CtrDisWE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 xml:space="preserve">smallint 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216" w:rsidRPr="002E4557" w:rsidRDefault="009D1216" w:rsidP="009D1216">
            <w:r w:rsidRPr="002E4557">
              <w:rPr>
                <w:rFonts w:hint="eastAsia"/>
              </w:rPr>
              <w:t>并网放电</w:t>
            </w:r>
            <w:r w:rsidRPr="002E4557">
              <w:rPr>
                <w:rFonts w:hint="eastAsia"/>
              </w:rPr>
              <w:t>(</w:t>
            </w:r>
            <w:r w:rsidRPr="002E4557">
              <w:rPr>
                <w:rFonts w:hint="eastAsia"/>
              </w:rPr>
              <w:t>方案二</w:t>
            </w:r>
            <w:r w:rsidRPr="002E4557">
              <w:t>)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Generator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是否启用柴油机控制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GCSOCStart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开启</w:t>
            </w:r>
            <w:r w:rsidRPr="00EE593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soc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GCSOCEnd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停止</w:t>
            </w:r>
            <w:r w:rsidRPr="00EE593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soc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GCTimeStart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开启时间（整点时间）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GCTimeEnd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停止时间（整点时间）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GCOutputMode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输出功率模式</w:t>
            </w:r>
            <w:r w:rsidRPr="00EE593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(1:</w:t>
            </w: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充电功率</w:t>
            </w:r>
            <w:r w:rsidRPr="00EE593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,2:</w:t>
            </w: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柴油机额定功率</w:t>
            </w:r>
            <w:r w:rsidRPr="00EE593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GC</w:t>
            </w:r>
            <w:r w:rsidRPr="00EE593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Char</w:t>
            </w: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gePower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充电功率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GCRatedPower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柴油机额定功率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BackUpBox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Accessory1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L1Priority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L1策略优先级（L1、L2、L3不能重复）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L2Priority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L2策略优先级（L1、L2、L3不能重复）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L3Priority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L3策略优先级（L1、L2、L3不能重复）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L1SocLimit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L1策略执行的最小SOC值(优先级越高值越小)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L2SocLimit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L2策略执行的最小SOC值(优先级越高值越小)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L3SocLimit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L3策略执行的最小SOC值(优先级越高值越小)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Channel1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干接点1打开关闭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ControlMode1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干接点1控制模式On/Off/Auto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StartTime1A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干接点1起始时间1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EndTime1A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干接点1结束时间1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StartTime1B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干接点1起始时间2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EndTime1B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干接点1结束时间2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Date1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干接点1一周每天使能位(1个Byte，bit0~bit6对应周一到周日)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ChargeSOC1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干接点1电池SOC设定阈值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UPS1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干接点1UPS功能打开关闭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SwitchOn1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干接点1设定开通阈值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SwitchOff1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干接点1设定关闭阈值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Delay1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干接点1设定动作前的延迟时间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Duration1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干接点1设定开通后延迟时间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Pause1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干接点1设定关闭后延迟时间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Channel2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干接点2打开关闭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ControlMode2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干接点2控制模式On/Off/Auto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StartTime2A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干接点2起始时间1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EndTime2A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干接点2结束时间1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StartTime2B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干接点2起始时间2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EndTime2B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干接点2结束时间2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Date2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干接点2一周每天使能位(1个Byte，bit0~bit6对应周一到周日)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ChargeSOC2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干接点2电池SOC设定阈值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UPS2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干接点2UPS功能打开关闭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SwitchOn2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干接点2设定开通阈值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SwitchOff2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干接点2设定关闭阈值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Delay2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干接点2设定动作前的延迟时间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Duration2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干接点2设定开通后延迟时间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Pause2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干接点2设定关闭后延迟时间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ACDC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ACD模式（1：AC系统，2：DC系统）</w:t>
            </w:r>
          </w:p>
        </w:tc>
      </w:tr>
      <w:tr w:rsidR="009D1216" w:rsidRPr="00EE593A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InputCost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EE593A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E59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设备投入费用</w:t>
            </w:r>
          </w:p>
        </w:tc>
      </w:tr>
      <w:tr w:rsidR="009D1216" w:rsidRPr="005B09BF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SetMode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EMS设置功能模式</w:t>
            </w:r>
          </w:p>
        </w:tc>
      </w:tr>
      <w:tr w:rsidR="009D1216" w:rsidRPr="005B09BF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SetFeed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并网系数</w:t>
            </w:r>
          </w:p>
        </w:tc>
      </w:tr>
      <w:tr w:rsidR="009D1216" w:rsidRPr="005B09BF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SetPhase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电表相位</w:t>
            </w:r>
          </w:p>
        </w:tc>
      </w:tr>
      <w:tr w:rsidR="009D1216" w:rsidRPr="005B09BF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GeneratorMode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自动启</w:t>
            </w:r>
            <w:proofErr w:type="gramStart"/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停模式</w:t>
            </w:r>
            <w:proofErr w:type="gramEnd"/>
            <w:r w:rsidRPr="005B09B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(1:SOC</w:t>
            </w: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</w:t>
            </w:r>
            <w:r w:rsidRPr="005B09B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, 2:</w:t>
            </w: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时间控制</w:t>
            </w:r>
            <w:r w:rsidRPr="005B09B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,4:</w:t>
            </w: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手动模式</w:t>
            </w:r>
            <w:r w:rsidRPr="005B09B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D1216" w:rsidRPr="005B09BF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PowerSource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能量来源</w:t>
            </w:r>
          </w:p>
        </w:tc>
      </w:tr>
      <w:tr w:rsidR="009D1216" w:rsidRPr="005B09BF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SysTimezone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时区</w:t>
            </w:r>
          </w:p>
        </w:tc>
      </w:tr>
      <w:tr w:rsidR="009D1216" w:rsidRPr="005B09BF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EmsLanguage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Ems语言</w:t>
            </w:r>
          </w:p>
        </w:tc>
      </w:tr>
      <w:tr w:rsidR="009D1216" w:rsidRPr="005B09BF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ChargeMode1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充电模式1</w:t>
            </w:r>
          </w:p>
        </w:tc>
      </w:tr>
      <w:tr w:rsidR="009D1216" w:rsidRPr="005B09BF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Char</w:t>
            </w: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geMode2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B09BF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B09B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充电模式2</w:t>
            </w:r>
          </w:p>
        </w:tc>
      </w:tr>
      <w:tr w:rsidR="009D121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CheckTime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最近一次更新时间</w:t>
            </w:r>
          </w:p>
        </w:tc>
      </w:tr>
      <w:tr w:rsidR="009D121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InventerSN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逆变器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</w:tr>
      <w:tr w:rsidR="009D121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Minv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逆变器型号</w:t>
            </w:r>
          </w:p>
        </w:tc>
      </w:tr>
      <w:tr w:rsidR="009D121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Cobat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电池容量</w:t>
            </w:r>
          </w:p>
        </w:tc>
      </w:tr>
      <w:tr w:rsidR="009D121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Mmeter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电表型号</w:t>
            </w:r>
          </w:p>
        </w:tc>
      </w:tr>
      <w:tr w:rsidR="009D121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Mbat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电池型号</w:t>
            </w:r>
          </w:p>
        </w:tc>
      </w:tr>
      <w:tr w:rsidR="009D121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Uscapacity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电池可用百分比</w:t>
            </w:r>
          </w:p>
        </w:tc>
      </w:tr>
      <w:tr w:rsidR="009D121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BatterySN1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电池组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</w:tr>
      <w:tr w:rsidR="009D121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BatterySN2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电池组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</w:tr>
      <w:tr w:rsidR="009D121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BatterySN3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电池组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</w:tr>
      <w:tr w:rsidR="009D121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BatterySN4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电池组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</w:tr>
      <w:tr w:rsidR="009D121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BatterySN5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电池组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BatterySN6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电池组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BatterySN7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电池组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BatterySN8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电池组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BatterySN9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电池组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BatterySN10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电池组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BatterySN11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电池组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BatterySN12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电池组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BatterySN13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电池组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BatterySN14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电池组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BatterySN15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电池组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BatterySN16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电池组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BatterySN17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电池组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</w:tr>
      <w:tr w:rsidR="009D121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BatterySN18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电池组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</w:tr>
      <w:tr w:rsidR="009D121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WorkMode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设备工作模式：</w:t>
            </w: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0为正常模式，1为工厂模式</w:t>
            </w:r>
          </w:p>
        </w:tc>
      </w:tr>
      <w:tr w:rsidR="009D121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BMSVersion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BMS软件版本号</w:t>
            </w:r>
          </w:p>
        </w:tc>
      </w:tr>
      <w:tr w:rsidR="009D121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EMSVersion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EMS版本号</w:t>
            </w:r>
          </w:p>
        </w:tc>
      </w:tr>
      <w:tr w:rsidR="009D121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InvVersion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216" w:rsidRPr="005C7648" w:rsidRDefault="009D1216" w:rsidP="009D12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逆变器软件版本 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05F6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TOPBMUVer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05F6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Top BMU Version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F66" w:rsidRPr="00605F66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05F6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ISOVer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F66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F66" w:rsidRPr="00605F66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05F6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ISO Version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AllowAutoUpdate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是否允许自动升级：0-N  1-Y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EMSStatus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EMS状态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地图坐标经度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地图坐标纬度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OutputCost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设备产出利润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SetTime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config时间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Fan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Accessory2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CTRate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电表CT比率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BakBoxSN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BackupBox SN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SCBSN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SuperCableBox SN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BakBoxVer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BackUpBox Version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SCBVer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SuperCableBox Version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BMUModel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控制箱/模组管理单元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LastUploadTime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常规数据最后上传服务器时间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LastUploadTimeLocal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常规数据最后上传本地时间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GridType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常规数据的fac值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OFS_EpvTotal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PV输入累计能量偏差值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OFS_Einput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电表入户能量偏差值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OFS_Eoutput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电表出户能量偏差值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OFS_E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char</w:t>
            </w: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电池充电能量偏差值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OFS_EGrid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char</w:t>
            </w: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市电充电能量偏差值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OFS_Edis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char</w:t>
            </w: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电池放电能量偏差值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FirmwareVersion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固件版本号(</w:t>
            </w:r>
            <w:proofErr w:type="gramStart"/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安卓系统</w:t>
            </w:r>
            <w:proofErr w:type="gramEnd"/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版本/EMS2.5硬件版本)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ActiveTime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激活时间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TransFrequency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常规数据传输频率(10秒,300秒)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Safe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安</w:t>
            </w:r>
            <w:proofErr w:type="gramStart"/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规</w:t>
            </w:r>
            <w:proofErr w:type="gramEnd"/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AllowSyncTime  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是否允许同步时间：0-N 1-Y</w:t>
            </w:r>
          </w:p>
        </w:tc>
      </w:tr>
      <w:tr w:rsidR="00605F6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对应用户id</w:t>
            </w:r>
          </w:p>
        </w:tc>
      </w:tr>
      <w:tr w:rsidR="00605F66" w:rsidRPr="005C7648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84FCE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OEM_flag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是否是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EM</w:t>
            </w: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</w:t>
            </w:r>
          </w:p>
        </w:tc>
      </w:tr>
      <w:tr w:rsidR="00605F66" w:rsidRPr="005C7648" w:rsidTr="005E64F9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84FCE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OEM_Plant_id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EM</w:t>
            </w: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电站</w:t>
            </w:r>
            <w:r w:rsidRPr="005C764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605F66" w:rsidRPr="0059516C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F66" w:rsidRPr="00B84FCE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84FCE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IsOptimizeSet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84FC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是否优化充放电控制设置：0-不同意优化 1-同意优化</w:t>
            </w:r>
          </w:p>
        </w:tc>
      </w:tr>
      <w:tr w:rsidR="0059516C" w:rsidRPr="0059516C" w:rsidTr="007B19D6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16C" w:rsidRPr="0059516C" w:rsidRDefault="0059516C" w:rsidP="005951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9516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16C" w:rsidRPr="0059516C" w:rsidRDefault="0059516C" w:rsidP="005951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9516C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MaxGridCharge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16C" w:rsidRPr="0059516C" w:rsidRDefault="0059516C" w:rsidP="005951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9516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16C" w:rsidRPr="0059516C" w:rsidRDefault="0059516C" w:rsidP="005951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9516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最大电网充电功率（kW）</w:t>
            </w:r>
          </w:p>
        </w:tc>
      </w:tr>
      <w:tr w:rsidR="0059516C" w:rsidRPr="0059516C" w:rsidTr="00FD2FC5">
        <w:trPr>
          <w:trHeight w:val="25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16C" w:rsidRPr="005C7648" w:rsidRDefault="0059516C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9516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16C" w:rsidRPr="00B84FCE" w:rsidRDefault="0059516C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9516C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AllowRemoteDispatch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16C" w:rsidRDefault="0059516C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16C" w:rsidRPr="00B84FCE" w:rsidRDefault="0059516C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9516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是否允许远程调度(1:允许,0:不允许)</w:t>
            </w:r>
          </w:p>
        </w:tc>
      </w:tr>
    </w:tbl>
    <w:p w:rsidR="00983243" w:rsidRPr="0059516C" w:rsidRDefault="00983243" w:rsidP="00983243"/>
    <w:p w:rsidR="00983243" w:rsidRPr="00B41F4B" w:rsidRDefault="00983243" w:rsidP="00983243">
      <w:pPr>
        <w:pStyle w:val="2"/>
        <w:rPr>
          <w:rStyle w:val="af1"/>
          <w:sz w:val="28"/>
        </w:rPr>
      </w:pPr>
      <w:bookmarkStart w:id="9" w:name="_Toc520210660"/>
      <w:r>
        <w:rPr>
          <w:rStyle w:val="af1"/>
          <w:sz w:val="28"/>
        </w:rPr>
        <w:t>10</w:t>
      </w:r>
      <w:r>
        <w:rPr>
          <w:rStyle w:val="af1"/>
          <w:sz w:val="28"/>
        </w:rPr>
        <w:t>、</w:t>
      </w:r>
      <w:r>
        <w:rPr>
          <w:rStyle w:val="af1"/>
          <w:rFonts w:hint="eastAsia"/>
          <w:sz w:val="28"/>
        </w:rPr>
        <w:t>系统设置</w:t>
      </w:r>
      <w:bookmarkEnd w:id="9"/>
    </w:p>
    <w:p w:rsidR="00983243" w:rsidRDefault="00983243" w:rsidP="00983243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76468B">
        <w:t>http://api.alphaess.com</w:t>
      </w:r>
      <w:r w:rsidRPr="001755EC">
        <w:t>/ras/v2/</w:t>
      </w:r>
      <w:r w:rsidR="007957D1" w:rsidRPr="007957D1">
        <w:t>UpdateSystemConfig</w:t>
      </w:r>
    </w:p>
    <w:p w:rsidR="00983243" w:rsidRDefault="00983243" w:rsidP="00983243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该接口根据语言</w:t>
      </w:r>
      <w:r w:rsidRPr="00D911A5">
        <w:rPr>
          <w:rFonts w:hint="eastAsia"/>
        </w:rPr>
        <w:t>获取</w:t>
      </w:r>
      <w:r>
        <w:rPr>
          <w:rFonts w:hint="eastAsia"/>
        </w:rPr>
        <w:t>用户注册时的协议</w:t>
      </w:r>
    </w:p>
    <w:p w:rsidR="00983243" w:rsidRDefault="00983243" w:rsidP="00983243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76468B">
        <w:t>http://api.alphaess.com</w:t>
      </w:r>
      <w:r w:rsidRPr="001755EC">
        <w:t>/ras/v2/</w:t>
      </w:r>
      <w:r w:rsidR="007957D1" w:rsidRPr="007957D1">
        <w:t>UpdateSystemConfig</w:t>
      </w:r>
    </w:p>
    <w:p w:rsidR="00983243" w:rsidRPr="008008F0" w:rsidRDefault="00983243" w:rsidP="00983243">
      <w:pPr>
        <w:pStyle w:val="aa"/>
        <w:ind w:firstLine="422"/>
        <w:rPr>
          <w:b/>
          <w:color w:val="C00000"/>
        </w:rPr>
      </w:pPr>
      <w:r w:rsidRPr="008008F0">
        <w:rPr>
          <w:rFonts w:hint="eastAsia"/>
          <w:b/>
          <w:color w:val="C00000"/>
        </w:rPr>
        <w:t>非必填字段如果不修改可以不传</w:t>
      </w:r>
    </w:p>
    <w:p w:rsidR="00983243" w:rsidRDefault="00983243" w:rsidP="00983243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2306"/>
        <w:gridCol w:w="1134"/>
        <w:gridCol w:w="5552"/>
        <w:gridCol w:w="789"/>
      </w:tblGrid>
      <w:tr w:rsidR="00983243" w:rsidRPr="009D12C9" w:rsidTr="00FD2FC5">
        <w:trPr>
          <w:trHeight w:val="272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243" w:rsidRPr="009D12C9" w:rsidRDefault="00983243" w:rsidP="00FD2FC5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983243" w:rsidRPr="009D12C9" w:rsidTr="00FD2FC5">
        <w:trPr>
          <w:trHeight w:val="272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983243" w:rsidRPr="00457EE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83243" w:rsidRPr="009D12C9" w:rsidTr="00FD2FC5">
        <w:trPr>
          <w:trHeight w:val="545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983243" w:rsidRDefault="00983243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983243" w:rsidRPr="00D567F2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983243" w:rsidRPr="00D567F2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83243" w:rsidRPr="009D12C9" w:rsidTr="00FD2FC5">
        <w:trPr>
          <w:trHeight w:val="1085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983243" w:rsidRPr="009D12C9" w:rsidRDefault="00983243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83243" w:rsidRPr="009D12C9" w:rsidTr="00FD2FC5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83243" w:rsidRPr="006068D6" w:rsidTr="00FD2FC5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sys_sn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储能系统sn 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83243" w:rsidRPr="006068D6" w:rsidTr="00FD2FC5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licno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Pr="006068D6" w:rsidRDefault="00BD73DA" w:rsidP="00BD73D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D73DA">
              <w:rPr>
                <w:rFonts w:ascii="宋体" w:hAnsi="宋体" w:cs="宋体" w:hint="eastAsia"/>
                <w:color w:val="000000"/>
                <w:kern w:val="0"/>
                <w:sz w:val="22"/>
              </w:rPr>
              <w:t>许可证号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45743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5743" w:rsidRPr="006068D6" w:rsidRDefault="00545743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5743" w:rsidRPr="006068D6" w:rsidRDefault="00545743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743" w:rsidRPr="006068D6" w:rsidRDefault="00545743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5743" w:rsidRPr="006068D6" w:rsidRDefault="00545743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45743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5743" w:rsidRPr="006068D6" w:rsidRDefault="00545743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postcode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5743" w:rsidRPr="006068D6" w:rsidRDefault="00545743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743" w:rsidRPr="006068D6" w:rsidRDefault="00545743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邮编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5743" w:rsidRPr="006068D6" w:rsidRDefault="00545743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45743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5743" w:rsidRPr="006068D6" w:rsidRDefault="00545743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linkman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5743" w:rsidRPr="006068D6" w:rsidRDefault="00545743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743" w:rsidRPr="006068D6" w:rsidRDefault="00545743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联系人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5743" w:rsidRPr="006068D6" w:rsidRDefault="00545743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801C91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SetEmail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Email地址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801C91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moneytype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币种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801C91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801C91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countrycode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国家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801C91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statecode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州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801C91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citycode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市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983243" w:rsidRPr="006068D6" w:rsidTr="00FD2FC5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RemarkSM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服务商,管理员设置的备注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8E13FF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13FF" w:rsidRPr="006068D6" w:rsidRDefault="008E13FF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RemarkI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13FF" w:rsidRPr="006068D6" w:rsidRDefault="008E13FF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13FF" w:rsidRPr="006068D6" w:rsidRDefault="008E13FF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安装商设置</w:t>
            </w:r>
            <w:proofErr w:type="gramEnd"/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的Sn备注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13FF" w:rsidRPr="006068D6" w:rsidRDefault="008E13FF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983243" w:rsidRPr="006068D6" w:rsidTr="00FD2FC5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fax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传真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801C91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Popv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额定</w:t>
            </w:r>
            <w:r w:rsidRPr="006068D6">
              <w:rPr>
                <w:rFonts w:ascii="宋体" w:hAnsi="宋体" w:cs="宋体"/>
                <w:color w:val="000000"/>
                <w:kern w:val="0"/>
                <w:sz w:val="22"/>
              </w:rPr>
              <w:t>PV</w:t>
            </w: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装机容量</w:t>
            </w:r>
            <w:r w:rsidR="00331690"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r w:rsidR="00331690">
              <w:rPr>
                <w:rFonts w:ascii="宋体" w:hAnsi="宋体" w:cs="宋体"/>
                <w:color w:val="000000"/>
                <w:kern w:val="0"/>
                <w:sz w:val="22"/>
              </w:rPr>
              <w:t>KW)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C91" w:rsidRPr="006068D6" w:rsidRDefault="00801C9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983243" w:rsidRPr="006068D6" w:rsidTr="00FD2FC5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Poinv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逆变器额定输出功率</w:t>
            </w:r>
            <w:r w:rsidR="00331690"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r w:rsidR="00331690">
              <w:rPr>
                <w:rFonts w:ascii="宋体" w:hAnsi="宋体" w:cs="宋体"/>
                <w:color w:val="000000"/>
                <w:kern w:val="0"/>
                <w:sz w:val="22"/>
              </w:rPr>
              <w:t>KW)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BC31DB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OnGridCap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CA60A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60A1">
              <w:rPr>
                <w:rFonts w:ascii="宋体" w:hAnsi="宋体" w:cs="宋体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1DB" w:rsidRPr="006068D6" w:rsidRDefault="00BC31DB" w:rsidP="007E309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并网机PV装机容量</w:t>
            </w:r>
            <w:r w:rsidR="00CA60A1">
              <w:t xml:space="preserve"> </w:t>
            </w:r>
            <w:r w:rsidR="00CA60A1" w:rsidRPr="00CA60A1">
              <w:rPr>
                <w:rFonts w:ascii="宋体" w:hAnsi="宋体" w:cs="宋体"/>
                <w:color w:val="000000"/>
                <w:kern w:val="0"/>
                <w:sz w:val="22"/>
              </w:rPr>
              <w:t>(KW)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BC31DB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StorageCap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CA60A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60A1">
              <w:rPr>
                <w:rFonts w:ascii="宋体" w:hAnsi="宋体" w:cs="宋体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1DB" w:rsidRPr="006068D6" w:rsidRDefault="00BC31DB" w:rsidP="007E309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储能机侧PV装机容量</w:t>
            </w:r>
            <w:r w:rsidR="00CA60A1" w:rsidRPr="00CA60A1">
              <w:rPr>
                <w:rFonts w:ascii="宋体" w:hAnsi="宋体" w:cs="宋体"/>
                <w:color w:val="000000"/>
                <w:kern w:val="0"/>
                <w:sz w:val="22"/>
              </w:rPr>
              <w:t>(KW)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BC31DB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BatReady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电池使能位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605F66" w:rsidRPr="006068D6" w:rsidTr="00605F66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E64F9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MaxGridCharge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F66" w:rsidRPr="005C7648" w:rsidRDefault="00605F66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D8422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最大电网充电功率（kW）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F66" w:rsidRPr="006068D6" w:rsidRDefault="00605F6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BC31DB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A02AB9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Me</w:t>
            </w:r>
            <w:r w:rsidR="00BC31DB"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terDCNegate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并网机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C</w:t>
            </w: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电表取反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BC31DB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A02AB9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MeterACNegate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并网机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C</w:t>
            </w: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电表取反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BC31DB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PowerFact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功率因数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BC31DB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Volt5MinAvg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5分钟电压平均值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BC31DB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Volt10MinAvg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10分钟电压平均值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BC31DB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TempThreshold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过温保护阈值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BC31DB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OutCurProtect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输出过流保护阈值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BC31DB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DCI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直流电流输入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BC31DB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RCD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漏电保护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BC31DB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PvISO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PV对地阻抗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BC31DB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995159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Char</w:t>
            </w:r>
            <w:r w:rsidR="00BC31DB"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geBoostCur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充电侧Boost电流值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1DB" w:rsidRPr="006068D6" w:rsidRDefault="00BC31DB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SalePrice0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买电价格0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SalePrice1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买电价格1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SalePrice2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买电价格2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SalePrice3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买电价格3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SalePrice4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买电价格4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SalePrice5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买电价格5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SalePrice6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买电价格6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SalePrice7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买电价格7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SaleTimeS0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买电开始时间0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SaleTimeS1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买电开始时间1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SaleTimeS2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买电开始时间2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SaleTimeS3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买电开始时间3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SaleTimeS4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买电开始时间4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SaleTimeS5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买电开始时间5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SaleTimeS6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买电开始时间6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SaleTimeS7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买电开始时间7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SaleTimeE0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买电结束时间0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SaleTimeE1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买电结束时间1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SaleTimeE2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买电结束时间2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SaleTimeE3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买电结束时间3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SaleTimeE4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买电结束时间4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SaleTimeE5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买电结束时间5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SaleTimeE6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买电结束时间6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SaleTimeE7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买电结束时间7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卖</w:t>
            </w: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电价格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Grid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char</w:t>
            </w: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ge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并网充电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(方案一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2427E2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6068D6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CtrDis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6068D6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int 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7E2" w:rsidRPr="006068D6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并网放电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(方案一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E2" w:rsidRPr="006068D6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TimeChaF1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充电时间1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(方案一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  <w:r w:rsidR="00A02AB9">
              <w:rPr>
                <w:rFonts w:ascii="宋体" w:hAnsi="宋体" w:cs="宋体" w:hint="eastAsia"/>
                <w:color w:val="000000"/>
                <w:kern w:val="0"/>
                <w:sz w:val="22"/>
              </w:rPr>
              <w:t>单位:</w:t>
            </w:r>
            <w:r w:rsidR="004B135B">
              <w:rPr>
                <w:rFonts w:ascii="宋体" w:hAnsi="宋体" w:cs="宋体" w:hint="eastAsia"/>
                <w:color w:val="000000"/>
                <w:kern w:val="0"/>
                <w:sz w:val="22"/>
              </w:rPr>
              <w:t>分钟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TimeChaE1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充电时间2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(方案一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  <w:r w:rsidR="00CB5C5D">
              <w:rPr>
                <w:rFonts w:hint="eastAsia"/>
              </w:rPr>
              <w:t xml:space="preserve"> </w:t>
            </w:r>
            <w:r w:rsidR="00CB5C5D" w:rsidRPr="00CB5C5D">
              <w:rPr>
                <w:rFonts w:ascii="宋体" w:hAnsi="宋体" w:cs="宋体" w:hint="eastAsia"/>
                <w:color w:val="000000"/>
                <w:kern w:val="0"/>
                <w:sz w:val="22"/>
              </w:rPr>
              <w:t>单位:</w:t>
            </w:r>
            <w:r w:rsidR="004B135B" w:rsidRPr="004B135B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分钟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TimeChaF2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充电时间3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(方案一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  <w:r w:rsidR="00CB5C5D" w:rsidRPr="00CB5C5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单位:</w:t>
            </w:r>
            <w:r w:rsidR="004B135B" w:rsidRPr="004B135B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分钟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TimeChaE2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充电时间4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(方案一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  <w:r w:rsidR="00CB5C5D" w:rsidRPr="00CB5C5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单位:</w:t>
            </w:r>
            <w:r w:rsidR="004B135B" w:rsidRPr="004B135B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分钟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TimeDisF1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放电时间1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(方案一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  <w:r w:rsidR="00CB5C5D" w:rsidRPr="00CB5C5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单位:</w:t>
            </w:r>
            <w:r w:rsidR="004B135B" w:rsidRPr="004B135B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分钟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TimeDisE1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放电时间2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(方案一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  <w:r w:rsidR="00CB5C5D" w:rsidRPr="00CB5C5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单位:</w:t>
            </w:r>
            <w:r w:rsidR="004B135B" w:rsidRPr="004B135B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分钟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TimeDisF2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放电时间3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(方案一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  <w:r w:rsidR="00CB5C5D" w:rsidRPr="00CB5C5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单位:</w:t>
            </w:r>
            <w:r w:rsidR="004B135B" w:rsidRPr="004B135B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分钟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727847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TimeDisE2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放电时间4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(方案一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  <w:r w:rsidR="00CB5C5D" w:rsidRPr="00CB5C5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单位:</w:t>
            </w:r>
            <w:r w:rsidR="004B135B" w:rsidRPr="004B135B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分钟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47" w:rsidRPr="006068D6" w:rsidRDefault="00727847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2427E2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6068D6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BatHighCap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6068D6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7E2" w:rsidRPr="006068D6" w:rsidRDefault="00CB5C5D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B5C5D">
              <w:rPr>
                <w:rFonts w:ascii="宋体" w:hAnsi="宋体" w:cs="宋体" w:hint="eastAsia"/>
                <w:color w:val="000000"/>
                <w:kern w:val="0"/>
                <w:sz w:val="22"/>
              </w:rPr>
              <w:t>充电截止</w:t>
            </w:r>
            <w:r w:rsidR="002427E2"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SOC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(方案一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E2" w:rsidRPr="006068D6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2427E2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6068D6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BatUseCap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6068D6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7E2" w:rsidRPr="006068D6" w:rsidRDefault="00CB5C5D" w:rsidP="00CB5C5D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B5C5D">
              <w:rPr>
                <w:rFonts w:ascii="宋体" w:hAnsi="宋体" w:cs="宋体" w:hint="eastAsia"/>
                <w:color w:val="000000"/>
                <w:kern w:val="0"/>
                <w:sz w:val="22"/>
              </w:rPr>
              <w:t>放电截止SOC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(方案一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E2" w:rsidRPr="006068D6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2427E2" w:rsidRPr="00DF42C9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/>
                <w:color w:val="000000"/>
                <w:kern w:val="0"/>
                <w:sz w:val="22"/>
              </w:rPr>
              <w:t>ChargeWorkDays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EB0DC8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表示一周里的哪几天(1111100:星期一至星期五)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(方案一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2427E2" w:rsidRPr="00DF42C9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/>
                <w:color w:val="000000"/>
                <w:kern w:val="0"/>
                <w:sz w:val="22"/>
              </w:rPr>
              <w:t>ChargeWeekend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EB0DC8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表示一周里的哪几天(0000011:星期六星期日)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(方案二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2427E2" w:rsidRPr="00DF42C9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/>
                <w:color w:val="000000"/>
                <w:kern w:val="0"/>
                <w:sz w:val="22"/>
              </w:rPr>
              <w:t>GridChargeWE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smallint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并网充电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(方案二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2427E2" w:rsidRPr="00DF42C9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/>
                <w:color w:val="000000"/>
                <w:kern w:val="0"/>
                <w:sz w:val="22"/>
              </w:rPr>
              <w:t>TimeChaFWE1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充电时间1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(方案二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  <w:r w:rsidR="00CB5C5D" w:rsidRPr="00CB5C5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单位:</w:t>
            </w:r>
            <w:r w:rsidR="00F66851" w:rsidRPr="00F66851">
              <w:rPr>
                <w:rFonts w:hint="eastAsia"/>
              </w:rPr>
              <w:t xml:space="preserve"> </w:t>
            </w:r>
            <w:r w:rsidR="00F66851" w:rsidRPr="00F66851">
              <w:rPr>
                <w:rFonts w:ascii="宋体" w:hAnsi="宋体" w:cs="宋体" w:hint="eastAsia"/>
                <w:color w:val="000000"/>
                <w:kern w:val="0"/>
                <w:sz w:val="22"/>
              </w:rPr>
              <w:t>分钟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2427E2" w:rsidRPr="00DF42C9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/>
                <w:color w:val="000000"/>
                <w:kern w:val="0"/>
                <w:sz w:val="22"/>
              </w:rPr>
              <w:t>TimeChaEWE1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充电时间2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(方案二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  <w:r w:rsidR="00CB5C5D" w:rsidRPr="00CB5C5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单位:</w:t>
            </w:r>
            <w:r w:rsidR="00F66851" w:rsidRPr="00F66851">
              <w:rPr>
                <w:rFonts w:hint="eastAsia"/>
              </w:rPr>
              <w:t xml:space="preserve"> </w:t>
            </w:r>
            <w:r w:rsidR="00F66851" w:rsidRPr="00F66851">
              <w:rPr>
                <w:rFonts w:ascii="宋体" w:hAnsi="宋体" w:cs="宋体" w:hint="eastAsia"/>
                <w:color w:val="000000"/>
                <w:kern w:val="0"/>
                <w:sz w:val="22"/>
              </w:rPr>
              <w:t>分钟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2427E2" w:rsidRPr="00DF42C9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/>
                <w:color w:val="000000"/>
                <w:kern w:val="0"/>
                <w:sz w:val="22"/>
              </w:rPr>
              <w:t>TimeChaFWE2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充电时间3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(方案二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  <w:r w:rsidR="00CB5C5D" w:rsidRPr="00CB5C5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单位:</w:t>
            </w:r>
            <w:r w:rsidR="00F66851" w:rsidRPr="00F66851">
              <w:rPr>
                <w:rFonts w:hint="eastAsia"/>
              </w:rPr>
              <w:t xml:space="preserve"> </w:t>
            </w:r>
            <w:r w:rsidR="00F66851" w:rsidRPr="00F66851">
              <w:rPr>
                <w:rFonts w:ascii="宋体" w:hAnsi="宋体" w:cs="宋体" w:hint="eastAsia"/>
                <w:color w:val="000000"/>
                <w:kern w:val="0"/>
                <w:sz w:val="22"/>
              </w:rPr>
              <w:t>分钟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2427E2" w:rsidRPr="00DF42C9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/>
                <w:color w:val="000000"/>
                <w:kern w:val="0"/>
                <w:sz w:val="22"/>
              </w:rPr>
              <w:t>TimeChaEWE2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充电时间4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(方案二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  <w:r w:rsidR="00CB5C5D" w:rsidRPr="00CB5C5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单位:</w:t>
            </w:r>
            <w:r w:rsidR="00F66851" w:rsidRPr="00F66851">
              <w:rPr>
                <w:rFonts w:hint="eastAsia"/>
              </w:rPr>
              <w:t xml:space="preserve"> </w:t>
            </w:r>
            <w:r w:rsidR="00F66851" w:rsidRPr="00F66851">
              <w:rPr>
                <w:rFonts w:ascii="宋体" w:hAnsi="宋体" w:cs="宋体" w:hint="eastAsia"/>
                <w:color w:val="000000"/>
                <w:kern w:val="0"/>
                <w:sz w:val="22"/>
              </w:rPr>
              <w:t>分钟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2427E2" w:rsidRPr="00DF42C9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/>
                <w:color w:val="000000"/>
                <w:kern w:val="0"/>
                <w:sz w:val="22"/>
              </w:rPr>
              <w:t>TimeDisFWE1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放电时间1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(方案二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  <w:r w:rsidR="00CB5C5D" w:rsidRPr="00CB5C5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单位:</w:t>
            </w:r>
            <w:r w:rsidR="00F66851" w:rsidRPr="00F66851">
              <w:rPr>
                <w:rFonts w:hint="eastAsia"/>
              </w:rPr>
              <w:t xml:space="preserve"> </w:t>
            </w:r>
            <w:r w:rsidR="00F66851" w:rsidRPr="00F66851">
              <w:rPr>
                <w:rFonts w:ascii="宋体" w:hAnsi="宋体" w:cs="宋体" w:hint="eastAsia"/>
                <w:color w:val="000000"/>
                <w:kern w:val="0"/>
                <w:sz w:val="22"/>
              </w:rPr>
              <w:t>分钟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2427E2" w:rsidRPr="00DF42C9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/>
                <w:color w:val="000000"/>
                <w:kern w:val="0"/>
                <w:sz w:val="22"/>
              </w:rPr>
              <w:t>TimeDisEWE1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放电时间2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(方案二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  <w:r w:rsidR="00CB5C5D" w:rsidRPr="00CB5C5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单位:</w:t>
            </w:r>
            <w:r w:rsidR="00F66851" w:rsidRPr="00F66851">
              <w:rPr>
                <w:rFonts w:hint="eastAsia"/>
              </w:rPr>
              <w:t xml:space="preserve"> </w:t>
            </w:r>
            <w:r w:rsidR="00F66851" w:rsidRPr="00F66851">
              <w:rPr>
                <w:rFonts w:ascii="宋体" w:hAnsi="宋体" w:cs="宋体" w:hint="eastAsia"/>
                <w:color w:val="000000"/>
                <w:kern w:val="0"/>
                <w:sz w:val="22"/>
              </w:rPr>
              <w:t>分钟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2427E2" w:rsidRPr="00DF42C9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/>
                <w:color w:val="000000"/>
                <w:kern w:val="0"/>
                <w:sz w:val="22"/>
              </w:rPr>
              <w:t>TimeDisFWE2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放电时间3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(方案二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  <w:r w:rsidR="00CB5C5D" w:rsidRPr="00CB5C5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单位:</w:t>
            </w:r>
            <w:r w:rsidR="00F66851" w:rsidRPr="00F66851">
              <w:rPr>
                <w:rFonts w:hint="eastAsia"/>
              </w:rPr>
              <w:t xml:space="preserve"> </w:t>
            </w:r>
            <w:r w:rsidR="00F66851" w:rsidRPr="00F66851">
              <w:rPr>
                <w:rFonts w:ascii="宋体" w:hAnsi="宋体" w:cs="宋体" w:hint="eastAsia"/>
                <w:color w:val="000000"/>
                <w:kern w:val="0"/>
                <w:sz w:val="22"/>
              </w:rPr>
              <w:t>分钟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2427E2" w:rsidRPr="00DF42C9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/>
                <w:color w:val="000000"/>
                <w:kern w:val="0"/>
                <w:sz w:val="22"/>
              </w:rPr>
              <w:t>TimeDisEWE2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7E2" w:rsidRPr="00DF42C9" w:rsidRDefault="00A1463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放</w:t>
            </w:r>
            <w:r w:rsidR="002427E2"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电时间4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(方案二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  <w:r w:rsidRPr="00CB5C5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单位:</w:t>
            </w:r>
            <w:r w:rsidR="00F66851" w:rsidRPr="00F66851">
              <w:rPr>
                <w:rFonts w:hint="eastAsia"/>
              </w:rPr>
              <w:t xml:space="preserve"> </w:t>
            </w:r>
            <w:r w:rsidR="00F66851" w:rsidRPr="00F66851">
              <w:rPr>
                <w:rFonts w:ascii="宋体" w:hAnsi="宋体" w:cs="宋体" w:hint="eastAsia"/>
                <w:color w:val="000000"/>
                <w:kern w:val="0"/>
                <w:sz w:val="22"/>
              </w:rPr>
              <w:t>分钟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2427E2" w:rsidRPr="00DF42C9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/>
                <w:color w:val="000000"/>
                <w:kern w:val="0"/>
                <w:sz w:val="22"/>
              </w:rPr>
              <w:t>BatHighCapWE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7E2" w:rsidRPr="00DF42C9" w:rsidRDefault="00CB5C5D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B5C5D">
              <w:rPr>
                <w:rFonts w:ascii="宋体" w:hAnsi="宋体" w:cs="宋体" w:hint="eastAsia"/>
                <w:color w:val="000000"/>
                <w:kern w:val="0"/>
                <w:sz w:val="22"/>
              </w:rPr>
              <w:t>充电截止</w:t>
            </w: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SOC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(方案二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2427E2" w:rsidRPr="00DF42C9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/>
                <w:color w:val="000000"/>
                <w:kern w:val="0"/>
                <w:sz w:val="22"/>
              </w:rPr>
              <w:t>BatUseCapWE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7E2" w:rsidRPr="00DF42C9" w:rsidRDefault="00CB5C5D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B5C5D">
              <w:rPr>
                <w:rFonts w:ascii="宋体" w:hAnsi="宋体" w:cs="宋体" w:hint="eastAsia"/>
                <w:color w:val="000000"/>
                <w:kern w:val="0"/>
                <w:sz w:val="22"/>
              </w:rPr>
              <w:t>放电截止SOC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(方案二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2427E2" w:rsidRPr="00DF42C9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/>
                <w:color w:val="000000"/>
                <w:kern w:val="0"/>
                <w:sz w:val="22"/>
              </w:rPr>
              <w:t>CtrDisWE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smallint 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并网放电</w:t>
            </w:r>
            <w:r w:rsidR="00EB0DC8">
              <w:rPr>
                <w:rFonts w:ascii="宋体" w:hAnsi="宋体" w:cs="宋体" w:hint="eastAsia"/>
                <w:color w:val="000000"/>
                <w:kern w:val="0"/>
                <w:sz w:val="22"/>
              </w:rPr>
              <w:t>(方案二</w:t>
            </w:r>
            <w:r w:rsidR="00EB0DC8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E2" w:rsidRPr="00DF42C9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42C9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2427E2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6068D6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Generator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27E2" w:rsidRPr="006068D6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7E2" w:rsidRPr="006068D6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是否启用柴油机控制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E2" w:rsidRPr="006068D6" w:rsidRDefault="002427E2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GCSOCStart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开启</w:t>
            </w:r>
            <w:r w:rsidRPr="006068D6">
              <w:rPr>
                <w:rFonts w:ascii="宋体" w:hAnsi="宋体" w:cs="宋体"/>
                <w:color w:val="000000"/>
                <w:kern w:val="0"/>
                <w:sz w:val="22"/>
              </w:rPr>
              <w:t>soc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GCSOCEnd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停止</w:t>
            </w:r>
            <w:r w:rsidRPr="006068D6">
              <w:rPr>
                <w:rFonts w:ascii="宋体" w:hAnsi="宋体" w:cs="宋体"/>
                <w:color w:val="000000"/>
                <w:kern w:val="0"/>
                <w:sz w:val="22"/>
              </w:rPr>
              <w:t>soc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GCTimeStart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开启时间（整点时间）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GCTimeEnd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停止时间（整点时间）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GCOutputMode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输出功率模式</w:t>
            </w:r>
            <w:r w:rsidRPr="006068D6">
              <w:rPr>
                <w:rFonts w:ascii="宋体" w:hAnsi="宋体" w:cs="宋体"/>
                <w:color w:val="000000"/>
                <w:kern w:val="0"/>
                <w:sz w:val="22"/>
              </w:rPr>
              <w:t>(1:</w:t>
            </w: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充电功率</w:t>
            </w:r>
            <w:r w:rsidRPr="006068D6">
              <w:rPr>
                <w:rFonts w:ascii="宋体" w:hAnsi="宋体" w:cs="宋体"/>
                <w:color w:val="000000"/>
                <w:kern w:val="0"/>
                <w:sz w:val="22"/>
              </w:rPr>
              <w:t>,2:</w:t>
            </w: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柴油机额定功率</w:t>
            </w:r>
            <w:r w:rsidRPr="006068D6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880C30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80C30">
              <w:rPr>
                <w:rFonts w:ascii="宋体" w:hAnsi="宋体" w:cs="宋体"/>
                <w:color w:val="000000"/>
                <w:kern w:val="0"/>
                <w:sz w:val="22"/>
              </w:rPr>
              <w:t>GCChargePower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充电功率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GCRatedPower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柴油机额定功率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BackUpBox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F65B0">
              <w:rPr>
                <w:rFonts w:ascii="宋体" w:hAnsi="宋体" w:cs="宋体" w:hint="eastAsia"/>
                <w:color w:val="000000"/>
                <w:kern w:val="0"/>
                <w:sz w:val="22"/>
              </w:rPr>
              <w:t>启用Backup box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L1Priority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L1策略优先级（L1、L2、L3不能重复）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L2Priority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L2策略优先级（L1、L2、L3不能重复）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L3Priority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L3策略优先级（L1、L2、L3不能重复）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L1SocLimit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L1策略执行的最小SOC值(优先级越高值越小)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L2SocLimit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L2策略执行的最小SOC值(优先级越高值越小)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L3SocLimit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L3策略执行的最小SOC值(优先级越高值越小)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Channel1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干接点1打开关闭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(0:关闭/1:打开)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ControlMode1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干接点1控制模式On/Off/Auto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StartTime1A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干接点1起始时间1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EndTime1A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干接点1结束时间1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StartTime1B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干接点1起始时间2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EndTime1B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干接点1结束时间2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Date1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干接点1一周每天使能位(1个Byte，bit0~bit6对应周一到周日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,如1100000表示星期一星期二选中,其它没选</w:t>
            </w: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6D5D5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D51">
              <w:rPr>
                <w:rFonts w:ascii="宋体" w:hAnsi="宋体" w:cs="宋体"/>
                <w:color w:val="000000"/>
                <w:kern w:val="0"/>
                <w:sz w:val="22"/>
              </w:rPr>
              <w:t>ChargeSOC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干接点1电池SOC设定阈值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UPS1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干接点1UPS功能打开关闭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SwitchOn1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干接点1设定开通阈值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SwitchOff1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干接点1设定关闭阈值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Delay1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干接点1设定动作前的延迟时间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Duration1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干接点1设定开通后延迟时间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Pause1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干接点1设定关闭后延迟时间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Channel2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干接点2打开关闭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(0:关闭/1:打开)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ControlMode2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干接点2控制模式On/Off/Auto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StartTime2A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干接点2起始时间1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EndTime2A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干接点2结束时间1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StartTime2B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干接点2起始时间2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EndTime2B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干接点2结束时间2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Date2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干接点2一周每天使能位(1个Byte，bit0~bit6对应周一到周日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,如1100000表示星期一星期二选中,其它没选</w:t>
            </w: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6D5D51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D5D51">
              <w:rPr>
                <w:rFonts w:ascii="宋体" w:hAnsi="宋体" w:cs="宋体"/>
                <w:color w:val="000000"/>
                <w:kern w:val="0"/>
                <w:sz w:val="22"/>
              </w:rPr>
              <w:t>ChargeSOC2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干接点2电池SOC设定阈值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UPS2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干接点2UPS功能打开关闭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SwitchOn2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干接点2设定开通阈值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SwitchOff2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干接点2设定关闭阈值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Delay2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干接点2设定动作前的延迟时间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Duration2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干接点2设定开通后延迟时间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A3554" w:rsidRPr="006068D6" w:rsidTr="00B11B71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Pause2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干接点2设定关闭后延迟时间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54" w:rsidRPr="006068D6" w:rsidRDefault="00EA3554" w:rsidP="00B11B7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983243" w:rsidRPr="006068D6" w:rsidTr="00FD2FC5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ACDC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ACD模式（1：AC系统，2：DC系统）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983243" w:rsidRPr="006068D6" w:rsidTr="00FD2FC5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InputCost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设备投入费用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983243" w:rsidRPr="006068D6" w:rsidTr="00FD2FC5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SetMode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EMS设置功能模式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983243" w:rsidRPr="006068D6" w:rsidTr="00FD2FC5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SetFeed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Pr="006068D6" w:rsidRDefault="00BF65B0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F65B0">
              <w:rPr>
                <w:rFonts w:ascii="宋体" w:hAnsi="宋体" w:cs="宋体" w:hint="eastAsia"/>
                <w:color w:val="000000"/>
                <w:kern w:val="0"/>
                <w:sz w:val="22"/>
              </w:rPr>
              <w:t>最大并网功率系数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983243" w:rsidRPr="006068D6" w:rsidTr="00FD2FC5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SetPhase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电表相位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983243" w:rsidRPr="006068D6" w:rsidTr="00FD2FC5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GeneratorMode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自动启停模式</w:t>
            </w:r>
            <w:r w:rsidRPr="006068D6">
              <w:rPr>
                <w:rFonts w:ascii="宋体" w:hAnsi="宋体" w:cs="宋体"/>
                <w:color w:val="000000"/>
                <w:kern w:val="0"/>
                <w:sz w:val="22"/>
              </w:rPr>
              <w:t>(1:SOC</w:t>
            </w: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控制</w:t>
            </w:r>
            <w:r w:rsidRPr="006068D6">
              <w:rPr>
                <w:rFonts w:ascii="宋体" w:hAnsi="宋体" w:cs="宋体"/>
                <w:color w:val="000000"/>
                <w:kern w:val="0"/>
                <w:sz w:val="22"/>
              </w:rPr>
              <w:t>, 2:</w:t>
            </w: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时间控制</w:t>
            </w:r>
            <w:r w:rsidRPr="006068D6">
              <w:rPr>
                <w:rFonts w:ascii="宋体" w:hAnsi="宋体" w:cs="宋体"/>
                <w:color w:val="000000"/>
                <w:kern w:val="0"/>
                <w:sz w:val="22"/>
              </w:rPr>
              <w:t>,4:</w:t>
            </w: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手动模式</w:t>
            </w:r>
            <w:r w:rsidRPr="006068D6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983243" w:rsidRPr="006068D6" w:rsidTr="00FD2FC5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PowerSource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能量来源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983243" w:rsidRPr="006068D6" w:rsidTr="00FD2FC5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SysTimezone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时区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983243" w:rsidRPr="006068D6" w:rsidTr="00FD2FC5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EmsLanguage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Ems语言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A02AB9" w:rsidRPr="006068D6" w:rsidTr="00FD2FC5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2AB9" w:rsidRPr="006068D6" w:rsidRDefault="00A02AB9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02AB9">
              <w:rPr>
                <w:rFonts w:ascii="宋体" w:hAnsi="宋体" w:cs="宋体"/>
                <w:color w:val="000000"/>
                <w:kern w:val="0"/>
                <w:sz w:val="22"/>
              </w:rPr>
              <w:t>ChargeMode1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2AB9" w:rsidRPr="006068D6" w:rsidRDefault="00A02AB9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2AB9" w:rsidRPr="006068D6" w:rsidRDefault="000F08C2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08C2">
              <w:rPr>
                <w:rFonts w:ascii="宋体" w:hAnsi="宋体" w:cs="宋体" w:hint="eastAsia"/>
                <w:color w:val="000000"/>
                <w:kern w:val="0"/>
                <w:sz w:val="22"/>
              </w:rPr>
              <w:t>充电模式1 ：1-SOC最小值（≥） 2-SOC最大值（≤） 3-disable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2AB9" w:rsidRPr="006068D6" w:rsidRDefault="00A02AB9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983243" w:rsidRPr="006068D6" w:rsidTr="00FD2FC5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880C30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Ch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arge</w:t>
            </w:r>
            <w:r w:rsidR="00983243"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Mode2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Pr="006068D6" w:rsidRDefault="000F08C2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08C2">
              <w:rPr>
                <w:rFonts w:ascii="宋体" w:hAnsi="宋体" w:cs="宋体" w:hint="eastAsia"/>
                <w:color w:val="000000"/>
                <w:kern w:val="0"/>
                <w:sz w:val="22"/>
              </w:rPr>
              <w:t>充电模式2 ：1-SOC最小值（≥） 2-SOC最大值（≤） 3-disable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Pr="006068D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68D6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03407A" w:rsidRPr="006068D6" w:rsidTr="00FD2FC5">
        <w:trPr>
          <w:trHeight w:val="256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07A" w:rsidRDefault="0003407A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3407A">
              <w:rPr>
                <w:rFonts w:ascii="宋体" w:hAnsi="宋体" w:cs="宋体"/>
                <w:color w:val="000000"/>
                <w:kern w:val="0"/>
                <w:sz w:val="22"/>
              </w:rPr>
              <w:t>Allow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Remote</w:t>
            </w:r>
            <w:r w:rsidRPr="0003407A">
              <w:rPr>
                <w:rFonts w:ascii="宋体" w:hAnsi="宋体" w:cs="宋体"/>
                <w:color w:val="000000"/>
                <w:kern w:val="0"/>
                <w:sz w:val="22"/>
              </w:rPr>
              <w:t>Dispatch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07A" w:rsidRPr="006068D6" w:rsidRDefault="0003407A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07A" w:rsidRPr="006068D6" w:rsidRDefault="0003407A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是否允许远程调度(1:允许,0:不允许)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07A" w:rsidRPr="006068D6" w:rsidRDefault="0003407A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983243" w:rsidRDefault="00983243" w:rsidP="00983243">
      <w:pPr>
        <w:rPr>
          <w:b/>
        </w:rPr>
      </w:pPr>
    </w:p>
    <w:p w:rsidR="00983243" w:rsidRPr="00E77A81" w:rsidRDefault="00983243" w:rsidP="00983243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2770"/>
        <w:gridCol w:w="1198"/>
        <w:gridCol w:w="5813"/>
      </w:tblGrid>
      <w:tr w:rsidR="00983243" w:rsidRPr="003F1620" w:rsidTr="00FD2FC5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F1620" w:rsidRDefault="00983243" w:rsidP="00FD2FC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3F1620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F1620" w:rsidRDefault="00983243" w:rsidP="00FD2FC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3F1620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243" w:rsidRPr="003F1620" w:rsidRDefault="00983243" w:rsidP="00FD2FC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3F1620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说明</w:t>
            </w:r>
          </w:p>
        </w:tc>
      </w:tr>
      <w:tr w:rsidR="00983243" w:rsidRPr="00DD1D4E" w:rsidTr="00FD2FC5"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DD1D4E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ReturnCode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DD1D4E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1D4E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243" w:rsidRPr="00DD1D4E" w:rsidRDefault="00336768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w:anchor="返回码" w:history="1">
              <w:r w:rsidR="00983243" w:rsidRPr="00427118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返回码</w:t>
              </w:r>
            </w:hyperlink>
          </w:p>
        </w:tc>
      </w:tr>
    </w:tbl>
    <w:p w:rsidR="00983243" w:rsidRPr="00EE31E7" w:rsidRDefault="00983243" w:rsidP="00983243"/>
    <w:p w:rsidR="00983243" w:rsidRPr="00B41F4B" w:rsidRDefault="00983243" w:rsidP="00983243">
      <w:pPr>
        <w:pStyle w:val="2"/>
        <w:rPr>
          <w:rStyle w:val="af1"/>
          <w:sz w:val="28"/>
        </w:rPr>
      </w:pPr>
      <w:bookmarkStart w:id="10" w:name="_Toc491088017"/>
      <w:bookmarkStart w:id="11" w:name="_Toc520210661"/>
      <w:r>
        <w:rPr>
          <w:rStyle w:val="af1"/>
          <w:sz w:val="28"/>
        </w:rPr>
        <w:t>11</w:t>
      </w:r>
      <w:r>
        <w:rPr>
          <w:rStyle w:val="af1"/>
          <w:sz w:val="28"/>
        </w:rPr>
        <w:t>、</w:t>
      </w:r>
      <w:r>
        <w:rPr>
          <w:rStyle w:val="af1"/>
          <w:rFonts w:hint="eastAsia"/>
          <w:sz w:val="28"/>
        </w:rPr>
        <w:t>发送系统</w:t>
      </w:r>
      <w:r>
        <w:rPr>
          <w:rStyle w:val="af1"/>
          <w:sz w:val="28"/>
        </w:rPr>
        <w:t>控制指令</w:t>
      </w:r>
      <w:bookmarkEnd w:id="10"/>
      <w:bookmarkEnd w:id="11"/>
    </w:p>
    <w:p w:rsidR="00983243" w:rsidRDefault="00983243" w:rsidP="00983243">
      <w:pPr>
        <w:pStyle w:val="aa"/>
      </w:pPr>
      <w:r>
        <w:rPr>
          <w:rFonts w:hint="eastAsia"/>
        </w:rPr>
        <w:t>地址</w:t>
      </w:r>
      <w:r>
        <w:t xml:space="preserve">: </w:t>
      </w:r>
      <w:r w:rsidRPr="0076468B">
        <w:t>http://api.alphaess.com</w:t>
      </w:r>
      <w:r w:rsidRPr="001755EC">
        <w:t>/ras/v2/RemoteDispatch</w:t>
      </w:r>
    </w:p>
    <w:p w:rsidR="00983243" w:rsidRDefault="00983243" w:rsidP="00983243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</w:t>
      </w:r>
      <w:r w:rsidRPr="00964F97">
        <w:rPr>
          <w:rFonts w:hint="eastAsia"/>
        </w:rPr>
        <w:t>发送</w:t>
      </w:r>
      <w:r>
        <w:rPr>
          <w:rFonts w:hint="eastAsia"/>
        </w:rPr>
        <w:t>系统</w:t>
      </w:r>
      <w:r w:rsidRPr="00964F97">
        <w:rPr>
          <w:rFonts w:hint="eastAsia"/>
        </w:rPr>
        <w:t>控制指令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90</w:t>
      </w:r>
      <w:r>
        <w:rPr>
          <w:rFonts w:hint="eastAsia"/>
        </w:rPr>
        <w:t>秒后自动停止执行）</w:t>
      </w:r>
    </w:p>
    <w:p w:rsidR="00983243" w:rsidRDefault="00983243" w:rsidP="00983243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76468B">
        <w:t>http://api.alphaess.com</w:t>
      </w:r>
      <w:r w:rsidRPr="001755EC">
        <w:t>/ras/v2/RemoteDispatch</w:t>
      </w:r>
    </w:p>
    <w:p w:rsidR="00983243" w:rsidRDefault="00983243" w:rsidP="00983243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646"/>
        <w:gridCol w:w="1134"/>
        <w:gridCol w:w="5862"/>
        <w:gridCol w:w="1134"/>
      </w:tblGrid>
      <w:tr w:rsidR="00983243" w:rsidRPr="009D12C9" w:rsidTr="00FD2FC5">
        <w:trPr>
          <w:trHeight w:val="272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243" w:rsidRPr="009D12C9" w:rsidRDefault="00983243" w:rsidP="00FD2FC5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983243" w:rsidRPr="009D12C9" w:rsidTr="00FD2FC5">
        <w:trPr>
          <w:trHeight w:val="27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983243" w:rsidRPr="00457EE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83243" w:rsidRPr="009D12C9" w:rsidTr="00FD2FC5">
        <w:trPr>
          <w:trHeight w:val="54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5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983243" w:rsidRDefault="00983243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983243" w:rsidRPr="00D567F2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983243" w:rsidRPr="00D567F2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83243" w:rsidRPr="009D12C9" w:rsidTr="00FD2FC5">
        <w:trPr>
          <w:trHeight w:val="108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983243" w:rsidRPr="009D12C9" w:rsidRDefault="00983243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跟secretKey(接口方提供)，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注意字母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ey大小写)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83243" w:rsidRPr="009D12C9" w:rsidTr="00FD2FC5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471B51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471B51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Pr="00457EE6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身份验证令牌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Pr="00471B51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83243" w:rsidRPr="009D12C9" w:rsidTr="00FD2FC5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243" w:rsidRPr="00457EE6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储能系统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N（</w:t>
            </w:r>
            <w:r w:rsidRPr="00BB154F">
              <w:rPr>
                <w:rFonts w:ascii="宋体" w:hAnsi="宋体" w:cs="宋体" w:hint="eastAsia"/>
                <w:color w:val="000000"/>
                <w:kern w:val="0"/>
                <w:sz w:val="22"/>
              </w:rPr>
              <w:t>如果参数传入s/n，则返回单个设备数据，否则返回该用户的所有设备的数据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983243" w:rsidRPr="009D12C9" w:rsidTr="00FD2FC5">
        <w:trPr>
          <w:trHeight w:val="256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3243" w:rsidRPr="00DE4A03" w:rsidRDefault="00983243" w:rsidP="00FD2FC5">
            <w:r w:rsidRPr="00410C24">
              <w:t>ActivePower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3243" w:rsidRDefault="00983243" w:rsidP="00FD2FC5">
            <w:r>
              <w:rPr>
                <w:rFonts w:hint="eastAsia"/>
              </w:rPr>
              <w:t>int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Default="00983243" w:rsidP="00FD2FC5">
            <w:r>
              <w:rPr>
                <w:rFonts w:hint="eastAsia"/>
              </w:rPr>
              <w:t>给电池充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放电有功功率（负值为充电，正值为放电，单位：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，偏移量：</w:t>
            </w:r>
            <w:r>
              <w:rPr>
                <w:rFonts w:hint="eastAsia"/>
              </w:rPr>
              <w:t>32000</w:t>
            </w:r>
            <w:r>
              <w:rPr>
                <w:rFonts w:hint="eastAsia"/>
              </w:rPr>
              <w:t>，小于</w:t>
            </w:r>
            <w:r>
              <w:rPr>
                <w:rFonts w:hint="eastAsia"/>
              </w:rPr>
              <w:t>32000</w:t>
            </w:r>
            <w:r>
              <w:rPr>
                <w:rFonts w:hint="eastAsia"/>
              </w:rPr>
              <w:t>时为充电，反之为放电）</w:t>
            </w:r>
          </w:p>
          <w:p w:rsidR="00983243" w:rsidRPr="00A02CF2" w:rsidRDefault="00983243" w:rsidP="00FD2FC5">
            <w:r>
              <w:t>例如：发送值为</w:t>
            </w:r>
            <w:r>
              <w:rPr>
                <w:rFonts w:hint="eastAsia"/>
              </w:rPr>
              <w:t>34500</w:t>
            </w:r>
            <w:r>
              <w:rPr>
                <w:rFonts w:hint="eastAsia"/>
              </w:rPr>
              <w:t>时，实际为</w:t>
            </w:r>
            <w:r w:rsidRPr="00C12CC4">
              <w:rPr>
                <w:rFonts w:hint="eastAsia"/>
              </w:rPr>
              <w:t>放电功率</w:t>
            </w:r>
            <w:r w:rsidRPr="00C12CC4">
              <w:rPr>
                <w:rFonts w:hint="eastAsia"/>
              </w:rPr>
              <w:t>2500w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243" w:rsidRPr="00471B51" w:rsidRDefault="00983243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83243" w:rsidRPr="009D12C9" w:rsidTr="00FD2FC5">
        <w:trPr>
          <w:trHeight w:val="256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3243" w:rsidRDefault="00983243" w:rsidP="00FD2FC5">
            <w:r w:rsidRPr="008262DC">
              <w:t>ReactivePower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3243" w:rsidRDefault="00983243" w:rsidP="00FD2FC5">
            <w:r>
              <w:rPr>
                <w:rFonts w:hint="eastAsia"/>
              </w:rPr>
              <w:t>int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Default="00983243" w:rsidP="00FD2FC5">
            <w:r>
              <w:rPr>
                <w:rFonts w:hint="eastAsia"/>
              </w:rPr>
              <w:t>给电池充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放电无功功率（负值为充电，正值为放电，单位：</w:t>
            </w:r>
            <w:r>
              <w:rPr>
                <w:rFonts w:hint="eastAsia"/>
              </w:rPr>
              <w:t>W</w:t>
            </w:r>
            <w:r>
              <w:t>，</w:t>
            </w:r>
            <w:r>
              <w:rPr>
                <w:rFonts w:hint="eastAsia"/>
              </w:rPr>
              <w:t>偏移量：</w:t>
            </w:r>
            <w:r>
              <w:rPr>
                <w:rFonts w:hint="eastAsia"/>
              </w:rPr>
              <w:t>32000</w:t>
            </w:r>
            <w:r>
              <w:rPr>
                <w:rFonts w:hint="eastAsia"/>
              </w:rPr>
              <w:t>，小于</w:t>
            </w:r>
            <w:r>
              <w:rPr>
                <w:rFonts w:hint="eastAsia"/>
              </w:rPr>
              <w:t>32000</w:t>
            </w:r>
            <w:r>
              <w:rPr>
                <w:rFonts w:hint="eastAsia"/>
              </w:rPr>
              <w:t>时为充电，反之为放电）</w:t>
            </w:r>
          </w:p>
          <w:p w:rsidR="00983243" w:rsidRPr="005E620C" w:rsidRDefault="00983243" w:rsidP="00FD2FC5">
            <w:r>
              <w:t>例如：发送值为</w:t>
            </w:r>
            <w:r>
              <w:rPr>
                <w:rFonts w:hint="eastAsia"/>
              </w:rPr>
              <w:t>34500</w:t>
            </w:r>
            <w:r>
              <w:rPr>
                <w:rFonts w:hint="eastAsia"/>
              </w:rPr>
              <w:t>时，实际为</w:t>
            </w:r>
            <w:r w:rsidRPr="00C12CC4">
              <w:rPr>
                <w:rFonts w:hint="eastAsia"/>
              </w:rPr>
              <w:t>放电功率</w:t>
            </w:r>
            <w:r w:rsidRPr="00C12CC4">
              <w:rPr>
                <w:rFonts w:hint="eastAsia"/>
              </w:rPr>
              <w:t>2500w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243" w:rsidRDefault="00983243" w:rsidP="00FD2FC5">
            <w:r w:rsidRPr="00B64D5E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83243" w:rsidRPr="009D12C9" w:rsidTr="00FD2FC5">
        <w:trPr>
          <w:trHeight w:val="256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3243" w:rsidRDefault="00983243" w:rsidP="00FD2FC5">
            <w:r>
              <w:rPr>
                <w:rFonts w:hint="eastAsia"/>
              </w:rPr>
              <w:t>SOC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3243" w:rsidRDefault="00983243" w:rsidP="00FD2FC5">
            <w:r w:rsidRPr="00975A4D">
              <w:t>decimal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Default="00983243" w:rsidP="00FD2FC5">
            <w:r>
              <w:rPr>
                <w:rFonts w:hint="eastAsia"/>
              </w:rPr>
              <w:t>电池充放电截止</w:t>
            </w:r>
            <w:r>
              <w:rPr>
                <w:rFonts w:hint="eastAsia"/>
              </w:rPr>
              <w:t>SOC</w:t>
            </w:r>
            <w:r>
              <w:rPr>
                <w:rFonts w:hint="eastAsia"/>
              </w:rPr>
              <w:t>（实际执行按发送值的</w:t>
            </w:r>
            <w:r>
              <w:rPr>
                <w:rFonts w:hint="eastAsia"/>
              </w:rPr>
              <w:t>0.</w:t>
            </w:r>
            <w:r>
              <w:t>4%</w:t>
            </w:r>
            <w:r>
              <w:rPr>
                <w:rFonts w:hint="eastAsia"/>
              </w:rPr>
              <w:t>）</w:t>
            </w:r>
          </w:p>
          <w:p w:rsidR="00983243" w:rsidRDefault="00983243" w:rsidP="00FD2FC5">
            <w:r>
              <w:t>例如：发送值为</w:t>
            </w:r>
            <w:r>
              <w:t>95</w:t>
            </w:r>
            <w:r>
              <w:rPr>
                <w:rFonts w:hint="eastAsia"/>
              </w:rPr>
              <w:t>时，实际</w:t>
            </w:r>
            <w:r>
              <w:rPr>
                <w:rFonts w:hint="eastAsia"/>
              </w:rPr>
              <w:t>S</w:t>
            </w:r>
            <w:r>
              <w:t>OC</w:t>
            </w:r>
            <w:r>
              <w:t>为</w:t>
            </w:r>
            <w:r>
              <w:t>38%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243" w:rsidRDefault="00983243" w:rsidP="00FD2FC5">
            <w:r w:rsidRPr="00B64D5E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83243" w:rsidRPr="009D12C9" w:rsidTr="00FD2FC5">
        <w:trPr>
          <w:trHeight w:val="256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3243" w:rsidRPr="00422407" w:rsidRDefault="00983243" w:rsidP="00FD2FC5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3243" w:rsidRDefault="00983243" w:rsidP="00FD2F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Default="00983243" w:rsidP="00FD2FC5">
            <w:r>
              <w:t>1:</w:t>
            </w:r>
            <w:r>
              <w:t>启动调度</w:t>
            </w:r>
            <w:r>
              <w:t xml:space="preserve"> </w:t>
            </w:r>
          </w:p>
          <w:p w:rsidR="00983243" w:rsidRDefault="00983243" w:rsidP="00FD2FC5">
            <w:r>
              <w:t>0:</w:t>
            </w:r>
            <w:r>
              <w:t>停止调度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243" w:rsidRDefault="00983243" w:rsidP="00FD2FC5">
            <w:r w:rsidRPr="00B64D5E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83243" w:rsidRPr="009D12C9" w:rsidTr="00FD2FC5">
        <w:trPr>
          <w:trHeight w:val="256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3243" w:rsidRDefault="00983243" w:rsidP="00FD2FC5">
            <w:r w:rsidRPr="00422407">
              <w:t>ControlMode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3243" w:rsidRDefault="00983243" w:rsidP="00FD2F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243" w:rsidRDefault="00983243" w:rsidP="00FD2FC5">
            <w:r>
              <w:t>1:Battery only charges from PV</w:t>
            </w:r>
          </w:p>
          <w:p w:rsidR="00983243" w:rsidRDefault="00983243" w:rsidP="00FD2FC5">
            <w:r>
              <w:t>2:State of Charge control</w:t>
            </w:r>
          </w:p>
          <w:p w:rsidR="00983243" w:rsidRDefault="00983243" w:rsidP="00FD2FC5">
            <w:r>
              <w:t>3:Load Following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243" w:rsidRDefault="00983243" w:rsidP="00FD2FC5">
            <w:r w:rsidRPr="00B64D5E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983243" w:rsidRDefault="00983243" w:rsidP="00983243"/>
    <w:p w:rsidR="00983243" w:rsidRDefault="00983243" w:rsidP="00983243"/>
    <w:p w:rsidR="00983243" w:rsidRDefault="00983243" w:rsidP="00983243"/>
    <w:p w:rsidR="00983243" w:rsidRPr="00E77A81" w:rsidRDefault="00983243" w:rsidP="00983243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1418"/>
        <w:gridCol w:w="2126"/>
        <w:gridCol w:w="1418"/>
        <w:gridCol w:w="4819"/>
      </w:tblGrid>
      <w:tr w:rsidR="00983243" w:rsidRPr="0030737E" w:rsidTr="00FD2FC5">
        <w:trPr>
          <w:trHeight w:val="2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983243" w:rsidRPr="0030737E" w:rsidTr="00FD2FC5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ReturnCode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43" w:rsidRPr="0030737E" w:rsidRDefault="00983243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</w:tbl>
    <w:p w:rsidR="00983243" w:rsidRPr="00EE31E7" w:rsidRDefault="00983243" w:rsidP="00983243"/>
    <w:p w:rsidR="00244E27" w:rsidRDefault="00244E27" w:rsidP="00244E27"/>
    <w:p w:rsidR="0098599A" w:rsidRPr="00B41F4B" w:rsidRDefault="00983243" w:rsidP="0098599A">
      <w:pPr>
        <w:pStyle w:val="2"/>
        <w:rPr>
          <w:rStyle w:val="af1"/>
          <w:sz w:val="28"/>
        </w:rPr>
      </w:pPr>
      <w:bookmarkStart w:id="12" w:name="_Toc520210662"/>
      <w:r>
        <w:rPr>
          <w:rStyle w:val="af1"/>
          <w:rFonts w:hint="eastAsia"/>
          <w:sz w:val="28"/>
        </w:rPr>
        <w:t>12</w:t>
      </w:r>
      <w:r>
        <w:rPr>
          <w:rStyle w:val="af1"/>
          <w:rFonts w:hint="eastAsia"/>
          <w:sz w:val="28"/>
        </w:rPr>
        <w:t>、</w:t>
      </w:r>
      <w:r w:rsidRPr="00B41F4B">
        <w:rPr>
          <w:rStyle w:val="af1"/>
          <w:rFonts w:hint="eastAsia"/>
          <w:sz w:val="28"/>
        </w:rPr>
        <w:t>获取</w:t>
      </w:r>
      <w:r>
        <w:rPr>
          <w:rStyle w:val="af1"/>
          <w:rFonts w:hint="eastAsia"/>
          <w:sz w:val="28"/>
        </w:rPr>
        <w:t>系统能量信息</w:t>
      </w:r>
      <w:bookmarkEnd w:id="12"/>
    </w:p>
    <w:p w:rsidR="0098599A" w:rsidRDefault="0098599A" w:rsidP="0098599A">
      <w:pPr>
        <w:pStyle w:val="aa"/>
      </w:pPr>
      <w:r>
        <w:rPr>
          <w:rFonts w:hint="eastAsia"/>
        </w:rPr>
        <w:t>地址</w:t>
      </w:r>
      <w:r>
        <w:t xml:space="preserve">: </w:t>
      </w:r>
      <w:r w:rsidR="004E7955" w:rsidRPr="004E7955">
        <w:t>http://api.alphaess.com</w:t>
      </w:r>
      <w:r w:rsidR="002C66B5" w:rsidRPr="002C66B5">
        <w:t>/ras/v2/GetEnergySummary</w:t>
      </w:r>
    </w:p>
    <w:p w:rsidR="0098599A" w:rsidRDefault="0098599A" w:rsidP="0098599A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获取指定日期的系统能量信息</w:t>
      </w:r>
    </w:p>
    <w:p w:rsidR="0098599A" w:rsidRDefault="0098599A" w:rsidP="0098599A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="004E7955" w:rsidRPr="004E7955">
        <w:t>http://api.alphaess.com</w:t>
      </w:r>
      <w:r w:rsidR="002C66B5" w:rsidRPr="002C66B5">
        <w:t>/ras/v2/GetEnergySummary</w:t>
      </w:r>
    </w:p>
    <w:p w:rsidR="0098599A" w:rsidRDefault="0098599A" w:rsidP="0098599A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526"/>
        <w:gridCol w:w="992"/>
        <w:gridCol w:w="5982"/>
        <w:gridCol w:w="1276"/>
      </w:tblGrid>
      <w:tr w:rsidR="0098599A" w:rsidRPr="009D12C9" w:rsidTr="00BD2986">
        <w:trPr>
          <w:trHeight w:val="27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99A" w:rsidRPr="00471B51" w:rsidRDefault="0098599A" w:rsidP="00403410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99A" w:rsidRPr="00471B51" w:rsidRDefault="0098599A" w:rsidP="00403410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99A" w:rsidRPr="00471B51" w:rsidRDefault="0098599A" w:rsidP="00403410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99A" w:rsidRPr="00471B51" w:rsidRDefault="0098599A" w:rsidP="00403410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98599A" w:rsidRPr="009D12C9" w:rsidTr="00BD2986">
        <w:trPr>
          <w:trHeight w:val="272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599A" w:rsidRPr="00471B51" w:rsidRDefault="0098599A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599A" w:rsidRPr="00471B51" w:rsidRDefault="0098599A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98599A" w:rsidRPr="00457EE6" w:rsidRDefault="0098599A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8599A" w:rsidRPr="00471B51" w:rsidRDefault="0098599A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8599A" w:rsidRPr="009D12C9" w:rsidTr="00BD2986">
        <w:trPr>
          <w:trHeight w:val="545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599A" w:rsidRPr="00471B51" w:rsidRDefault="0098599A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599A" w:rsidRPr="00471B51" w:rsidRDefault="0098599A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98599A" w:rsidRDefault="0098599A" w:rsidP="00403410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98599A" w:rsidRPr="00D567F2" w:rsidRDefault="0098599A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98599A" w:rsidRPr="00D567F2" w:rsidRDefault="0098599A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8599A" w:rsidRPr="00471B51" w:rsidRDefault="0098599A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8599A" w:rsidRPr="009D12C9" w:rsidTr="00BD2986">
        <w:trPr>
          <w:trHeight w:val="1316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599A" w:rsidRPr="00471B51" w:rsidRDefault="0098599A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8599A" w:rsidRPr="00471B51" w:rsidRDefault="0098599A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98599A" w:rsidRPr="009D12C9" w:rsidRDefault="00897BED" w:rsidP="00403410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</w:t>
            </w:r>
            <w:r w:rsidR="00F068BD">
              <w:rPr>
                <w:rFonts w:ascii="宋体" w:hAnsi="宋体" w:cs="宋体" w:hint="eastAsia"/>
                <w:color w:val="000000"/>
                <w:kern w:val="0"/>
                <w:sz w:val="22"/>
              </w:rPr>
              <w:t>(接口方提供)，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注意字母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ey大小写)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8599A" w:rsidRPr="00471B51" w:rsidRDefault="0098599A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580A20" w:rsidRPr="009D12C9" w:rsidTr="00A752BB">
        <w:trPr>
          <w:trHeight w:val="33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A20" w:rsidRPr="00471B51" w:rsidRDefault="00580A20" w:rsidP="00580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A20" w:rsidRPr="00471B51" w:rsidRDefault="00580A20" w:rsidP="00580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A20" w:rsidRPr="00457EE6" w:rsidRDefault="00580A20" w:rsidP="00580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身份验证令牌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0A20" w:rsidRPr="00471B51" w:rsidRDefault="00580A20" w:rsidP="00580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580A20" w:rsidRPr="009D12C9" w:rsidTr="00A752BB">
        <w:trPr>
          <w:trHeight w:val="33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A20" w:rsidRPr="00471B51" w:rsidRDefault="00580A20" w:rsidP="00580A2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A20" w:rsidRPr="00471B51" w:rsidRDefault="00580A20" w:rsidP="00580A2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A20" w:rsidRPr="00457EE6" w:rsidRDefault="00580A20" w:rsidP="00580A2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储能系统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N（</w:t>
            </w:r>
            <w:r w:rsidRPr="00BB154F">
              <w:rPr>
                <w:rFonts w:ascii="宋体" w:hAnsi="宋体" w:cs="宋体" w:hint="eastAsia"/>
                <w:color w:val="000000"/>
                <w:kern w:val="0"/>
                <w:sz w:val="22"/>
              </w:rPr>
              <w:t>如果参数传入s/n，则返回单个设备数据，否则返回该用户的所有设备的数据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0A20" w:rsidRPr="00471B51" w:rsidRDefault="00580A20" w:rsidP="00580A2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80A20" w:rsidRPr="009D12C9" w:rsidTr="00BD2986">
        <w:trPr>
          <w:trHeight w:val="33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A20" w:rsidRDefault="00580A20" w:rsidP="00580A20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TheDate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A20" w:rsidRPr="00471B51" w:rsidRDefault="00580A20" w:rsidP="00580A2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A20" w:rsidRPr="00635E93" w:rsidRDefault="00580A20" w:rsidP="00580A20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指定日期(</w:t>
            </w:r>
            <w:r w:rsidRPr="00925C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日期格式：yyyy-MM-dd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0A20" w:rsidRPr="00471B51" w:rsidRDefault="00580A20" w:rsidP="00580A2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98599A" w:rsidRDefault="0098599A" w:rsidP="0098599A">
      <w:pPr>
        <w:rPr>
          <w:b/>
        </w:rPr>
      </w:pPr>
    </w:p>
    <w:p w:rsidR="0098599A" w:rsidRPr="00635E93" w:rsidRDefault="0098599A" w:rsidP="0098599A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752" w:type="dxa"/>
        <w:tblInd w:w="-5" w:type="dxa"/>
        <w:tblLook w:val="04A0" w:firstRow="1" w:lastRow="0" w:firstColumn="1" w:lastColumn="0" w:noHBand="0" w:noVBand="1"/>
      </w:tblPr>
      <w:tblGrid>
        <w:gridCol w:w="1418"/>
        <w:gridCol w:w="2126"/>
        <w:gridCol w:w="1418"/>
        <w:gridCol w:w="4790"/>
      </w:tblGrid>
      <w:tr w:rsidR="0098599A" w:rsidRPr="0030737E" w:rsidTr="00403410">
        <w:trPr>
          <w:trHeight w:val="2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99A" w:rsidRPr="0030737E" w:rsidRDefault="0098599A" w:rsidP="0040341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99A" w:rsidRPr="0030737E" w:rsidRDefault="0098599A" w:rsidP="0040341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99A" w:rsidRPr="0030737E" w:rsidRDefault="0098599A" w:rsidP="0040341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99A" w:rsidRPr="0030737E" w:rsidRDefault="0098599A" w:rsidP="0040341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98599A" w:rsidRPr="0030737E" w:rsidTr="0040341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99A" w:rsidRPr="0030737E" w:rsidRDefault="0098599A" w:rsidP="004034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ReturnCode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99A" w:rsidRPr="0030737E" w:rsidRDefault="0098599A" w:rsidP="004034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99A" w:rsidRPr="0030737E" w:rsidRDefault="0098599A" w:rsidP="004034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99A" w:rsidRPr="0030737E" w:rsidRDefault="0098599A" w:rsidP="004034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  <w:tr w:rsidR="0098599A" w:rsidRPr="0030737E" w:rsidTr="0040341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99A" w:rsidRPr="0030737E" w:rsidRDefault="0098599A" w:rsidP="004034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R</w:t>
            </w: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esult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99A" w:rsidRPr="0030737E" w:rsidRDefault="0098599A" w:rsidP="004034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99A" w:rsidRPr="0030737E" w:rsidRDefault="003B45AB" w:rsidP="003B45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Data</w:t>
            </w: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&gt;</w:t>
            </w:r>
            <w:r w:rsidR="0098599A"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99A" w:rsidRPr="0030737E" w:rsidRDefault="0098599A" w:rsidP="004034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  <w:r w:rsidR="003B45A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列表</w:t>
            </w:r>
          </w:p>
        </w:tc>
      </w:tr>
      <w:tr w:rsidR="004532BA" w:rsidRPr="0030737E" w:rsidTr="0040341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BA" w:rsidRPr="0030737E" w:rsidRDefault="004532BA" w:rsidP="004532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BA" w:rsidRPr="00635E93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BA" w:rsidRPr="00635E93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2BA" w:rsidRPr="00635E93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储能系统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</w:tr>
      <w:tr w:rsidR="004532BA" w:rsidRPr="0030737E" w:rsidTr="0040341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EGrid2Load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电网供负载总能量值</w:t>
            </w:r>
          </w:p>
        </w:tc>
      </w:tr>
      <w:tr w:rsidR="004532BA" w:rsidRPr="0030737E" w:rsidTr="0040341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EGridCharge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电网给电池充电能量值</w:t>
            </w:r>
          </w:p>
        </w:tc>
      </w:tr>
      <w:tr w:rsidR="004532BA" w:rsidRPr="0030737E" w:rsidTr="0040341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Ebat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电池用电量</w:t>
            </w:r>
          </w:p>
        </w:tc>
      </w:tr>
      <w:tr w:rsidR="004532BA" w:rsidRPr="0030737E" w:rsidTr="0040341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Echarge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pv给电池总的充电能量值</w:t>
            </w:r>
          </w:p>
        </w:tc>
      </w:tr>
      <w:tr w:rsidR="004532BA" w:rsidRPr="0030737E" w:rsidTr="0040341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Eeff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自发自用能量值</w:t>
            </w:r>
          </w:p>
        </w:tc>
      </w:tr>
      <w:tr w:rsidR="004532BA" w:rsidRPr="0030737E" w:rsidTr="0040341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Einput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电表入户能量值</w:t>
            </w:r>
          </w:p>
        </w:tc>
      </w:tr>
      <w:tr w:rsidR="004532BA" w:rsidRPr="0030737E" w:rsidTr="0040341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Eload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负载总消耗能量</w:t>
            </w:r>
          </w:p>
        </w:tc>
      </w:tr>
      <w:tr w:rsidR="004532BA" w:rsidRPr="0030737E" w:rsidTr="0040341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Eout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电表出户能量</w:t>
            </w:r>
          </w:p>
        </w:tc>
      </w:tr>
      <w:tr w:rsidR="004532BA" w:rsidRPr="0030737E" w:rsidTr="0040341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Epv2load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PV供负载总能量值</w:t>
            </w:r>
          </w:p>
        </w:tc>
      </w:tr>
      <w:tr w:rsidR="004532BA" w:rsidRPr="0030737E" w:rsidTr="0040341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EpvT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PV输入累计能量</w:t>
            </w:r>
          </w:p>
        </w:tc>
      </w:tr>
      <w:tr w:rsidR="004532BA" w:rsidRPr="0030737E" w:rsidTr="0040341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EselfConsumption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自发自用比例</w:t>
            </w:r>
          </w:p>
        </w:tc>
      </w:tr>
      <w:tr w:rsidR="004532BA" w:rsidRPr="0030737E" w:rsidTr="0040341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EselfSufficiency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2BA" w:rsidRPr="0030737E" w:rsidRDefault="004532BA" w:rsidP="004532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自给自足比例</w:t>
            </w:r>
          </w:p>
        </w:tc>
      </w:tr>
      <w:tr w:rsidR="009076EB" w:rsidRPr="0030737E" w:rsidTr="009076EB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9076EB" w:rsidRPr="0030737E" w:rsidRDefault="009076EB" w:rsidP="009076E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076E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9076EB" w:rsidRPr="0030737E" w:rsidRDefault="009076EB" w:rsidP="009076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076E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TotalIncome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9076EB" w:rsidRPr="0030737E" w:rsidRDefault="009076EB" w:rsidP="009076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9076EB" w:rsidRPr="0030737E" w:rsidRDefault="009076EB" w:rsidP="009076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当天收益</w:t>
            </w:r>
          </w:p>
        </w:tc>
      </w:tr>
    </w:tbl>
    <w:p w:rsidR="0098599A" w:rsidRPr="006179B5" w:rsidRDefault="0098599A" w:rsidP="0098599A"/>
    <w:p w:rsidR="0098599A" w:rsidRDefault="0098599A" w:rsidP="00244E27"/>
    <w:p w:rsidR="00244E27" w:rsidRPr="007B7164" w:rsidRDefault="00983243" w:rsidP="00244E27">
      <w:pPr>
        <w:pStyle w:val="2"/>
        <w:rPr>
          <w:rStyle w:val="af1"/>
          <w:sz w:val="28"/>
        </w:rPr>
      </w:pPr>
      <w:bookmarkStart w:id="13" w:name="_Toc520210663"/>
      <w:r>
        <w:rPr>
          <w:rStyle w:val="af1"/>
          <w:sz w:val="28"/>
        </w:rPr>
        <w:t>13</w:t>
      </w:r>
      <w:r>
        <w:rPr>
          <w:rStyle w:val="af1"/>
          <w:sz w:val="28"/>
        </w:rPr>
        <w:t>、</w:t>
      </w:r>
      <w:r>
        <w:rPr>
          <w:rStyle w:val="af1"/>
          <w:rFonts w:hint="eastAsia"/>
          <w:sz w:val="28"/>
        </w:rPr>
        <w:t>获取最新的系统常规运行数据</w:t>
      </w:r>
      <w:bookmarkEnd w:id="13"/>
    </w:p>
    <w:p w:rsidR="00244E27" w:rsidRDefault="00244E27" w:rsidP="00244E27">
      <w:pPr>
        <w:pStyle w:val="aa"/>
      </w:pPr>
      <w:r>
        <w:rPr>
          <w:rFonts w:hint="eastAsia"/>
        </w:rPr>
        <w:t>地址</w:t>
      </w:r>
      <w:r>
        <w:t xml:space="preserve">: </w:t>
      </w:r>
      <w:r w:rsidR="00EE0C27" w:rsidRPr="00EE0C27">
        <w:t>http://api.alphaess.com</w:t>
      </w:r>
      <w:r w:rsidR="00B63651" w:rsidRPr="00B63651">
        <w:t>/ras/v2/GetRunningData</w:t>
      </w:r>
    </w:p>
    <w:p w:rsidR="00244E27" w:rsidRDefault="00244E27" w:rsidP="00244E27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</w:t>
      </w:r>
      <w:r w:rsidR="00FF2524" w:rsidRPr="00FF2524">
        <w:rPr>
          <w:rFonts w:hint="eastAsia"/>
        </w:rPr>
        <w:t>获取最新的系统常规运行数据</w:t>
      </w:r>
      <w:r w:rsidR="00C84A28">
        <w:rPr>
          <w:rFonts w:hint="eastAsia"/>
        </w:rPr>
        <w:t xml:space="preserve"> </w:t>
      </w:r>
      <w:r w:rsidR="00C84A28">
        <w:rPr>
          <w:rFonts w:hint="eastAsia"/>
        </w:rPr>
        <w:t>（</w:t>
      </w:r>
      <w:r w:rsidR="00C84A28">
        <w:rPr>
          <w:rFonts w:hint="eastAsia"/>
        </w:rPr>
        <w:t>5</w:t>
      </w:r>
      <w:r w:rsidR="00C84A28">
        <w:rPr>
          <w:rFonts w:hint="eastAsia"/>
        </w:rPr>
        <w:t>分钟一条数据）</w:t>
      </w:r>
    </w:p>
    <w:p w:rsidR="00244E27" w:rsidRDefault="00244E27" w:rsidP="00244E27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 w:rsidR="00506255">
        <w:t xml:space="preserve">POST </w:t>
      </w:r>
      <w:r w:rsidR="00EE0C27" w:rsidRPr="00EE0C27">
        <w:t>http://api.alphaess.com</w:t>
      </w:r>
      <w:r w:rsidR="00B63651" w:rsidRPr="00B63651">
        <w:t>/ras/v2/GetRunningData</w:t>
      </w:r>
    </w:p>
    <w:p w:rsidR="00244E27" w:rsidRDefault="00244E27" w:rsidP="00244E27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1606"/>
        <w:gridCol w:w="1134"/>
        <w:gridCol w:w="5732"/>
        <w:gridCol w:w="1275"/>
      </w:tblGrid>
      <w:tr w:rsidR="00244E27" w:rsidRPr="009D12C9" w:rsidTr="00BA67F9">
        <w:trPr>
          <w:trHeight w:val="272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4E27" w:rsidRPr="009D12C9" w:rsidRDefault="00244E27" w:rsidP="00584C74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244E27" w:rsidRPr="009D12C9" w:rsidTr="00BA67F9">
        <w:trPr>
          <w:trHeight w:val="272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44E27" w:rsidRPr="00457EE6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244E27" w:rsidRPr="009D12C9" w:rsidTr="00BA67F9">
        <w:trPr>
          <w:trHeight w:val="545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44E27" w:rsidRDefault="00244E27" w:rsidP="00584C74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244E27" w:rsidRPr="00D567F2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244E27" w:rsidRPr="00D567F2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244E27" w:rsidRPr="009D12C9" w:rsidTr="009949EC">
        <w:trPr>
          <w:trHeight w:val="1085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44E27" w:rsidRPr="009D12C9" w:rsidRDefault="00330957" w:rsidP="00584C74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</w:t>
            </w:r>
            <w:r w:rsidR="00F068BD">
              <w:rPr>
                <w:rFonts w:ascii="宋体" w:hAnsi="宋体" w:cs="宋体" w:hint="eastAsia"/>
                <w:color w:val="000000"/>
                <w:kern w:val="0"/>
                <w:sz w:val="22"/>
              </w:rPr>
              <w:t>(接口方提供)，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注意字母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ey大小写)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244E27" w:rsidRPr="00471B51" w:rsidRDefault="00244E27" w:rsidP="00584C7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B007F8" w:rsidRPr="009D12C9" w:rsidTr="00A752BB">
        <w:trPr>
          <w:trHeight w:val="256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7F8" w:rsidRPr="00471B51" w:rsidRDefault="00B007F8" w:rsidP="00B007F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7F8" w:rsidRPr="00471B51" w:rsidRDefault="00B007F8" w:rsidP="00B007F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07F8" w:rsidRPr="00457EE6" w:rsidRDefault="00B007F8" w:rsidP="00B007F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身份验证令牌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7F8" w:rsidRPr="00471B51" w:rsidRDefault="00B007F8" w:rsidP="00B007F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B007F8" w:rsidRPr="009D12C9" w:rsidTr="00A752BB">
        <w:trPr>
          <w:trHeight w:val="256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7F8" w:rsidRPr="00471B51" w:rsidRDefault="00B007F8" w:rsidP="00B007F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7F8" w:rsidRPr="00471B51" w:rsidRDefault="00B007F8" w:rsidP="00B007F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07F8" w:rsidRPr="00457EE6" w:rsidRDefault="00B007F8" w:rsidP="00B007F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储能系统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N（</w:t>
            </w:r>
            <w:r w:rsidRPr="00BB154F">
              <w:rPr>
                <w:rFonts w:ascii="宋体" w:hAnsi="宋体" w:cs="宋体" w:hint="eastAsia"/>
                <w:color w:val="000000"/>
                <w:kern w:val="0"/>
                <w:sz w:val="22"/>
              </w:rPr>
              <w:t>如果参数传入s/n，则返回单个设备数据，否则返回该用户的所有设备的数据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7F8" w:rsidRPr="00471B51" w:rsidRDefault="00B007F8" w:rsidP="00B007F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244E27" w:rsidRDefault="00244E27" w:rsidP="00244E27"/>
    <w:p w:rsidR="00244E27" w:rsidRPr="00E77A81" w:rsidRDefault="00244E27" w:rsidP="00244E27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1494"/>
        <w:gridCol w:w="1936"/>
        <w:gridCol w:w="1216"/>
        <w:gridCol w:w="5164"/>
      </w:tblGrid>
      <w:tr w:rsidR="006817AC" w:rsidRPr="00B343A3" w:rsidTr="006817AC">
        <w:trPr>
          <w:trHeight w:val="27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7AC" w:rsidRPr="00635E93" w:rsidRDefault="006817AC" w:rsidP="006817A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7AC" w:rsidRPr="00635E93" w:rsidRDefault="006817AC" w:rsidP="006817A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7AC" w:rsidRPr="00635E93" w:rsidRDefault="006817AC" w:rsidP="006817A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7AC" w:rsidRPr="00635E93" w:rsidRDefault="006817AC" w:rsidP="006817A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6817AC" w:rsidRPr="00B343A3" w:rsidTr="006817AC">
        <w:trPr>
          <w:trHeight w:val="27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7AC" w:rsidRPr="00635E93" w:rsidRDefault="006817AC" w:rsidP="006817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ReturnCode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7AC" w:rsidRPr="00635E93" w:rsidRDefault="006817AC" w:rsidP="006817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7AC" w:rsidRPr="00635E93" w:rsidRDefault="006817AC" w:rsidP="006817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7AC" w:rsidRPr="00635E93" w:rsidRDefault="006817AC" w:rsidP="006817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  <w:tr w:rsidR="006817AC" w:rsidRPr="00B343A3" w:rsidTr="006817AC">
        <w:trPr>
          <w:trHeight w:val="27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7AC" w:rsidRPr="0030737E" w:rsidRDefault="006817AC" w:rsidP="006817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R</w:t>
            </w: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esult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7AC" w:rsidRPr="0030737E" w:rsidRDefault="006817AC" w:rsidP="006817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7AC" w:rsidRPr="0030737E" w:rsidRDefault="006817AC" w:rsidP="006817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Data</w:t>
            </w: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&gt;</w:t>
            </w: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7AC" w:rsidRPr="0030737E" w:rsidRDefault="006817AC" w:rsidP="006817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列表</w:t>
            </w:r>
          </w:p>
        </w:tc>
      </w:tr>
      <w:tr w:rsidR="00950CDB" w:rsidRPr="00B343A3" w:rsidTr="006817AC">
        <w:trPr>
          <w:trHeight w:val="27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CDB" w:rsidRPr="0030737E" w:rsidRDefault="00950CDB" w:rsidP="00950C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CDB" w:rsidRPr="00635E93" w:rsidRDefault="00950CDB" w:rsidP="00950C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Sn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CDB" w:rsidRPr="00635E93" w:rsidRDefault="00950CDB" w:rsidP="00950C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CDB" w:rsidRPr="00635E93" w:rsidRDefault="00950CDB" w:rsidP="00950C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储能系统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</w:tr>
      <w:tr w:rsidR="0085106D" w:rsidRPr="00B343A3" w:rsidTr="006817AC">
        <w:trPr>
          <w:trHeight w:val="27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06D" w:rsidRPr="00635E9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U</w:t>
            </w:r>
            <w:r w:rsidRPr="0085106D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pload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T</w:t>
            </w:r>
            <w:r w:rsidRPr="0085106D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ime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06D" w:rsidRPr="00635E9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5106D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06D" w:rsidRPr="00635E9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数据上传时间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Ppv1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PV输入功率1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Ppv2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PV输入功率2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Upv1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PV电压1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Upv2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PV电压2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L1市电电压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Ub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L2市电电压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Uc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L3市电电压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Fac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市电频率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Ubus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母线电压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PrealL1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逆变器L1实时输出功率，该参数有正负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PrealL2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逆变器L2实时输出功率，该参数有正负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PrealL3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逆变器L3实时输出功率，该参数有正负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Tinv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逆变器温度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PacL1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EMS控制功率指令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PacL2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EMS控制功率指令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PacL3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EMS控制功率指令</w:t>
            </w:r>
          </w:p>
        </w:tc>
      </w:tr>
      <w:tr w:rsidR="0085106D" w:rsidRPr="00B343A3" w:rsidTr="004D20F0">
        <w:trPr>
          <w:trHeight w:val="81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InvWorkMode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逆变器工作状态:</w:t>
            </w: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1：wait；2：online；4：battery mode；8：bypass；16：Fault mode；32：VF start mode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EpvTotal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PV输入累计能量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Einput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电表入户能量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Eoutput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电表出户能量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Echarge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电池充电能量</w:t>
            </w:r>
          </w:p>
        </w:tc>
      </w:tr>
      <w:tr w:rsidR="009076EB" w:rsidRPr="009076EB" w:rsidTr="009076EB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6EB" w:rsidRPr="009076EB" w:rsidRDefault="009076EB" w:rsidP="009076E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076E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6EB" w:rsidRPr="009076EB" w:rsidRDefault="009076EB" w:rsidP="009076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076EB">
              <w:rPr>
                <w:rFonts w:ascii="宋体" w:hAnsi="宋体" w:cs="宋体" w:hint="eastAsia"/>
                <w:color w:val="000000"/>
                <w:kern w:val="0"/>
                <w:sz w:val="22"/>
              </w:rPr>
              <w:t>EDischarge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6EB" w:rsidRPr="009076EB" w:rsidRDefault="009076EB" w:rsidP="009076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076EB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6EB" w:rsidRPr="009076EB" w:rsidRDefault="009076EB" w:rsidP="009076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076EB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电池放电能量</w:t>
            </w:r>
          </w:p>
        </w:tc>
      </w:tr>
      <w:tr w:rsidR="009076EB" w:rsidRPr="009076EB" w:rsidTr="009076EB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6EB" w:rsidRPr="009076EB" w:rsidRDefault="009076EB" w:rsidP="009076E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076E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6EB" w:rsidRPr="009076EB" w:rsidRDefault="009076EB" w:rsidP="009076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076EB">
              <w:rPr>
                <w:rFonts w:ascii="宋体" w:hAnsi="宋体" w:cs="宋体" w:hint="eastAsia"/>
                <w:color w:val="000000"/>
                <w:kern w:val="0"/>
                <w:sz w:val="22"/>
              </w:rPr>
              <w:t>EGridCharge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6EB" w:rsidRPr="009076EB" w:rsidRDefault="009076EB" w:rsidP="009076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076EB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6EB" w:rsidRPr="009076EB" w:rsidRDefault="009076EB" w:rsidP="009076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076EB">
              <w:rPr>
                <w:rFonts w:ascii="宋体" w:hAnsi="宋体" w:cs="宋体" w:hint="eastAsia"/>
                <w:color w:val="000000"/>
                <w:kern w:val="0"/>
                <w:sz w:val="22"/>
              </w:rPr>
              <w:t>市电充电能量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PmeterL1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电表L1实时功率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PmeterL2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电表L2实时功率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PmeterL3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电表L3实时功率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PmeterDC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电表的实时能量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Pbat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电池实时功率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电池剩余电量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BatV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电池电压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BatC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电池电流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FlagBms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BMSFlag</w:t>
            </w:r>
          </w:p>
        </w:tc>
      </w:tr>
      <w:tr w:rsidR="0085106D" w:rsidRPr="00B343A3" w:rsidTr="004D20F0">
        <w:trPr>
          <w:trHeight w:val="54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BmsWork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BMS工作状态:</w:t>
            </w: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0:standby   1:work  2:并机中 4:维护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Pcharge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BMS允许充电功率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Pdischarge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BMS允许放电功率</w:t>
            </w:r>
          </w:p>
        </w:tc>
      </w:tr>
      <w:tr w:rsidR="0085106D" w:rsidRPr="00B343A3" w:rsidTr="004D20F0">
        <w:trPr>
          <w:trHeight w:val="54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BmsRelay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继电器状态:</w:t>
            </w: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XXX：代表三种继电器的状态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BmsNum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电池模块数量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VcellLow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电池模块ID+电池编号+最低电压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VcellHigh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电池模块ID+电池编号+最高电压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TcellLow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电池模块ID+采样点编号+最低温度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TcellHigh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电池模块ID+采样点编号+最高温度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IdTempLover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低温报警电池编号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IdTempEover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高温报警电池编号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IdTempediffe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温度差异报警电池编号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IdChargcurre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充电电流报警电池编号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IdDischcurre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放电电流报警电池编号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IdCellvolover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单体过压报警电池编号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IdCellvollower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单体欠压报警电池编号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IdSoclower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SOC过低报警电池编号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IdCellvoldiffe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单体电压差异报警电池编号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BatC1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电池1电流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BatC2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电池2电流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BatC3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电池3电流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BatC4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电池4电流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BatC5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电池5电流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BatC6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电池6电流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ErrInv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逆变器错误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WarInv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逆变器警告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ErrEms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EMS错误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ErrBms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BMS错误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ErrMeter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电表错误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ErrBackupBox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BackupBox错误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EmsStatus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Ems状态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电池3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电池4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电池5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电池6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VcellLowValue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单体最低电压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VcellHighValue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单体最高电压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TcellLowValue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单体最高温度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TcellHighValue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单体最低温度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InvBatV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逆变器采样电池电压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BmsShutdown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电池关机故障码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BmuRelay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SCB的relay状态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BmsHardVer1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第一组电池柜硬件版本（4位表示一个电池，共6节电池）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BmsHardVer2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第二组电池柜硬件版本（4位表示一个电池，共6节电池）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BmsHardVer3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第二组电池柜硬件版本（4位表示一个电池，共6节电池）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DispatchSwitch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调度启用开关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Pdispatch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调度功率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DispatchSoc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调度的SOC</w:t>
            </w:r>
          </w:p>
        </w:tc>
      </w:tr>
      <w:tr w:rsidR="0085106D" w:rsidRPr="00B343A3" w:rsidTr="004D20F0">
        <w:trPr>
          <w:trHeight w:val="27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06D" w:rsidRPr="0030737E" w:rsidRDefault="0085106D" w:rsidP="00851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DispatchMode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06D" w:rsidRPr="00B343A3" w:rsidRDefault="0085106D" w:rsidP="00851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调度模式</w:t>
            </w:r>
          </w:p>
        </w:tc>
      </w:tr>
    </w:tbl>
    <w:p w:rsidR="00244E27" w:rsidRDefault="00244E27" w:rsidP="00244E27"/>
    <w:p w:rsidR="00CC62CB" w:rsidRPr="007B7164" w:rsidRDefault="00983243" w:rsidP="00CC62CB">
      <w:pPr>
        <w:pStyle w:val="2"/>
        <w:rPr>
          <w:rStyle w:val="af1"/>
          <w:sz w:val="28"/>
        </w:rPr>
      </w:pPr>
      <w:bookmarkStart w:id="14" w:name="_Toc520210664"/>
      <w:r>
        <w:rPr>
          <w:rStyle w:val="af1"/>
          <w:sz w:val="28"/>
        </w:rPr>
        <w:lastRenderedPageBreak/>
        <w:t>14</w:t>
      </w:r>
      <w:r>
        <w:rPr>
          <w:rStyle w:val="af1"/>
          <w:sz w:val="28"/>
        </w:rPr>
        <w:t>、</w:t>
      </w:r>
      <w:r>
        <w:rPr>
          <w:rStyle w:val="af1"/>
          <w:rFonts w:hint="eastAsia"/>
          <w:sz w:val="28"/>
        </w:rPr>
        <w:t>获取历史的系统常规运行数据</w:t>
      </w:r>
      <w:bookmarkEnd w:id="14"/>
    </w:p>
    <w:p w:rsidR="00CC62CB" w:rsidRDefault="00CC62CB" w:rsidP="00CC62CB">
      <w:pPr>
        <w:pStyle w:val="aa"/>
      </w:pPr>
      <w:r>
        <w:rPr>
          <w:rFonts w:hint="eastAsia"/>
        </w:rPr>
        <w:t>地址</w:t>
      </w:r>
      <w:r>
        <w:t xml:space="preserve">: </w:t>
      </w:r>
      <w:r w:rsidR="00965934" w:rsidRPr="00965934">
        <w:t>http://api.alphaess.com</w:t>
      </w:r>
      <w:r w:rsidR="006933F2" w:rsidRPr="006933F2">
        <w:t>/ras/v2/GetHistoryRunningData</w:t>
      </w:r>
    </w:p>
    <w:p w:rsidR="00CC62CB" w:rsidRDefault="00CC62CB" w:rsidP="00CC62CB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</w:t>
      </w:r>
      <w:r w:rsidRPr="00FF2524">
        <w:rPr>
          <w:rFonts w:hint="eastAsia"/>
        </w:rPr>
        <w:t>获取</w:t>
      </w:r>
      <w:r>
        <w:rPr>
          <w:rFonts w:hint="eastAsia"/>
        </w:rPr>
        <w:t>历史</w:t>
      </w:r>
      <w:r w:rsidRPr="00FF2524">
        <w:rPr>
          <w:rFonts w:hint="eastAsia"/>
        </w:rPr>
        <w:t>的系统常规运行数据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FE2928">
        <w:rPr>
          <w:rFonts w:hint="eastAsia"/>
        </w:rPr>
        <w:t>最多取一天的</w:t>
      </w:r>
      <w:r>
        <w:rPr>
          <w:rFonts w:hint="eastAsia"/>
        </w:rPr>
        <w:t>数据）</w:t>
      </w:r>
    </w:p>
    <w:p w:rsidR="00CC62CB" w:rsidRDefault="00CC62CB" w:rsidP="00CC62CB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="00965934" w:rsidRPr="00965934">
        <w:t>http://api.alphaess.com</w:t>
      </w:r>
      <w:r w:rsidR="006933F2" w:rsidRPr="006933F2">
        <w:t>/ras/v2/GetHistoryRunningData</w:t>
      </w:r>
    </w:p>
    <w:p w:rsidR="00CC62CB" w:rsidRDefault="00CC62CB" w:rsidP="00CC62CB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1606"/>
        <w:gridCol w:w="1134"/>
        <w:gridCol w:w="5732"/>
        <w:gridCol w:w="1275"/>
      </w:tblGrid>
      <w:tr w:rsidR="00CC62CB" w:rsidRPr="009D12C9" w:rsidTr="004D20F0">
        <w:trPr>
          <w:trHeight w:val="272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CB" w:rsidRPr="00471B51" w:rsidRDefault="00CC62CB" w:rsidP="004D20F0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CB" w:rsidRPr="00471B51" w:rsidRDefault="00CC62CB" w:rsidP="004D20F0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471B51" w:rsidRDefault="00CC62CB" w:rsidP="004D20F0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62CB" w:rsidRPr="009D12C9" w:rsidRDefault="00CC62CB" w:rsidP="004D20F0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CC62CB" w:rsidRPr="009D12C9" w:rsidTr="004D20F0">
        <w:trPr>
          <w:trHeight w:val="272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CC62CB" w:rsidRPr="00471B51" w:rsidRDefault="00CC62CB" w:rsidP="004D20F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CC62CB" w:rsidRPr="00471B51" w:rsidRDefault="00CC62CB" w:rsidP="004D20F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CC62CB" w:rsidRPr="00457EE6" w:rsidRDefault="00CC62CB" w:rsidP="004D20F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C62CB" w:rsidRPr="00471B51" w:rsidRDefault="00CC62CB" w:rsidP="004D20F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CC62CB" w:rsidRPr="009D12C9" w:rsidTr="004D20F0">
        <w:trPr>
          <w:trHeight w:val="545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CC62CB" w:rsidRPr="00471B51" w:rsidRDefault="00CC62CB" w:rsidP="004D20F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CC62CB" w:rsidRPr="00471B51" w:rsidRDefault="00CC62CB" w:rsidP="004D20F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CC62CB" w:rsidRDefault="00CC62CB" w:rsidP="004D20F0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CC62CB" w:rsidRPr="00D567F2" w:rsidRDefault="00CC62CB" w:rsidP="004D20F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CC62CB" w:rsidRPr="00D567F2" w:rsidRDefault="00CC62CB" w:rsidP="004D20F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C62CB" w:rsidRPr="00471B51" w:rsidRDefault="00CC62CB" w:rsidP="004D20F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CC62CB" w:rsidRPr="009D12C9" w:rsidTr="004D20F0">
        <w:trPr>
          <w:trHeight w:val="1085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CC62CB" w:rsidRPr="00471B51" w:rsidRDefault="00CC62CB" w:rsidP="004D20F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CC62CB" w:rsidRPr="00471B51" w:rsidRDefault="00CC62CB" w:rsidP="004D20F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CC62CB" w:rsidRPr="009D12C9" w:rsidRDefault="005C7535" w:rsidP="004D20F0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</w:t>
            </w:r>
            <w:r w:rsidR="00F068BD">
              <w:rPr>
                <w:rFonts w:ascii="宋体" w:hAnsi="宋体" w:cs="宋体" w:hint="eastAsia"/>
                <w:color w:val="000000"/>
                <w:kern w:val="0"/>
                <w:sz w:val="22"/>
              </w:rPr>
              <w:t>(接口方提供)，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注意字母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ey大小写)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C62CB" w:rsidRPr="00471B51" w:rsidRDefault="00CC62CB" w:rsidP="004D20F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2C24EE" w:rsidRPr="009D12C9" w:rsidTr="00A752BB">
        <w:trPr>
          <w:trHeight w:val="256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4EE" w:rsidRPr="00471B51" w:rsidRDefault="002C24EE" w:rsidP="002C24E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4EE" w:rsidRPr="00471B51" w:rsidRDefault="002C24EE" w:rsidP="002C24E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EE" w:rsidRPr="00457EE6" w:rsidRDefault="002C24EE" w:rsidP="002C24E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身份验证令牌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EE" w:rsidRPr="00471B51" w:rsidRDefault="002C24EE" w:rsidP="002C24E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2C24EE" w:rsidRPr="009D12C9" w:rsidTr="00A752BB">
        <w:trPr>
          <w:trHeight w:val="256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4EE" w:rsidRPr="00471B51" w:rsidRDefault="002C24EE" w:rsidP="002C24E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4EE" w:rsidRPr="00471B51" w:rsidRDefault="002C24EE" w:rsidP="002C24E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EE" w:rsidRPr="00457EE6" w:rsidRDefault="002C24EE" w:rsidP="002C24E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储能系统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N（</w:t>
            </w:r>
            <w:r w:rsidRPr="00BB154F">
              <w:rPr>
                <w:rFonts w:ascii="宋体" w:hAnsi="宋体" w:cs="宋体" w:hint="eastAsia"/>
                <w:color w:val="000000"/>
                <w:kern w:val="0"/>
                <w:sz w:val="22"/>
              </w:rPr>
              <w:t>如果参数传入s/n，则返回单个设备数据，否则返回该用户的所有设备的数据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EE" w:rsidRPr="00471B51" w:rsidRDefault="002C24EE" w:rsidP="002C24E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2C24EE" w:rsidRPr="009D12C9" w:rsidTr="004D20F0">
        <w:trPr>
          <w:trHeight w:val="256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4EE" w:rsidRPr="00471B51" w:rsidRDefault="002C24EE" w:rsidP="002C24E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Start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4EE" w:rsidRPr="00471B51" w:rsidRDefault="002C24EE" w:rsidP="002C24E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EE" w:rsidRPr="00457EE6" w:rsidRDefault="002C24EE" w:rsidP="002C24E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历史数据开始时间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(</w:t>
            </w:r>
            <w:r w:rsidRPr="00367407">
              <w:rPr>
                <w:rFonts w:ascii="宋体" w:hAnsi="宋体" w:cs="宋体"/>
                <w:color w:val="000000"/>
                <w:kern w:val="0"/>
                <w:sz w:val="22"/>
              </w:rPr>
              <w:t>yyyy/MM/dd HH:mm:ss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4EE" w:rsidRPr="00471B51" w:rsidRDefault="002C24EE" w:rsidP="002C24E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是</w:t>
            </w:r>
          </w:p>
        </w:tc>
      </w:tr>
      <w:tr w:rsidR="002C24EE" w:rsidRPr="009D12C9" w:rsidTr="004D20F0">
        <w:trPr>
          <w:trHeight w:val="256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4EE" w:rsidRPr="00471B51" w:rsidRDefault="002C24EE" w:rsidP="002C24E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end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4EE" w:rsidRPr="00471B51" w:rsidRDefault="002C24EE" w:rsidP="002C24E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EE" w:rsidRPr="00457EE6" w:rsidRDefault="002C24EE" w:rsidP="002C24E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历史数据结束时间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(</w:t>
            </w:r>
            <w:r w:rsidRPr="00367407">
              <w:rPr>
                <w:rFonts w:ascii="宋体" w:hAnsi="宋体" w:cs="宋体"/>
                <w:color w:val="000000"/>
                <w:kern w:val="0"/>
                <w:sz w:val="22"/>
              </w:rPr>
              <w:t>yyyy/MM/dd HH:mm:ss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4EE" w:rsidRPr="00471B51" w:rsidRDefault="002C24EE" w:rsidP="002C24E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CC62CB" w:rsidRDefault="00CC62CB" w:rsidP="00CC62CB"/>
    <w:p w:rsidR="00CC62CB" w:rsidRPr="00E77A81" w:rsidRDefault="00CC62CB" w:rsidP="00CC62CB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1494"/>
        <w:gridCol w:w="1936"/>
        <w:gridCol w:w="1216"/>
        <w:gridCol w:w="5164"/>
      </w:tblGrid>
      <w:tr w:rsidR="00CC62CB" w:rsidRPr="00B343A3" w:rsidTr="004D20F0">
        <w:trPr>
          <w:trHeight w:val="27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635E93" w:rsidRDefault="00CC62CB" w:rsidP="004D20F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B" w:rsidRPr="00635E93" w:rsidRDefault="00CC62CB" w:rsidP="004D20F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B" w:rsidRPr="00635E93" w:rsidRDefault="00CC62CB" w:rsidP="004D20F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B" w:rsidRPr="00635E93" w:rsidRDefault="00CC62CB" w:rsidP="004D20F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635E9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ReturnCode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B" w:rsidRPr="00635E9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B" w:rsidRPr="00635E9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B" w:rsidRPr="00635E9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R</w:t>
            </w: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esult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B" w:rsidRPr="0030737E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B" w:rsidRPr="0030737E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Data</w:t>
            </w: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&gt;</w:t>
            </w: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B" w:rsidRPr="0030737E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列表</w:t>
            </w:r>
            <w:r w:rsidR="0021184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集合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B" w:rsidRPr="00635E9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Sn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B" w:rsidRPr="00635E9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B" w:rsidRPr="00635E9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储能系统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B" w:rsidRPr="00635E9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U</w:t>
            </w:r>
            <w:r w:rsidRPr="0085106D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pload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T</w:t>
            </w:r>
            <w:r w:rsidRPr="0085106D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ime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B" w:rsidRPr="00635E9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5106D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B" w:rsidRPr="00635E9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数据上传时间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Ppv1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PV输入功率1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Ppv2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PV输入功率2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Upv1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PV电压1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Upv2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PV电压2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L1市电电压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Ub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L2市电电压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Uc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L3市电电压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Fac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市电频率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Ubus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母线电压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PrealL1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逆变器L1实时输出功率，该参数有正负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PrealL2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逆变器L2实时输出功率，该参数有正负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PrealL3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逆变器L3实时输出功率，该参数有正负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Tinv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逆变器温度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PacL1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EMS控制功率指令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PacL2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EMS控制功率指令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PacL3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EMS控制功率指令</w:t>
            </w:r>
          </w:p>
        </w:tc>
      </w:tr>
      <w:tr w:rsidR="00CC62CB" w:rsidRPr="00B343A3" w:rsidTr="004D20F0">
        <w:trPr>
          <w:trHeight w:val="81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InvWorkMode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逆变器工作状态:</w:t>
            </w: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1：wait；2：online；4：battery mode；8：bypass；16：Fault mode；32：VF start mode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EpvTotal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PV输入累计能量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Einput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电表入户能量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Eoutput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电表出户能量</w:t>
            </w:r>
          </w:p>
        </w:tc>
      </w:tr>
      <w:tr w:rsidR="007C24AC" w:rsidRPr="007C24AC" w:rsidTr="00D5129A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4AC" w:rsidRPr="007C24AC" w:rsidRDefault="007C24AC" w:rsidP="007C24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C24A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4AC" w:rsidRPr="007C24AC" w:rsidRDefault="007C24AC" w:rsidP="007C24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C24AC">
              <w:rPr>
                <w:rFonts w:ascii="宋体" w:hAnsi="宋体" w:cs="宋体" w:hint="eastAsia"/>
                <w:color w:val="000000"/>
                <w:kern w:val="0"/>
                <w:sz w:val="22"/>
              </w:rPr>
              <w:t>EGridCharge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4AC" w:rsidRPr="007C24AC" w:rsidRDefault="007C24AC" w:rsidP="007C24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C24AC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4AC" w:rsidRPr="007C24AC" w:rsidRDefault="007C24AC" w:rsidP="007C24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C24AC">
              <w:rPr>
                <w:rFonts w:ascii="宋体" w:hAnsi="宋体" w:cs="宋体" w:hint="eastAsia"/>
                <w:color w:val="000000"/>
                <w:kern w:val="0"/>
                <w:sz w:val="22"/>
              </w:rPr>
              <w:t>市电充电能量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Echarge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电池充电能量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PmeterL1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电表L1实时功率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PmeterL2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电表L2实时功率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PmeterL3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电表L3实时功率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PmeterDC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电表的实时能量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Pbat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电池实时功率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电池剩余电量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BatV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电池电压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BatC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电池电流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FlagBms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BMSFlag</w:t>
            </w:r>
          </w:p>
        </w:tc>
      </w:tr>
      <w:tr w:rsidR="00CC62CB" w:rsidRPr="00B343A3" w:rsidTr="004D20F0">
        <w:trPr>
          <w:trHeight w:val="54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BmsWork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BMS工作状态:</w:t>
            </w: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0:standby   1:work  2:并机中 4:维护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Pcharge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BMS允许充电功率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Pdischarge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BMS允许放电功率</w:t>
            </w:r>
          </w:p>
        </w:tc>
      </w:tr>
      <w:tr w:rsidR="00CC62CB" w:rsidRPr="00B343A3" w:rsidTr="004D20F0">
        <w:trPr>
          <w:trHeight w:val="54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BmsRelay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继电器状态:</w:t>
            </w: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XXX：代表三种继电器的状态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BmsNum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电池模块数量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VcellLow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电池模块ID+电池编号+最低电压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VcellHigh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电池模块ID+电池编号+最高电压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TcellLow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电池模块ID+采样点编号+最低温度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TcellHigh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电池模块ID+采样点编号+最高温度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IdTempLover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低温报警电池编号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IdTempEover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高温报警电池编号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IdTempediffe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温度差异报警电池编号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IdChargcurre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充电电流报警电池编号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IdDischcurre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放电电流报警电池编号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IdCellvolover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单体过压报警电池编号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IdCellvollower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单体欠压报警电池编号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IdSoclower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SOC过低报警电池编号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IdCellvoldiffe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单体电压差异报警电池编号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BatC1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电池1电流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BatC2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电池2电流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BatC3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电池3电流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BatC4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电池4电流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BatC5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电池5电流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BatC6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电池6电流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ErrInv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逆变器错误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WarInv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逆变器警告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ErrEms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EMS错误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ErrBms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BMS错误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ErrMeter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电表错误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ErrBackupBox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BackupBox错误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EmsStatus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Ems状态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EDischarge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电池放电能量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电池3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电池4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电池5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电池6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SOC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VcellLowValue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单体最低电压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VcellHighValue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单体最高电压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TcellLowValue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单体最高温度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TcellHighValue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单体最低温度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InvBatV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逆变器采样电池电压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BmsShutdown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电池关机故障码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BmuRelay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SCB的relay状态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BmsHardVer1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第一组电池柜硬件版本（4位表示一个电池，共6节电池）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BmsHardVer2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第二组电池柜硬件版本（4位表示一个电池，共6节电池）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BmsHardVer3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第二组电池柜硬件版本（4位表示一个电池，共6节电池）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DispatchSwitch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调度启用开关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Pdispatch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调度功率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DispatchSoc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调度的SOC</w:t>
            </w:r>
          </w:p>
        </w:tc>
      </w:tr>
      <w:tr w:rsidR="00CC62CB" w:rsidRPr="00B343A3" w:rsidTr="004D20F0">
        <w:trPr>
          <w:trHeight w:val="27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CB" w:rsidRPr="0030737E" w:rsidRDefault="00CC62CB" w:rsidP="004D20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DispatchMode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2CB" w:rsidRPr="00B343A3" w:rsidRDefault="00CC62CB" w:rsidP="004D20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3A3">
              <w:rPr>
                <w:rFonts w:ascii="宋体" w:hAnsi="宋体" w:cs="宋体" w:hint="eastAsia"/>
                <w:color w:val="000000"/>
                <w:kern w:val="0"/>
                <w:sz w:val="22"/>
              </w:rPr>
              <w:t>调度模式</w:t>
            </w:r>
          </w:p>
        </w:tc>
      </w:tr>
    </w:tbl>
    <w:p w:rsidR="00CC62CB" w:rsidRDefault="00CC62CB" w:rsidP="00CC62CB"/>
    <w:p w:rsidR="001C1C31" w:rsidRPr="00B41F4B" w:rsidRDefault="00983243" w:rsidP="001C1C31">
      <w:pPr>
        <w:pStyle w:val="2"/>
        <w:rPr>
          <w:rStyle w:val="af1"/>
          <w:sz w:val="28"/>
        </w:rPr>
      </w:pPr>
      <w:bookmarkStart w:id="15" w:name="_Toc491088016"/>
      <w:bookmarkStart w:id="16" w:name="_Toc520210665"/>
      <w:r>
        <w:rPr>
          <w:rStyle w:val="af1"/>
          <w:sz w:val="28"/>
        </w:rPr>
        <w:t>15</w:t>
      </w:r>
      <w:r>
        <w:rPr>
          <w:rStyle w:val="af1"/>
          <w:sz w:val="28"/>
        </w:rPr>
        <w:t>、</w:t>
      </w:r>
      <w:r>
        <w:rPr>
          <w:rStyle w:val="af1"/>
          <w:rFonts w:hint="eastAsia"/>
          <w:sz w:val="28"/>
        </w:rPr>
        <w:t>获取实时功率数据</w:t>
      </w:r>
      <w:bookmarkEnd w:id="15"/>
      <w:bookmarkEnd w:id="16"/>
    </w:p>
    <w:p w:rsidR="001C1C31" w:rsidRDefault="001C1C31" w:rsidP="001C1C31">
      <w:pPr>
        <w:pStyle w:val="aa"/>
      </w:pPr>
      <w:r>
        <w:rPr>
          <w:rFonts w:hint="eastAsia"/>
        </w:rPr>
        <w:t>地址</w:t>
      </w:r>
      <w:r>
        <w:t xml:space="preserve">: </w:t>
      </w:r>
      <w:r w:rsidR="00AA2DFA" w:rsidRPr="00AA2DFA">
        <w:t>http://api.alphaess.com</w:t>
      </w:r>
      <w:r w:rsidR="00072CF8" w:rsidRPr="000A681B">
        <w:t>/ras/v2/GetLastPowerData</w:t>
      </w:r>
    </w:p>
    <w:p w:rsidR="001C1C31" w:rsidRDefault="001C1C31" w:rsidP="001C1C31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该接口获取系统的实时功率数据</w:t>
      </w:r>
      <w:r w:rsidR="00C84A28">
        <w:rPr>
          <w:rFonts w:hint="eastAsia"/>
        </w:rPr>
        <w:t xml:space="preserve"> </w:t>
      </w:r>
      <w:r w:rsidR="00C84A28">
        <w:rPr>
          <w:rFonts w:hint="eastAsia"/>
        </w:rPr>
        <w:t>（</w:t>
      </w:r>
      <w:r w:rsidR="00C84A28">
        <w:t>10</w:t>
      </w:r>
      <w:r w:rsidR="00C84A28">
        <w:t>秒钟</w:t>
      </w:r>
      <w:r w:rsidR="00C84A28">
        <w:rPr>
          <w:rFonts w:hint="eastAsia"/>
        </w:rPr>
        <w:t>一条数据）</w:t>
      </w:r>
    </w:p>
    <w:p w:rsidR="001C1C31" w:rsidRDefault="001C1C31" w:rsidP="001C1C31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="00AA2DFA" w:rsidRPr="00AA2DFA">
        <w:t>http://api.alphaess.com</w:t>
      </w:r>
      <w:r w:rsidR="00072CF8" w:rsidRPr="000A681B">
        <w:t>/ras/v2/GetLastPowerData</w:t>
      </w:r>
    </w:p>
    <w:p w:rsidR="001C1C31" w:rsidRDefault="001C1C31" w:rsidP="001C1C31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526"/>
        <w:gridCol w:w="1134"/>
        <w:gridCol w:w="6237"/>
        <w:gridCol w:w="879"/>
      </w:tblGrid>
      <w:tr w:rsidR="001C1C31" w:rsidRPr="009D12C9" w:rsidTr="006317EF">
        <w:trPr>
          <w:trHeight w:val="27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31" w:rsidRPr="00471B51" w:rsidRDefault="001C1C31" w:rsidP="00403410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lastRenderedPageBreak/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31" w:rsidRPr="00471B51" w:rsidRDefault="001C1C31" w:rsidP="00403410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C31" w:rsidRPr="00471B51" w:rsidRDefault="001C1C31" w:rsidP="00403410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C31" w:rsidRPr="009D12C9" w:rsidRDefault="001C1C31" w:rsidP="00403410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1C1C31" w:rsidRPr="009D12C9" w:rsidTr="006317EF">
        <w:trPr>
          <w:trHeight w:val="272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C1C31" w:rsidRPr="00471B51" w:rsidRDefault="001C1C31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C1C31" w:rsidRPr="00471B51" w:rsidRDefault="001C1C31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C1C31" w:rsidRPr="00457EE6" w:rsidRDefault="001C1C31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1C1C31" w:rsidRPr="00471B51" w:rsidRDefault="001C1C31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1C1C31" w:rsidRPr="009D12C9" w:rsidTr="006317EF">
        <w:trPr>
          <w:trHeight w:val="545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C1C31" w:rsidRPr="00471B51" w:rsidRDefault="001C1C31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C1C31" w:rsidRPr="00471B51" w:rsidRDefault="001C1C31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C1C31" w:rsidRDefault="001C1C31" w:rsidP="00403410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1C1C31" w:rsidRPr="00D567F2" w:rsidRDefault="001C1C31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1C1C31" w:rsidRPr="00D567F2" w:rsidRDefault="001C1C31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1C1C31" w:rsidRPr="00471B51" w:rsidRDefault="001C1C31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1C1C31" w:rsidRPr="009D12C9" w:rsidTr="006317EF">
        <w:trPr>
          <w:trHeight w:val="1085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C1C31" w:rsidRPr="00471B51" w:rsidRDefault="001C1C31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C1C31" w:rsidRPr="00471B51" w:rsidRDefault="001C1C31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C1C31" w:rsidRPr="009D12C9" w:rsidRDefault="005C7535" w:rsidP="00403410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</w:t>
            </w:r>
            <w:r w:rsidR="00F068BD">
              <w:rPr>
                <w:rFonts w:ascii="宋体" w:hAnsi="宋体" w:cs="宋体" w:hint="eastAsia"/>
                <w:color w:val="000000"/>
                <w:kern w:val="0"/>
                <w:sz w:val="22"/>
              </w:rPr>
              <w:t>(接口方提供)，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注意字母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ey大小写)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1C1C31" w:rsidRPr="00471B51" w:rsidRDefault="001C1C31" w:rsidP="0040341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1E06EA" w:rsidRPr="009D12C9" w:rsidTr="00A752BB">
        <w:trPr>
          <w:trHeight w:val="256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06EA" w:rsidRPr="00471B51" w:rsidRDefault="001E06EA" w:rsidP="001E06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06EA" w:rsidRPr="00471B51" w:rsidRDefault="001E06EA" w:rsidP="001E06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6EA" w:rsidRPr="00457EE6" w:rsidRDefault="001E06EA" w:rsidP="001E06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身份验证令牌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6EA" w:rsidRPr="00471B51" w:rsidRDefault="001E06EA" w:rsidP="001E06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1E06EA" w:rsidRPr="009D12C9" w:rsidTr="00A752BB">
        <w:trPr>
          <w:trHeight w:val="256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06EA" w:rsidRPr="00471B51" w:rsidRDefault="001E06EA" w:rsidP="001E06E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06EA" w:rsidRPr="00471B51" w:rsidRDefault="001E06EA" w:rsidP="001E06E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6EA" w:rsidRPr="00457EE6" w:rsidRDefault="001E06EA" w:rsidP="001E06E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储能系统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N（</w:t>
            </w:r>
            <w:r w:rsidRPr="00BB154F">
              <w:rPr>
                <w:rFonts w:ascii="宋体" w:hAnsi="宋体" w:cs="宋体" w:hint="eastAsia"/>
                <w:color w:val="000000"/>
                <w:kern w:val="0"/>
                <w:sz w:val="22"/>
              </w:rPr>
              <w:t>如果参数传入s/n，则返回单个设备数据，否则返回该用户的所有设备的数据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6EA" w:rsidRPr="00471B51" w:rsidRDefault="001E06EA" w:rsidP="001E06E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1E06EA" w:rsidRDefault="001E06EA" w:rsidP="001C1C31">
      <w:pPr>
        <w:rPr>
          <w:b/>
        </w:rPr>
      </w:pPr>
    </w:p>
    <w:p w:rsidR="001C1C31" w:rsidRPr="00E77A81" w:rsidRDefault="001C1C31" w:rsidP="001C1C31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1496"/>
        <w:gridCol w:w="1816"/>
        <w:gridCol w:w="1274"/>
        <w:gridCol w:w="5195"/>
      </w:tblGrid>
      <w:tr w:rsidR="00FD7CD1" w:rsidRPr="00635E93" w:rsidTr="000B042D">
        <w:trPr>
          <w:trHeight w:val="27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D1" w:rsidRPr="00635E93" w:rsidRDefault="00FD7CD1" w:rsidP="00FD7CD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7CD1" w:rsidRPr="00635E93" w:rsidRDefault="00FD7CD1" w:rsidP="00FD7CD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CD1" w:rsidRPr="00635E93" w:rsidRDefault="00FD7CD1" w:rsidP="00FD7CD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CD1" w:rsidRPr="00635E93" w:rsidRDefault="00FD7CD1" w:rsidP="00FD7CD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FD7CD1" w:rsidRPr="00635E93" w:rsidTr="000B042D">
        <w:trPr>
          <w:trHeight w:val="27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D1" w:rsidRPr="00635E93" w:rsidRDefault="00FD7CD1" w:rsidP="00FD7C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ReturnCode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7CD1" w:rsidRPr="00635E93" w:rsidRDefault="00FD7CD1" w:rsidP="00FD7C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CD1" w:rsidRPr="00635E93" w:rsidRDefault="00FD7CD1" w:rsidP="00FD7C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CD1" w:rsidRPr="00635E93" w:rsidRDefault="00FD7CD1" w:rsidP="00FD7C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  <w:tr w:rsidR="00FD7CD1" w:rsidRPr="00635E93" w:rsidTr="000B042D">
        <w:trPr>
          <w:trHeight w:val="27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D1" w:rsidRPr="0030737E" w:rsidRDefault="00FD7CD1" w:rsidP="00FD7C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R</w:t>
            </w: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esult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7CD1" w:rsidRPr="0030737E" w:rsidRDefault="00FD7CD1" w:rsidP="00FD7C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7CD1" w:rsidRPr="0030737E" w:rsidRDefault="00FD7CD1" w:rsidP="00FD7C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Data</w:t>
            </w: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&gt;</w:t>
            </w: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7CD1" w:rsidRPr="0030737E" w:rsidRDefault="00FD7CD1" w:rsidP="00FD7C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列表</w:t>
            </w:r>
          </w:p>
        </w:tc>
      </w:tr>
      <w:tr w:rsidR="00FD7CD1" w:rsidRPr="00635E93" w:rsidTr="000B042D">
        <w:trPr>
          <w:trHeight w:val="27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D1" w:rsidRPr="0030737E" w:rsidRDefault="00FD7CD1" w:rsidP="00FD7C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7CD1" w:rsidRPr="00635E93" w:rsidRDefault="00FD7CD1" w:rsidP="00FD7C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Sn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7CD1" w:rsidRPr="00635E93" w:rsidRDefault="00FD7CD1" w:rsidP="00FD7C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7CD1" w:rsidRPr="00635E93" w:rsidRDefault="00FD7CD1" w:rsidP="00FD7C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储能系统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</w:tr>
      <w:tr w:rsidR="000B16D0" w:rsidRPr="00635E93" w:rsidTr="000B042D">
        <w:trPr>
          <w:trHeight w:val="27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6D0" w:rsidRPr="0030737E" w:rsidRDefault="000B16D0" w:rsidP="000B16D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Pr="00635E93" w:rsidRDefault="000B16D0" w:rsidP="000B16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U</w:t>
            </w:r>
            <w:r w:rsidRPr="0085106D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pload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T</w:t>
            </w:r>
            <w:r w:rsidRPr="0085106D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ime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Pr="00635E93" w:rsidRDefault="000B16D0" w:rsidP="000B16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5106D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Pr="00635E93" w:rsidRDefault="000B16D0" w:rsidP="000B16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数据上传时间</w:t>
            </w:r>
          </w:p>
        </w:tc>
      </w:tr>
      <w:tr w:rsidR="000B16D0" w:rsidRPr="00635E93" w:rsidTr="000B042D">
        <w:trPr>
          <w:trHeight w:val="27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6D0" w:rsidRPr="0030737E" w:rsidRDefault="000B16D0" w:rsidP="000B16D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Pr="00635E93" w:rsidRDefault="000B16D0" w:rsidP="000B16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154F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Ppv1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16D0" w:rsidRDefault="000B16D0" w:rsidP="000B16D0">
            <w:r w:rsidRPr="0051296F">
              <w:t>decimal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Default="000B16D0" w:rsidP="000B16D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PV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输入功率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B16D0" w:rsidRPr="00635E93" w:rsidTr="000B042D">
        <w:trPr>
          <w:trHeight w:val="27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6D0" w:rsidRPr="0030737E" w:rsidRDefault="000B16D0" w:rsidP="000B16D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Pr="00635E93" w:rsidRDefault="000B16D0" w:rsidP="000B16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154F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Ppv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16D0" w:rsidRDefault="000B16D0" w:rsidP="000B16D0">
            <w:r w:rsidRPr="0051296F">
              <w:t>decimal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Default="000B16D0" w:rsidP="000B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PV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输入功率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B16D0" w:rsidRPr="00635E93" w:rsidTr="000B042D">
        <w:trPr>
          <w:trHeight w:val="27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6D0" w:rsidRPr="0030737E" w:rsidRDefault="000B16D0" w:rsidP="000B16D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Pr="00635E93" w:rsidRDefault="000B16D0" w:rsidP="000B16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154F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PrealL1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16D0" w:rsidRDefault="000B16D0" w:rsidP="000B16D0">
            <w:r w:rsidRPr="0051296F">
              <w:t>decimal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Default="000B16D0" w:rsidP="000B16D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逆变器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L1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实时输出功率，该参数有正负</w:t>
            </w:r>
          </w:p>
        </w:tc>
      </w:tr>
      <w:tr w:rsidR="000B16D0" w:rsidRPr="00635E93" w:rsidTr="000B042D">
        <w:trPr>
          <w:trHeight w:val="27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6D0" w:rsidRPr="0030737E" w:rsidRDefault="000B16D0" w:rsidP="000B16D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Pr="00635E93" w:rsidRDefault="000B16D0" w:rsidP="000B16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154F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PrealL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16D0" w:rsidRDefault="000B16D0" w:rsidP="000B16D0">
            <w:r w:rsidRPr="0051296F">
              <w:t>decimal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Default="000B16D0" w:rsidP="000B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逆变器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L2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实时输出功率，该参数有正负</w:t>
            </w:r>
          </w:p>
        </w:tc>
      </w:tr>
      <w:tr w:rsidR="000B16D0" w:rsidRPr="00635E93" w:rsidTr="000B042D">
        <w:trPr>
          <w:trHeight w:val="27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6D0" w:rsidRPr="0030737E" w:rsidRDefault="000B16D0" w:rsidP="000B16D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Pr="00635E93" w:rsidRDefault="000B16D0" w:rsidP="000B16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154F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PrealL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16D0" w:rsidRDefault="000B16D0" w:rsidP="000B16D0">
            <w:r w:rsidRPr="0051296F">
              <w:t>decimal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Default="000B16D0" w:rsidP="000B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逆变器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L3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实时输出功率，该参数有正负</w:t>
            </w:r>
          </w:p>
        </w:tc>
      </w:tr>
      <w:tr w:rsidR="000B16D0" w:rsidRPr="00635E93" w:rsidTr="000B042D">
        <w:trPr>
          <w:trHeight w:val="27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6D0" w:rsidRPr="0030737E" w:rsidRDefault="000B16D0" w:rsidP="000B16D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Pr="00635E93" w:rsidRDefault="000B16D0" w:rsidP="000B16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154F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PmeterL1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16D0" w:rsidRDefault="000B16D0" w:rsidP="000B16D0">
            <w:r w:rsidRPr="0051296F">
              <w:t>decimal</w:t>
            </w:r>
          </w:p>
        </w:tc>
        <w:tc>
          <w:tcPr>
            <w:tcW w:w="5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Default="000B16D0" w:rsidP="000B16D0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电表</w:t>
            </w:r>
            <w:r>
              <w:rPr>
                <w:rFonts w:hint="eastAsia"/>
                <w:color w:val="000000"/>
                <w:sz w:val="20"/>
                <w:szCs w:val="20"/>
              </w:rPr>
              <w:t>L1</w:t>
            </w:r>
            <w:r>
              <w:rPr>
                <w:rFonts w:hint="eastAsia"/>
                <w:color w:val="000000"/>
                <w:sz w:val="20"/>
                <w:szCs w:val="20"/>
              </w:rPr>
              <w:t>实时功率</w:t>
            </w:r>
          </w:p>
        </w:tc>
      </w:tr>
      <w:tr w:rsidR="000B16D0" w:rsidRPr="00635E93" w:rsidTr="000B042D">
        <w:trPr>
          <w:trHeight w:val="27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6D0" w:rsidRPr="0030737E" w:rsidRDefault="000B16D0" w:rsidP="000B16D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Pr="00635E93" w:rsidRDefault="000B16D0" w:rsidP="000B16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154F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PmeterL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16D0" w:rsidRDefault="000B16D0" w:rsidP="000B16D0">
            <w:r w:rsidRPr="00975A4D">
              <w:t>decimal</w:t>
            </w:r>
          </w:p>
        </w:tc>
        <w:tc>
          <w:tcPr>
            <w:tcW w:w="5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Default="000B16D0" w:rsidP="000B16D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电表</w:t>
            </w:r>
            <w:r>
              <w:rPr>
                <w:rFonts w:hint="eastAsia"/>
                <w:color w:val="000000"/>
                <w:sz w:val="20"/>
                <w:szCs w:val="20"/>
              </w:rPr>
              <w:t>L2</w:t>
            </w:r>
            <w:r>
              <w:rPr>
                <w:rFonts w:hint="eastAsia"/>
                <w:color w:val="000000"/>
                <w:sz w:val="20"/>
                <w:szCs w:val="20"/>
              </w:rPr>
              <w:t>实时功率</w:t>
            </w:r>
          </w:p>
        </w:tc>
      </w:tr>
      <w:tr w:rsidR="000B16D0" w:rsidRPr="00635E93" w:rsidTr="000B042D">
        <w:trPr>
          <w:trHeight w:val="27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6D0" w:rsidRPr="0030737E" w:rsidRDefault="000B16D0" w:rsidP="000B16D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Pr="00635E93" w:rsidRDefault="000B16D0" w:rsidP="000B16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154F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PmeterL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16D0" w:rsidRDefault="000B16D0" w:rsidP="000B16D0">
            <w:r w:rsidRPr="00975A4D">
              <w:t>decimal</w:t>
            </w:r>
          </w:p>
        </w:tc>
        <w:tc>
          <w:tcPr>
            <w:tcW w:w="5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Default="000B16D0" w:rsidP="000B16D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电表</w:t>
            </w:r>
            <w:r>
              <w:rPr>
                <w:rFonts w:hint="eastAsia"/>
                <w:color w:val="000000"/>
                <w:sz w:val="20"/>
                <w:szCs w:val="20"/>
              </w:rPr>
              <w:t>L3</w:t>
            </w:r>
            <w:r>
              <w:rPr>
                <w:rFonts w:hint="eastAsia"/>
                <w:color w:val="000000"/>
                <w:sz w:val="20"/>
                <w:szCs w:val="20"/>
              </w:rPr>
              <w:t>实时功率</w:t>
            </w:r>
          </w:p>
        </w:tc>
      </w:tr>
      <w:tr w:rsidR="000B16D0" w:rsidRPr="00635E93" w:rsidTr="000B042D">
        <w:trPr>
          <w:trHeight w:val="27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6D0" w:rsidRPr="0030737E" w:rsidRDefault="000B16D0" w:rsidP="000B16D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Pr="00635E93" w:rsidRDefault="000B16D0" w:rsidP="000B16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154F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PmeterDC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16D0" w:rsidRDefault="000B16D0" w:rsidP="000B16D0">
            <w:r w:rsidRPr="00975A4D">
              <w:t>decimal</w:t>
            </w:r>
          </w:p>
        </w:tc>
        <w:tc>
          <w:tcPr>
            <w:tcW w:w="5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Default="000B16D0" w:rsidP="000B16D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电表的实时功率</w:t>
            </w:r>
          </w:p>
        </w:tc>
      </w:tr>
      <w:tr w:rsidR="000B16D0" w:rsidRPr="00635E93" w:rsidTr="000B042D">
        <w:trPr>
          <w:trHeight w:val="27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6D0" w:rsidRPr="0030737E" w:rsidRDefault="000B16D0" w:rsidP="000B16D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Pr="00635E93" w:rsidRDefault="000B16D0" w:rsidP="000B16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154F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Pbat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16D0" w:rsidRDefault="000B16D0" w:rsidP="000B16D0">
            <w:r w:rsidRPr="00975A4D">
              <w:t>decimal</w:t>
            </w:r>
          </w:p>
        </w:tc>
        <w:tc>
          <w:tcPr>
            <w:tcW w:w="5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Pr="00A47969" w:rsidRDefault="000B16D0" w:rsidP="000B16D0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电池实时功率</w:t>
            </w:r>
          </w:p>
        </w:tc>
      </w:tr>
      <w:tr w:rsidR="000B16D0" w:rsidRPr="00635E93" w:rsidTr="000B042D">
        <w:trPr>
          <w:trHeight w:val="27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6D0" w:rsidRPr="0030737E" w:rsidRDefault="000B16D0" w:rsidP="000B16D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Pr="00635E93" w:rsidRDefault="000B16D0" w:rsidP="000B16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Pva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16D0" w:rsidRDefault="000B16D0" w:rsidP="000B16D0">
            <w:r w:rsidRPr="00975A4D">
              <w:t>decimal</w:t>
            </w:r>
          </w:p>
        </w:tc>
        <w:tc>
          <w:tcPr>
            <w:tcW w:w="5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6D0" w:rsidRPr="00350F7D" w:rsidRDefault="000B16D0" w:rsidP="000B16D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350F7D">
              <w:rPr>
                <w:rFonts w:hint="eastAsia"/>
                <w:color w:val="000000"/>
                <w:sz w:val="20"/>
                <w:szCs w:val="20"/>
              </w:rPr>
              <w:t>逆变器视在功率</w:t>
            </w:r>
          </w:p>
        </w:tc>
      </w:tr>
      <w:tr w:rsidR="0003365C" w:rsidRPr="00635E93" w:rsidTr="00985111">
        <w:trPr>
          <w:trHeight w:val="27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5C" w:rsidRDefault="0003365C" w:rsidP="0003365C">
            <w:pPr>
              <w:jc w:val="center"/>
            </w:pPr>
            <w:r w:rsidRPr="00DF5FA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365C" w:rsidRDefault="0003365C" w:rsidP="000336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3365C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VarAC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365C" w:rsidRPr="00975A4D" w:rsidRDefault="0003365C" w:rsidP="0003365C">
            <w:r w:rsidRPr="00975A4D">
              <w:t>decimal</w:t>
            </w:r>
          </w:p>
        </w:tc>
        <w:tc>
          <w:tcPr>
            <w:tcW w:w="5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365C" w:rsidRPr="00350F7D" w:rsidRDefault="0003365C" w:rsidP="0003365C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03365C">
              <w:rPr>
                <w:rFonts w:hint="eastAsia"/>
                <w:color w:val="000000"/>
                <w:sz w:val="20"/>
                <w:szCs w:val="20"/>
              </w:rPr>
              <w:t>入网电表无功功率</w:t>
            </w:r>
          </w:p>
        </w:tc>
      </w:tr>
      <w:tr w:rsidR="0003365C" w:rsidRPr="00635E93" w:rsidTr="00985111">
        <w:trPr>
          <w:trHeight w:val="27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5C" w:rsidRDefault="0003365C" w:rsidP="0003365C">
            <w:pPr>
              <w:jc w:val="center"/>
            </w:pPr>
            <w:r w:rsidRPr="00DF5FA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365C" w:rsidRDefault="0003365C" w:rsidP="000336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3365C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VarDC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365C" w:rsidRPr="00975A4D" w:rsidRDefault="0003365C" w:rsidP="0003365C">
            <w:r w:rsidRPr="00975A4D">
              <w:t>decimal</w:t>
            </w:r>
          </w:p>
        </w:tc>
        <w:tc>
          <w:tcPr>
            <w:tcW w:w="5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365C" w:rsidRPr="00350F7D" w:rsidRDefault="0003365C" w:rsidP="0003365C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03365C">
              <w:rPr>
                <w:rFonts w:hint="eastAsia"/>
                <w:color w:val="000000"/>
                <w:sz w:val="20"/>
                <w:szCs w:val="20"/>
              </w:rPr>
              <w:t>并网逆变器侧电表无功功率</w:t>
            </w:r>
          </w:p>
        </w:tc>
      </w:tr>
    </w:tbl>
    <w:p w:rsidR="001C1C31" w:rsidRPr="00EE31E7" w:rsidRDefault="001C1C31" w:rsidP="001C1C31"/>
    <w:p w:rsidR="000767BB" w:rsidRDefault="000767BB" w:rsidP="000767BB">
      <w:pPr>
        <w:rPr>
          <w:rStyle w:val="af1"/>
        </w:rPr>
      </w:pPr>
    </w:p>
    <w:p w:rsidR="00F96B1D" w:rsidRPr="00B41F4B" w:rsidRDefault="00983243" w:rsidP="00F96B1D">
      <w:pPr>
        <w:pStyle w:val="2"/>
        <w:rPr>
          <w:rStyle w:val="af1"/>
          <w:sz w:val="28"/>
        </w:rPr>
      </w:pPr>
      <w:bookmarkStart w:id="17" w:name="_Toc520210666"/>
      <w:r>
        <w:rPr>
          <w:rStyle w:val="af1"/>
          <w:sz w:val="28"/>
        </w:rPr>
        <w:t>16</w:t>
      </w:r>
      <w:r>
        <w:rPr>
          <w:rStyle w:val="af1"/>
          <w:sz w:val="28"/>
        </w:rPr>
        <w:t>、</w:t>
      </w:r>
      <w:r w:rsidRPr="00B41F4B">
        <w:rPr>
          <w:rStyle w:val="af1"/>
          <w:rFonts w:hint="eastAsia"/>
          <w:sz w:val="28"/>
        </w:rPr>
        <w:t>获取储能系统状态信息</w:t>
      </w:r>
      <w:bookmarkEnd w:id="17"/>
    </w:p>
    <w:p w:rsidR="00F96B1D" w:rsidRDefault="00F96B1D" w:rsidP="00F96B1D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76468B">
        <w:t>http://api.alphaess.com</w:t>
      </w:r>
      <w:r w:rsidRPr="001755EC">
        <w:t>/ras/v2/</w:t>
      </w:r>
      <w:r>
        <w:t>GetSystemStatus</w:t>
      </w:r>
    </w:p>
    <w:p w:rsidR="00F96B1D" w:rsidRDefault="00F96B1D" w:rsidP="00F96B1D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该接口根据</w:t>
      </w:r>
      <w:r>
        <w:rPr>
          <w:rFonts w:hint="eastAsia"/>
        </w:rPr>
        <w:t>SN</w:t>
      </w:r>
      <w:r w:rsidRPr="00D911A5">
        <w:rPr>
          <w:rFonts w:hint="eastAsia"/>
        </w:rPr>
        <w:t>获取储能系统</w:t>
      </w:r>
      <w:r>
        <w:rPr>
          <w:rFonts w:hint="eastAsia"/>
        </w:rPr>
        <w:t>的运行状态</w:t>
      </w:r>
    </w:p>
    <w:p w:rsidR="00F96B1D" w:rsidRDefault="00F96B1D" w:rsidP="00F96B1D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 </w:t>
      </w:r>
      <w:r w:rsidRPr="0076468B">
        <w:t>http://api.alphaess.com</w:t>
      </w:r>
      <w:r w:rsidRPr="001755EC">
        <w:t>/ras/v2/</w:t>
      </w:r>
      <w:r>
        <w:t>GetSystemStatus</w:t>
      </w:r>
    </w:p>
    <w:p w:rsidR="00F96B1D" w:rsidRDefault="00F96B1D" w:rsidP="00F96B1D">
      <w:pPr>
        <w:pStyle w:val="aa"/>
      </w:pPr>
      <w:r>
        <w:rPr>
          <w:rFonts w:hint="eastAsia"/>
        </w:rPr>
        <w:lastRenderedPageBreak/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696"/>
        <w:gridCol w:w="1134"/>
        <w:gridCol w:w="5797"/>
        <w:gridCol w:w="1154"/>
      </w:tblGrid>
      <w:tr w:rsidR="00F96B1D" w:rsidRPr="009D12C9" w:rsidTr="00F96B1D">
        <w:trPr>
          <w:trHeight w:val="27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471B51" w:rsidRDefault="00F96B1D" w:rsidP="00DE01D1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471B51" w:rsidRDefault="00F96B1D" w:rsidP="00DE01D1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B1D" w:rsidRPr="00471B51" w:rsidRDefault="00F96B1D" w:rsidP="00DE01D1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6B1D" w:rsidRPr="00471B51" w:rsidRDefault="00F96B1D" w:rsidP="00DE01D1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F96B1D" w:rsidRPr="009D12C9" w:rsidTr="00F96B1D">
        <w:trPr>
          <w:trHeight w:val="27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F96B1D" w:rsidRPr="00471B51" w:rsidRDefault="00F96B1D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F96B1D" w:rsidRPr="00471B51" w:rsidRDefault="00F96B1D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F96B1D" w:rsidRPr="00457EE6" w:rsidRDefault="00F96B1D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96B1D" w:rsidRPr="00471B51" w:rsidRDefault="00F96B1D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96B1D" w:rsidRPr="009D12C9" w:rsidTr="00F96B1D">
        <w:trPr>
          <w:trHeight w:val="54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F96B1D" w:rsidRPr="00471B51" w:rsidRDefault="00F96B1D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F96B1D" w:rsidRPr="00471B51" w:rsidRDefault="00F96B1D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F96B1D" w:rsidRDefault="00F96B1D" w:rsidP="00DE01D1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F96B1D" w:rsidRPr="00D567F2" w:rsidRDefault="00F96B1D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F96B1D" w:rsidRPr="00D567F2" w:rsidRDefault="00F96B1D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96B1D" w:rsidRPr="00471B51" w:rsidRDefault="00F96B1D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96B1D" w:rsidRPr="009D12C9" w:rsidTr="00F96B1D">
        <w:trPr>
          <w:trHeight w:val="131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F96B1D" w:rsidRPr="00471B51" w:rsidRDefault="00F96B1D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F96B1D" w:rsidRPr="00471B51" w:rsidRDefault="00F96B1D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F96B1D" w:rsidRPr="009D12C9" w:rsidRDefault="00F96B1D" w:rsidP="00DE01D1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96B1D" w:rsidRPr="00471B51" w:rsidRDefault="00F96B1D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96B1D" w:rsidRPr="009D12C9" w:rsidTr="00890682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6B1D" w:rsidRPr="00471B51" w:rsidRDefault="00F96B1D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6B1D" w:rsidRPr="00471B51" w:rsidRDefault="00F96B1D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6B1D" w:rsidRPr="00457EE6" w:rsidRDefault="00F96B1D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系统S/N，多个用逗号隔开(最多限制10个)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6B1D" w:rsidRPr="00471B51" w:rsidRDefault="00F96B1D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890682" w:rsidRPr="009D12C9" w:rsidTr="00890682">
        <w:trPr>
          <w:trHeight w:val="33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682" w:rsidRPr="00471B51" w:rsidRDefault="00ED2056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</w:t>
            </w:r>
            <w:r w:rsidR="00890682">
              <w:rPr>
                <w:rFonts w:ascii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682" w:rsidRPr="00471B51" w:rsidRDefault="00890682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682" w:rsidRPr="00457EE6" w:rsidRDefault="00890682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682" w:rsidRPr="00471B51" w:rsidRDefault="00890682" w:rsidP="00DE01D1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F96B1D" w:rsidRDefault="00F96B1D" w:rsidP="00F96B1D">
      <w:pPr>
        <w:rPr>
          <w:b/>
        </w:rPr>
      </w:pPr>
    </w:p>
    <w:p w:rsidR="00F96B1D" w:rsidRPr="00635E93" w:rsidRDefault="00F96B1D" w:rsidP="00F96B1D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043" w:type="dxa"/>
        <w:tblInd w:w="-5" w:type="dxa"/>
        <w:tblLook w:val="04A0" w:firstRow="1" w:lastRow="0" w:firstColumn="1" w:lastColumn="0" w:noHBand="0" w:noVBand="1"/>
      </w:tblPr>
      <w:tblGrid>
        <w:gridCol w:w="1316"/>
        <w:gridCol w:w="993"/>
        <w:gridCol w:w="1516"/>
        <w:gridCol w:w="662"/>
        <w:gridCol w:w="2116"/>
        <w:gridCol w:w="3198"/>
      </w:tblGrid>
      <w:tr w:rsidR="00F96B1D" w:rsidRPr="00635E93" w:rsidTr="00DE01D1">
        <w:trPr>
          <w:trHeight w:val="251"/>
        </w:trPr>
        <w:tc>
          <w:tcPr>
            <w:tcW w:w="41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F96B1D" w:rsidRPr="00635E93" w:rsidTr="005F32E6">
        <w:trPr>
          <w:trHeight w:val="285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ReturnCode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6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  <w:tr w:rsidR="00F96B1D" w:rsidRPr="00635E93" w:rsidTr="005F32E6">
        <w:trPr>
          <w:trHeight w:val="251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R</w:t>
            </w: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esult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</w:tr>
      <w:tr w:rsidR="00F96B1D" w:rsidRPr="00635E93" w:rsidTr="005F32E6">
        <w:trPr>
          <w:trHeight w:val="251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States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VtSystemState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系统状态值列表</w:t>
            </w:r>
          </w:p>
        </w:tc>
      </w:tr>
      <w:tr w:rsidR="00F96B1D" w:rsidRPr="00635E93" w:rsidTr="005F32E6">
        <w:trPr>
          <w:trHeight w:val="251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6B1D" w:rsidRPr="00635E93" w:rsidRDefault="00F96B1D" w:rsidP="00DE0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6B1D" w:rsidRDefault="00F96B1D" w:rsidP="00DE01D1">
            <w:pPr>
              <w:widowControl/>
              <w:ind w:firstLineChars="200" w:firstLine="40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Sn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6B1D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系统S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</w:tr>
      <w:tr w:rsidR="00F96B1D" w:rsidRPr="00635E93" w:rsidTr="005F32E6">
        <w:trPr>
          <w:trHeight w:val="251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6B1D" w:rsidRPr="00635E93" w:rsidRDefault="00F96B1D" w:rsidP="00DE0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6B1D" w:rsidRDefault="00F96B1D" w:rsidP="00DE01D1">
            <w:pPr>
              <w:widowControl/>
              <w:ind w:firstLineChars="200" w:firstLine="40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6B1D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系统运行状态</w:t>
            </w:r>
          </w:p>
        </w:tc>
      </w:tr>
      <w:tr w:rsidR="00F96B1D" w:rsidRPr="00635E93" w:rsidTr="005F32E6">
        <w:trPr>
          <w:trHeight w:val="251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ind w:firstLineChars="200" w:firstLine="40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NetWorkStatus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B1D" w:rsidRPr="00635E93" w:rsidRDefault="00F96B1D" w:rsidP="00DE01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设备是否在线（1：online，0：offline）</w:t>
            </w:r>
          </w:p>
        </w:tc>
      </w:tr>
    </w:tbl>
    <w:p w:rsidR="00F96B1D" w:rsidRPr="006179B5" w:rsidRDefault="00F96B1D" w:rsidP="00F96B1D"/>
    <w:p w:rsidR="00890682" w:rsidRPr="00B41F4B" w:rsidRDefault="00983243" w:rsidP="00890682">
      <w:pPr>
        <w:pStyle w:val="2"/>
        <w:rPr>
          <w:rStyle w:val="af1"/>
          <w:sz w:val="28"/>
        </w:rPr>
      </w:pPr>
      <w:bookmarkStart w:id="18" w:name="_Toc520210667"/>
      <w:r>
        <w:rPr>
          <w:rStyle w:val="af1"/>
          <w:sz w:val="28"/>
        </w:rPr>
        <w:t>17</w:t>
      </w:r>
      <w:r>
        <w:rPr>
          <w:rStyle w:val="af1"/>
          <w:sz w:val="28"/>
        </w:rPr>
        <w:t>、</w:t>
      </w:r>
      <w:r w:rsidRPr="00B41F4B">
        <w:rPr>
          <w:rStyle w:val="af1"/>
          <w:rFonts w:hint="eastAsia"/>
          <w:sz w:val="28"/>
        </w:rPr>
        <w:t>获取储能系统功率数据</w:t>
      </w:r>
      <w:bookmarkEnd w:id="18"/>
    </w:p>
    <w:p w:rsidR="00890682" w:rsidRDefault="00890682" w:rsidP="00890682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890682">
        <w:t>http://api.alphaess.com/ras/v2/</w:t>
      </w:r>
      <w:r w:rsidR="0015013A">
        <w:rPr>
          <w:rFonts w:hint="eastAsia"/>
        </w:rPr>
        <w:t>Get</w:t>
      </w:r>
      <w:r>
        <w:t>PowerData</w:t>
      </w:r>
    </w:p>
    <w:p w:rsidR="00890682" w:rsidRDefault="00890682" w:rsidP="00890682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</w:t>
      </w:r>
      <w:r w:rsidRPr="00D911A5">
        <w:rPr>
          <w:rFonts w:hint="eastAsia"/>
        </w:rPr>
        <w:t>获取储能系统功率数据</w:t>
      </w:r>
    </w:p>
    <w:p w:rsidR="00890682" w:rsidRDefault="00890682" w:rsidP="00890682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76468B">
        <w:t>http://api.alphaess.com</w:t>
      </w:r>
      <w:r w:rsidRPr="001755EC">
        <w:t>/ras/v2/</w:t>
      </w:r>
      <w:r w:rsidR="0015013A">
        <w:rPr>
          <w:rFonts w:hint="eastAsia"/>
        </w:rPr>
        <w:t>Get</w:t>
      </w:r>
      <w:r w:rsidRPr="0015013A">
        <w:t>PowerData</w:t>
      </w:r>
    </w:p>
    <w:p w:rsidR="00890682" w:rsidRDefault="00890682" w:rsidP="00890682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696"/>
        <w:gridCol w:w="1276"/>
        <w:gridCol w:w="5666"/>
        <w:gridCol w:w="1143"/>
      </w:tblGrid>
      <w:tr w:rsidR="00890682" w:rsidRPr="009D12C9" w:rsidTr="00890682">
        <w:trPr>
          <w:trHeight w:val="27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682" w:rsidRPr="00471B51" w:rsidRDefault="00890682" w:rsidP="00C743DF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682" w:rsidRPr="00471B51" w:rsidRDefault="00890682" w:rsidP="00C743DF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0682" w:rsidRPr="00471B51" w:rsidRDefault="00890682" w:rsidP="00C743DF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682" w:rsidRPr="00471B51" w:rsidRDefault="00890682" w:rsidP="00C743DF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890682" w:rsidRPr="009D12C9" w:rsidTr="00890682">
        <w:trPr>
          <w:trHeight w:val="27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90682" w:rsidRPr="00457EE6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890682" w:rsidRPr="009D12C9" w:rsidTr="00890682">
        <w:trPr>
          <w:trHeight w:val="54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90682" w:rsidRDefault="00890682" w:rsidP="00C743DF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890682" w:rsidRPr="00D567F2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890682" w:rsidRPr="00D567F2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890682" w:rsidRPr="009D12C9" w:rsidTr="00890682">
        <w:trPr>
          <w:trHeight w:val="136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90682" w:rsidRPr="009D12C9" w:rsidRDefault="00890682" w:rsidP="00C743DF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890682" w:rsidRPr="009D12C9" w:rsidTr="00C743DF">
        <w:trPr>
          <w:trHeight w:val="25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682" w:rsidRPr="00471B51" w:rsidRDefault="00ED2056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lastRenderedPageBreak/>
              <w:t>T</w:t>
            </w:r>
            <w:r w:rsidR="00890682">
              <w:rPr>
                <w:rFonts w:ascii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682" w:rsidRPr="00457EE6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890682" w:rsidRPr="009D12C9" w:rsidTr="00890682">
        <w:trPr>
          <w:trHeight w:val="25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682" w:rsidRPr="00457EE6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设备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SN,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如果传sn返回的是单个设备数据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是|否</w:t>
            </w:r>
          </w:p>
        </w:tc>
      </w:tr>
      <w:tr w:rsidR="00890682" w:rsidRPr="009D12C9" w:rsidTr="00890682">
        <w:trPr>
          <w:trHeight w:val="25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user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682" w:rsidRDefault="00890682" w:rsidP="00C743DF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用户登入名，如果传username返回的是该用户所有设备数据的汇总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否|是</w:t>
            </w:r>
          </w:p>
        </w:tc>
      </w:tr>
      <w:tr w:rsidR="00890682" w:rsidRPr="009D12C9" w:rsidTr="00890682">
        <w:trPr>
          <w:trHeight w:val="27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0682" w:rsidRPr="00457EE6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日期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(yyyy-mm-dd)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0682" w:rsidRPr="00471B51" w:rsidRDefault="00890682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890682" w:rsidRDefault="00890682" w:rsidP="00890682"/>
    <w:p w:rsidR="00890682" w:rsidRPr="00E77A81" w:rsidRDefault="00890682" w:rsidP="00890682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762" w:type="dxa"/>
        <w:tblInd w:w="-5" w:type="dxa"/>
        <w:tblLook w:val="04A0" w:firstRow="1" w:lastRow="0" w:firstColumn="1" w:lastColumn="0" w:noHBand="0" w:noVBand="1"/>
      </w:tblPr>
      <w:tblGrid>
        <w:gridCol w:w="1241"/>
        <w:gridCol w:w="1343"/>
        <w:gridCol w:w="1343"/>
        <w:gridCol w:w="1609"/>
        <w:gridCol w:w="4226"/>
      </w:tblGrid>
      <w:tr w:rsidR="005F32E6" w:rsidRPr="00B447EF" w:rsidTr="005F32E6">
        <w:trPr>
          <w:trHeight w:val="259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E6" w:rsidRPr="00B447EF" w:rsidRDefault="005F32E6" w:rsidP="00C743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32E6" w:rsidRPr="00B447EF" w:rsidRDefault="005F32E6" w:rsidP="00C743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E6" w:rsidRPr="00B447EF" w:rsidRDefault="005F32E6" w:rsidP="00C743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E6" w:rsidRPr="00B447EF" w:rsidRDefault="005F32E6" w:rsidP="00C743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4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E6" w:rsidRPr="00B447EF" w:rsidRDefault="005F32E6" w:rsidP="00C743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5F32E6" w:rsidRPr="00B447EF" w:rsidTr="005F32E6">
        <w:trPr>
          <w:trHeight w:val="259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E6" w:rsidRPr="00B447EF" w:rsidRDefault="005F32E6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ReturnCode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32E6" w:rsidRPr="00B447EF" w:rsidRDefault="005F32E6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E6" w:rsidRPr="00B447EF" w:rsidRDefault="005F32E6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E6" w:rsidRPr="00B447EF" w:rsidRDefault="005F32E6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E6" w:rsidRPr="00B447EF" w:rsidRDefault="005F32E6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  <w:tr w:rsidR="005F32E6" w:rsidRPr="00B447EF" w:rsidTr="005F32E6">
        <w:trPr>
          <w:trHeight w:val="259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E6" w:rsidRPr="00B447EF" w:rsidRDefault="005F32E6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R</w:t>
            </w: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esult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32E6" w:rsidRPr="00B447EF" w:rsidRDefault="005F32E6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E6" w:rsidRPr="00B447EF" w:rsidRDefault="005F32E6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E6" w:rsidRPr="00B447EF" w:rsidRDefault="005F32E6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E6" w:rsidRPr="00B447EF" w:rsidRDefault="005F32E6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</w:tr>
      <w:tr w:rsidR="004527C7" w:rsidRPr="00B447EF" w:rsidTr="009A33CF">
        <w:trPr>
          <w:trHeight w:val="259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ind w:firstLineChars="100" w:firstLine="20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Cbat</w:t>
            </w: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decimal[]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各时间点对应的电池剩余电量值</w:t>
            </w:r>
          </w:p>
        </w:tc>
      </w:tr>
      <w:tr w:rsidR="004527C7" w:rsidRPr="00B447EF" w:rsidTr="009A33CF">
        <w:trPr>
          <w:trHeight w:val="259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ind w:firstLineChars="100" w:firstLine="20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FeedIn</w:t>
            </w: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decimal[]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各时间点对应的并网能量值</w:t>
            </w:r>
          </w:p>
        </w:tc>
      </w:tr>
      <w:tr w:rsidR="004527C7" w:rsidRPr="00B447EF" w:rsidTr="009A33CF">
        <w:trPr>
          <w:trHeight w:val="277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ind w:firstLineChars="100" w:firstLine="20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GridCharge</w:t>
            </w: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decimal[]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各时间点对应的市电充电能量值</w:t>
            </w:r>
          </w:p>
        </w:tc>
      </w:tr>
      <w:tr w:rsidR="004527C7" w:rsidRPr="00B447EF" w:rsidTr="009A33CF">
        <w:trPr>
          <w:trHeight w:val="259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ind w:firstLineChars="100" w:firstLine="20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Ppv</w:t>
            </w: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decimal[]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各时间点对应的总发电量值</w:t>
            </w:r>
          </w:p>
        </w:tc>
      </w:tr>
      <w:tr w:rsidR="004527C7" w:rsidRPr="00B447EF" w:rsidTr="009A33CF">
        <w:trPr>
          <w:trHeight w:val="259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ind w:firstLineChars="100" w:firstLine="20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UsePower</w:t>
            </w: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decimal[]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各时间点对应的用户负载(Pload)值</w:t>
            </w:r>
          </w:p>
        </w:tc>
      </w:tr>
      <w:tr w:rsidR="004527C7" w:rsidRPr="00B447EF" w:rsidTr="009A33CF">
        <w:trPr>
          <w:trHeight w:val="259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ind w:firstLineChars="100" w:firstLine="20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string[]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一天的时间点</w:t>
            </w:r>
          </w:p>
        </w:tc>
      </w:tr>
      <w:tr w:rsidR="004527C7" w:rsidRPr="00B447EF" w:rsidTr="009A33CF">
        <w:trPr>
          <w:trHeight w:val="259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|--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LastIndex</w:t>
            </w: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以上数组最后一个有值的索引</w:t>
            </w:r>
          </w:p>
        </w:tc>
      </w:tr>
      <w:tr w:rsidR="004527C7" w:rsidRPr="00B447EF" w:rsidTr="009A33CF">
        <w:trPr>
          <w:trHeight w:val="259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|--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EFeedIn</w:t>
            </w: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一天总的并网能量值</w:t>
            </w:r>
          </w:p>
        </w:tc>
      </w:tr>
      <w:tr w:rsidR="004527C7" w:rsidRPr="00B447EF" w:rsidTr="009A33CF">
        <w:trPr>
          <w:trHeight w:val="259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|--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EGridCharge</w:t>
            </w: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一天总的市电充电能量值</w:t>
            </w:r>
          </w:p>
        </w:tc>
      </w:tr>
      <w:tr w:rsidR="004527C7" w:rsidRPr="00B447EF" w:rsidTr="009A33CF">
        <w:trPr>
          <w:trHeight w:val="259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|--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EL</w:t>
            </w: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oad</w:t>
            </w: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一天总的负载消耗能量</w:t>
            </w:r>
          </w:p>
        </w:tc>
      </w:tr>
      <w:tr w:rsidR="004527C7" w:rsidRPr="00B447EF" w:rsidTr="009A33CF">
        <w:trPr>
          <w:trHeight w:val="259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|--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at</w:t>
            </w: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一天总的消耗的电池电量</w:t>
            </w:r>
          </w:p>
        </w:tc>
      </w:tr>
      <w:tr w:rsidR="004527C7" w:rsidRPr="00B447EF" w:rsidTr="009A33CF">
        <w:trPr>
          <w:trHeight w:val="259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|--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EC</w:t>
            </w: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harge</w:t>
            </w: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一天总的市电充电能量值</w:t>
            </w:r>
          </w:p>
        </w:tc>
      </w:tr>
      <w:tr w:rsidR="004527C7" w:rsidRPr="00B447EF" w:rsidTr="009A33CF">
        <w:trPr>
          <w:trHeight w:val="259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|--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EP</w:t>
            </w: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oday</w:t>
            </w: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7C7" w:rsidRPr="00B447EF" w:rsidRDefault="004527C7" w:rsidP="00452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447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一天总的PV发电量</w:t>
            </w:r>
          </w:p>
        </w:tc>
      </w:tr>
    </w:tbl>
    <w:p w:rsidR="00890682" w:rsidRDefault="00890682" w:rsidP="00890682"/>
    <w:p w:rsidR="00FE5EB1" w:rsidRPr="00B41F4B" w:rsidRDefault="00983243" w:rsidP="00FE5EB1">
      <w:pPr>
        <w:pStyle w:val="2"/>
        <w:rPr>
          <w:rStyle w:val="af1"/>
          <w:sz w:val="28"/>
        </w:rPr>
      </w:pPr>
      <w:bookmarkStart w:id="19" w:name="_Toc520210668"/>
      <w:r>
        <w:rPr>
          <w:rStyle w:val="af1"/>
          <w:sz w:val="28"/>
        </w:rPr>
        <w:t>18</w:t>
      </w:r>
      <w:r>
        <w:rPr>
          <w:rStyle w:val="af1"/>
          <w:sz w:val="28"/>
        </w:rPr>
        <w:t>、</w:t>
      </w:r>
      <w:r w:rsidRPr="00B41F4B">
        <w:rPr>
          <w:rStyle w:val="af1"/>
          <w:rFonts w:hint="eastAsia"/>
          <w:sz w:val="28"/>
        </w:rPr>
        <w:t>获取储能系统能量数据</w:t>
      </w:r>
      <w:bookmarkEnd w:id="19"/>
    </w:p>
    <w:p w:rsidR="00FE5EB1" w:rsidRDefault="00FE5EB1" w:rsidP="00FE5EB1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890682">
        <w:t>http://api.alphaess.com/ras/v2/</w:t>
      </w:r>
      <w:r w:rsidR="0015013A">
        <w:t>Get</w:t>
      </w:r>
      <w:r w:rsidRPr="00BC67E4">
        <w:t>EnergeData</w:t>
      </w:r>
    </w:p>
    <w:p w:rsidR="00FE5EB1" w:rsidRDefault="00FE5EB1" w:rsidP="00FE5EB1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</w:t>
      </w:r>
      <w:r w:rsidRPr="00D911A5">
        <w:rPr>
          <w:rFonts w:hint="eastAsia"/>
        </w:rPr>
        <w:t>获取储能系统能量数据</w:t>
      </w:r>
    </w:p>
    <w:p w:rsidR="00FE5EB1" w:rsidRDefault="00FE5EB1" w:rsidP="00FE5EB1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890682">
        <w:t>http://api.alphaess.com/ras/v2/</w:t>
      </w:r>
      <w:r w:rsidR="0015013A">
        <w:t>Get</w:t>
      </w:r>
      <w:r w:rsidRPr="00BC67E4">
        <w:t>EnergeData</w:t>
      </w:r>
    </w:p>
    <w:p w:rsidR="00FE5EB1" w:rsidRDefault="00FE5EB1" w:rsidP="00FE5EB1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696"/>
        <w:gridCol w:w="1134"/>
        <w:gridCol w:w="6068"/>
        <w:gridCol w:w="883"/>
      </w:tblGrid>
      <w:tr w:rsidR="00FE5EB1" w:rsidRPr="009D12C9" w:rsidTr="00FE5EB1">
        <w:trPr>
          <w:trHeight w:val="27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471B51" w:rsidRDefault="00FE5EB1" w:rsidP="00C743DF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471B51" w:rsidRDefault="00FE5EB1" w:rsidP="00C743DF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EB1" w:rsidRPr="00471B51" w:rsidRDefault="00FE5EB1" w:rsidP="00C743DF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5EB1" w:rsidRPr="009D12C9" w:rsidRDefault="00FE5EB1" w:rsidP="00C743DF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FE5EB1" w:rsidRPr="009D12C9" w:rsidTr="00FE5EB1">
        <w:trPr>
          <w:trHeight w:val="27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FE5EB1" w:rsidRPr="00457EE6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E5EB1" w:rsidRPr="009D12C9" w:rsidTr="00FE5EB1">
        <w:trPr>
          <w:trHeight w:val="54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FE5EB1" w:rsidRDefault="00FE5EB1" w:rsidP="00C743DF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FE5EB1" w:rsidRPr="00D567F2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FE5EB1" w:rsidRPr="00D567F2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E5EB1" w:rsidRPr="009D12C9" w:rsidTr="00FE5EB1">
        <w:trPr>
          <w:trHeight w:val="10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FE5EB1" w:rsidRPr="009D12C9" w:rsidRDefault="00FE5EB1" w:rsidP="00C743DF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E5EB1" w:rsidRPr="009D12C9" w:rsidTr="00FE5EB1">
        <w:trPr>
          <w:trHeight w:val="25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5EB1" w:rsidRPr="00471B51" w:rsidRDefault="00ED2056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</w:t>
            </w:r>
            <w:r w:rsidR="00FE5EB1">
              <w:rPr>
                <w:rFonts w:ascii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EB1" w:rsidRPr="00457EE6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E5EB1" w:rsidRPr="009D12C9" w:rsidTr="00FE5EB1">
        <w:trPr>
          <w:trHeight w:val="25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lastRenderedPageBreak/>
              <w:t>sn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EB1" w:rsidRPr="00457EE6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设备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SN,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如果传sn返回的是单个设备数据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是|否</w:t>
            </w:r>
          </w:p>
        </w:tc>
      </w:tr>
      <w:tr w:rsidR="00FE5EB1" w:rsidRPr="009D12C9" w:rsidTr="00FE5EB1">
        <w:trPr>
          <w:trHeight w:val="25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user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EB1" w:rsidRDefault="00FE5EB1" w:rsidP="00C743DF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用户登入名，如果传username返回的是该用户所有设备数据的汇总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否|是</w:t>
            </w:r>
          </w:p>
        </w:tc>
      </w:tr>
      <w:tr w:rsidR="0053328B" w:rsidRPr="009D12C9" w:rsidTr="009A33CF">
        <w:trPr>
          <w:trHeight w:val="25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53328B" w:rsidRPr="00471B51" w:rsidRDefault="0053328B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 w:rsidRPr="0053328B">
              <w:rPr>
                <w:rFonts w:ascii="宋体" w:hAnsi="宋体" w:cs="宋体"/>
                <w:color w:val="000000"/>
                <w:kern w:val="0"/>
                <w:sz w:val="22"/>
              </w:rPr>
              <w:t>tatistics</w:t>
            </w:r>
            <w:r w:rsidR="00BA3435">
              <w:rPr>
                <w:rFonts w:ascii="宋体" w:hAnsi="宋体" w:cs="宋体"/>
                <w:color w:val="000000"/>
                <w:kern w:val="0"/>
                <w:sz w:val="22"/>
              </w:rPr>
              <w:t>by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53328B" w:rsidRPr="00471B51" w:rsidRDefault="0053328B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3328B" w:rsidRDefault="00BA3435" w:rsidP="00BA343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按年,月,日统计</w:t>
            </w:r>
            <w:r w:rsidR="0053328B"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r w:rsidR="0053328B">
              <w:rPr>
                <w:rFonts w:ascii="宋体" w:hAnsi="宋体" w:cs="宋体"/>
                <w:color w:val="000000"/>
                <w:kern w:val="0"/>
                <w:sz w:val="22"/>
              </w:rPr>
              <w:t>year: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一年一条统计数据</w:t>
            </w:r>
            <w:r w:rsidR="0053328B">
              <w:rPr>
                <w:rFonts w:ascii="宋体" w:hAnsi="宋体" w:cs="宋体"/>
                <w:color w:val="000000"/>
                <w:kern w:val="0"/>
                <w:sz w:val="22"/>
              </w:rPr>
              <w:t xml:space="preserve"> month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一月一条统计数据,</w:t>
            </w:r>
            <w:r w:rsidR="0053328B">
              <w:rPr>
                <w:rFonts w:ascii="宋体" w:hAnsi="宋体" w:cs="宋体"/>
                <w:color w:val="000000"/>
                <w:kern w:val="0"/>
                <w:sz w:val="22"/>
              </w:rPr>
              <w:t>day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一天一条统计数据</w:t>
            </w:r>
            <w:r w:rsidR="0053328B"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3328B" w:rsidRPr="00471B51" w:rsidRDefault="00BA3435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E5EB1" w:rsidRPr="009D12C9" w:rsidTr="00FE5EB1">
        <w:trPr>
          <w:trHeight w:val="25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date_start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EB1" w:rsidRPr="00457EE6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开始日期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(yyyy-mm-dd)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为空时取设备注册时间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E5EB1" w:rsidRPr="009D12C9" w:rsidTr="00FE5EB1">
        <w:trPr>
          <w:trHeight w:val="27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date_end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EB1" w:rsidRPr="00457EE6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结束日期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(yyyy-mm-dd)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为空时取当前时间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5EB1" w:rsidRPr="00471B51" w:rsidRDefault="00FE5EB1" w:rsidP="00C743D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FE5EB1" w:rsidRDefault="00FE5EB1" w:rsidP="00FE5EB1"/>
    <w:p w:rsidR="00FE5EB1" w:rsidRDefault="00FE5EB1" w:rsidP="00FE5EB1"/>
    <w:p w:rsidR="00FE5EB1" w:rsidRDefault="00FE5EB1" w:rsidP="00FE5EB1"/>
    <w:p w:rsidR="00FE5EB1" w:rsidRPr="00E77A81" w:rsidRDefault="00FE5EB1" w:rsidP="00FE5EB1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680" w:type="dxa"/>
        <w:tblInd w:w="-5" w:type="dxa"/>
        <w:tblLook w:val="04A0" w:firstRow="1" w:lastRow="0" w:firstColumn="1" w:lastColumn="0" w:noHBand="0" w:noVBand="1"/>
      </w:tblPr>
      <w:tblGrid>
        <w:gridCol w:w="1216"/>
        <w:gridCol w:w="1816"/>
        <w:gridCol w:w="1181"/>
        <w:gridCol w:w="5548"/>
      </w:tblGrid>
      <w:tr w:rsidR="00FE5EB1" w:rsidRPr="0030737E" w:rsidTr="00FE5EB1">
        <w:trPr>
          <w:trHeight w:val="254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FE5EB1" w:rsidRPr="0030737E" w:rsidTr="00FE5EB1">
        <w:trPr>
          <w:trHeight w:val="25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ReturnCode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  <w:tr w:rsidR="00FE5EB1" w:rsidRPr="0030737E" w:rsidTr="00FE5EB1">
        <w:trPr>
          <w:trHeight w:val="25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R</w:t>
            </w: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esult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</w:tr>
      <w:tr w:rsidR="00FE5EB1" w:rsidRPr="0030737E" w:rsidTr="00FE5EB1">
        <w:trPr>
          <w:trHeight w:val="25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EGrid2Load</w:t>
            </w:r>
            <w:r w:rsidR="00C743D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  <w:r w:rsidR="009A33C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电网供负载总能量值</w:t>
            </w:r>
          </w:p>
        </w:tc>
      </w:tr>
      <w:tr w:rsidR="00FE5EB1" w:rsidRPr="0030737E" w:rsidTr="00FE5EB1">
        <w:trPr>
          <w:trHeight w:val="25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EGridCharge</w:t>
            </w:r>
            <w:r w:rsidR="00C743D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  <w:r w:rsidR="009A33C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电网给电池充电能量值</w:t>
            </w:r>
          </w:p>
        </w:tc>
      </w:tr>
      <w:tr w:rsidR="00FE5EB1" w:rsidRPr="0030737E" w:rsidTr="00FE5EB1">
        <w:trPr>
          <w:trHeight w:val="271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Ebat</w:t>
            </w:r>
            <w:r w:rsidR="00C743D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  <w:r w:rsidR="009A33C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电池用电量</w:t>
            </w:r>
          </w:p>
        </w:tc>
      </w:tr>
      <w:tr w:rsidR="00FE5EB1" w:rsidRPr="0030737E" w:rsidTr="00FE5EB1">
        <w:trPr>
          <w:trHeight w:val="25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Echarge</w:t>
            </w:r>
            <w:r w:rsidR="00C743D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  <w:r w:rsidR="009A33C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pv给电池总的充电能量值</w:t>
            </w:r>
          </w:p>
        </w:tc>
      </w:tr>
      <w:tr w:rsidR="00FE5EB1" w:rsidRPr="0030737E" w:rsidTr="00FE5EB1">
        <w:trPr>
          <w:trHeight w:val="25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Eeff</w:t>
            </w:r>
            <w:r w:rsidR="00C743D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  <w:r w:rsidR="009A33C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自发自用能量值</w:t>
            </w:r>
          </w:p>
        </w:tc>
      </w:tr>
      <w:tr w:rsidR="00FE5EB1" w:rsidRPr="0030737E" w:rsidTr="00FE5EB1">
        <w:trPr>
          <w:trHeight w:val="25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Einput</w:t>
            </w:r>
            <w:r w:rsidR="00C743D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  <w:r w:rsidR="009A33C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电表入户能量值</w:t>
            </w:r>
          </w:p>
        </w:tc>
      </w:tr>
      <w:tr w:rsidR="00FE5EB1" w:rsidRPr="0030737E" w:rsidTr="00FE5EB1">
        <w:trPr>
          <w:trHeight w:val="25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Eload</w:t>
            </w:r>
            <w:r w:rsidR="00C743D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  <w:r w:rsidR="009A33C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负载总消耗能量</w:t>
            </w:r>
          </w:p>
        </w:tc>
      </w:tr>
      <w:tr w:rsidR="00FE5EB1" w:rsidRPr="0030737E" w:rsidTr="00FE5EB1">
        <w:trPr>
          <w:trHeight w:val="25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Eout</w:t>
            </w:r>
            <w:r w:rsidR="00C743D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  <w:r w:rsidR="009A33C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电表出户能量</w:t>
            </w:r>
          </w:p>
        </w:tc>
      </w:tr>
      <w:tr w:rsidR="00FE5EB1" w:rsidRPr="0030737E" w:rsidTr="00FE5EB1">
        <w:trPr>
          <w:trHeight w:val="25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Epv2load</w:t>
            </w:r>
            <w:r w:rsidR="00C743D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  <w:r w:rsidR="009A33C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PV供负载总能量值</w:t>
            </w:r>
          </w:p>
        </w:tc>
      </w:tr>
      <w:tr w:rsidR="00FE5EB1" w:rsidRPr="0030737E" w:rsidTr="00FE5EB1">
        <w:trPr>
          <w:trHeight w:val="25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EpvT</w:t>
            </w:r>
            <w:r w:rsidR="00C743D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  <w:r w:rsidR="009A33C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PV输入累计能量</w:t>
            </w:r>
          </w:p>
        </w:tc>
      </w:tr>
      <w:tr w:rsidR="00FE5EB1" w:rsidRPr="0030737E" w:rsidTr="00FE5EB1">
        <w:trPr>
          <w:trHeight w:val="25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EselfConsumption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自发自用比例</w:t>
            </w:r>
          </w:p>
        </w:tc>
      </w:tr>
      <w:tr w:rsidR="00FE5EB1" w:rsidRPr="0030737E" w:rsidTr="009A33CF">
        <w:trPr>
          <w:trHeight w:val="25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EselfSufficiency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EB1" w:rsidRPr="0030737E" w:rsidRDefault="00FE5EB1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自给自足比例</w:t>
            </w:r>
          </w:p>
        </w:tc>
      </w:tr>
      <w:tr w:rsidR="009A33CF" w:rsidRPr="0030737E" w:rsidTr="0000797D">
        <w:trPr>
          <w:trHeight w:val="254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9A33CF" w:rsidRPr="0030737E" w:rsidRDefault="009A33CF" w:rsidP="00C743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9A33CF" w:rsidRPr="0030737E" w:rsidRDefault="009A33CF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imeline[]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9A33CF" w:rsidRPr="0030737E" w:rsidRDefault="00CE0F20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  <w:r w:rsidR="0000797D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CE0F20" w:rsidRDefault="0000797D" w:rsidP="00C743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时间轴</w:t>
            </w:r>
            <w:r w:rsidR="00CE0F2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(如:按年统计时[</w:t>
            </w:r>
            <w:r w:rsidR="00CE0F20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“2016”,”2017”,”2018”</w:t>
            </w:r>
            <w:r w:rsidR="00CE0F2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]</w:t>
            </w:r>
          </w:p>
          <w:p w:rsidR="00CE0F20" w:rsidRDefault="00CE0F20" w:rsidP="00CE0F20">
            <w:pPr>
              <w:widowControl/>
              <w:ind w:firstLineChars="500" w:firstLine="100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按月统计时[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“2018-1”,”2018-2”,”2018-3”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]</w:t>
            </w:r>
          </w:p>
          <w:p w:rsidR="009A33CF" w:rsidRPr="0030737E" w:rsidRDefault="00CE0F20" w:rsidP="00CE0F20">
            <w:pPr>
              <w:widowControl/>
              <w:ind w:firstLineChars="500" w:firstLine="100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按日统计时[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“2018-1-1”,”2018-1-2”,”2018-1-3”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]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FE5EB1" w:rsidRPr="00EE31E7" w:rsidRDefault="00FE5EB1" w:rsidP="00FE5EB1"/>
    <w:p w:rsidR="005D6703" w:rsidRPr="00B41F4B" w:rsidRDefault="00983243" w:rsidP="005D6703">
      <w:pPr>
        <w:pStyle w:val="2"/>
        <w:rPr>
          <w:rStyle w:val="af1"/>
          <w:sz w:val="28"/>
        </w:rPr>
      </w:pPr>
      <w:bookmarkStart w:id="20" w:name="_Toc520210669"/>
      <w:r>
        <w:rPr>
          <w:rStyle w:val="af1"/>
          <w:sz w:val="28"/>
        </w:rPr>
        <w:t>19</w:t>
      </w:r>
      <w:r>
        <w:rPr>
          <w:rStyle w:val="af1"/>
          <w:sz w:val="28"/>
        </w:rPr>
        <w:t>、</w:t>
      </w:r>
      <w:r w:rsidRPr="00B41F4B">
        <w:rPr>
          <w:rStyle w:val="af1"/>
          <w:rFonts w:hint="eastAsia"/>
          <w:sz w:val="28"/>
        </w:rPr>
        <w:t>获取储能系统</w:t>
      </w:r>
      <w:r>
        <w:rPr>
          <w:rStyle w:val="af1"/>
          <w:rFonts w:hint="eastAsia"/>
          <w:sz w:val="28"/>
        </w:rPr>
        <w:t>收益</w:t>
      </w:r>
      <w:r w:rsidRPr="00B41F4B">
        <w:rPr>
          <w:rStyle w:val="af1"/>
          <w:rFonts w:hint="eastAsia"/>
          <w:sz w:val="28"/>
        </w:rPr>
        <w:t>数据</w:t>
      </w:r>
      <w:bookmarkEnd w:id="20"/>
    </w:p>
    <w:p w:rsidR="005D6703" w:rsidRDefault="005D6703" w:rsidP="005D6703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890682">
        <w:t>http://api.alphaess.com/ras/v2/</w:t>
      </w:r>
      <w:r>
        <w:rPr>
          <w:rFonts w:hint="eastAsia"/>
        </w:rPr>
        <w:t>Get</w:t>
      </w:r>
      <w:r>
        <w:t>P</w:t>
      </w:r>
      <w:r w:rsidRPr="005D6703">
        <w:t>rofit</w:t>
      </w:r>
      <w:r w:rsidRPr="00BC67E4">
        <w:t>Data</w:t>
      </w:r>
    </w:p>
    <w:p w:rsidR="005D6703" w:rsidRDefault="005D6703" w:rsidP="005D6703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</w:t>
      </w:r>
      <w:r w:rsidRPr="00D911A5">
        <w:rPr>
          <w:rFonts w:hint="eastAsia"/>
        </w:rPr>
        <w:t>获取储能系统能量数据</w:t>
      </w:r>
    </w:p>
    <w:p w:rsidR="005D6703" w:rsidRDefault="005D6703" w:rsidP="005D6703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890682">
        <w:t>http://api.alphaess.com/ras/v2/</w:t>
      </w:r>
      <w:r w:rsidRPr="005D6703">
        <w:t>GetProfitData</w:t>
      </w:r>
    </w:p>
    <w:p w:rsidR="005D6703" w:rsidRDefault="005D6703" w:rsidP="005D6703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696"/>
        <w:gridCol w:w="1134"/>
        <w:gridCol w:w="6068"/>
        <w:gridCol w:w="883"/>
      </w:tblGrid>
      <w:tr w:rsidR="005D6703" w:rsidRPr="009D12C9" w:rsidTr="00690176">
        <w:trPr>
          <w:trHeight w:val="27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471B51" w:rsidRDefault="005D6703" w:rsidP="00690176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471B51" w:rsidRDefault="005D6703" w:rsidP="00690176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703" w:rsidRPr="00471B51" w:rsidRDefault="005D6703" w:rsidP="00690176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D6703" w:rsidRPr="009D12C9" w:rsidRDefault="005D6703" w:rsidP="00690176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5D6703" w:rsidRPr="009D12C9" w:rsidTr="00690176">
        <w:trPr>
          <w:trHeight w:val="27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5D6703" w:rsidRPr="00457EE6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5D6703" w:rsidRPr="009D12C9" w:rsidTr="00690176">
        <w:trPr>
          <w:trHeight w:val="54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5D6703" w:rsidRDefault="005D6703" w:rsidP="00690176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5D6703" w:rsidRPr="00D567F2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unix时间戳计算方法</w:t>
            </w:r>
          </w:p>
          <w:p w:rsidR="005D6703" w:rsidRPr="00D567F2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是</w:t>
            </w:r>
          </w:p>
        </w:tc>
      </w:tr>
      <w:tr w:rsidR="005D6703" w:rsidRPr="009D12C9" w:rsidTr="00690176">
        <w:trPr>
          <w:trHeight w:val="10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5D6703" w:rsidRPr="009D12C9" w:rsidRDefault="005D6703" w:rsidP="00690176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5D6703" w:rsidRPr="009D12C9" w:rsidTr="00690176">
        <w:trPr>
          <w:trHeight w:val="25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6703" w:rsidRPr="00471B51" w:rsidRDefault="00ED2056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</w:t>
            </w:r>
            <w:r w:rsidR="005D6703">
              <w:rPr>
                <w:rFonts w:ascii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6703" w:rsidRPr="00457EE6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5D6703" w:rsidRPr="009D12C9" w:rsidTr="00690176">
        <w:trPr>
          <w:trHeight w:val="25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6703" w:rsidRPr="00457EE6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设备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SN,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如果传sn返回的是单个设备数据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是|否</w:t>
            </w:r>
          </w:p>
        </w:tc>
      </w:tr>
      <w:tr w:rsidR="005D6703" w:rsidRPr="009D12C9" w:rsidTr="00690176">
        <w:trPr>
          <w:trHeight w:val="25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user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6703" w:rsidRDefault="005D6703" w:rsidP="00690176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用户登入名，如果传username返回的是该用户所有设备数据的汇总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否|是</w:t>
            </w:r>
          </w:p>
        </w:tc>
      </w:tr>
      <w:tr w:rsidR="0089202D" w:rsidRPr="009D12C9" w:rsidTr="004527C7">
        <w:trPr>
          <w:trHeight w:val="25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89202D" w:rsidRPr="00471B51" w:rsidRDefault="0089202D" w:rsidP="009A33C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 w:rsidRPr="0053328B">
              <w:rPr>
                <w:rFonts w:ascii="宋体" w:hAnsi="宋体" w:cs="宋体"/>
                <w:color w:val="000000"/>
                <w:kern w:val="0"/>
                <w:sz w:val="22"/>
              </w:rPr>
              <w:t>tatistics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by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89202D" w:rsidRPr="00471B51" w:rsidRDefault="0089202D" w:rsidP="009A33C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9202D" w:rsidRDefault="0089202D" w:rsidP="009A33CF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按年,月,日统计(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year: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一年一条统计数据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month: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一月一条统计数据,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day: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一天一条统计数据)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89202D" w:rsidRPr="00471B51" w:rsidRDefault="0089202D" w:rsidP="009A33C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5D6703" w:rsidRPr="009D12C9" w:rsidTr="00690176">
        <w:trPr>
          <w:trHeight w:val="25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date_start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6703" w:rsidRPr="00457EE6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开始日期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(yyyy-mm-dd)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为空时取设备注册时间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D6703" w:rsidRPr="009D12C9" w:rsidTr="00690176">
        <w:trPr>
          <w:trHeight w:val="27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date_end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703" w:rsidRPr="00457EE6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结束日期</w:t>
            </w: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(yyyy-mm-dd)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为空时取当前时间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D6703" w:rsidRPr="00471B51" w:rsidRDefault="005D6703" w:rsidP="0069017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5D6703" w:rsidRDefault="005D6703" w:rsidP="005D6703"/>
    <w:p w:rsidR="005D6703" w:rsidRDefault="005D6703" w:rsidP="005D6703"/>
    <w:p w:rsidR="005D6703" w:rsidRDefault="005D6703" w:rsidP="005D6703"/>
    <w:p w:rsidR="005D6703" w:rsidRPr="00E77A81" w:rsidRDefault="005D6703" w:rsidP="005D6703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961" w:type="dxa"/>
        <w:tblInd w:w="-5" w:type="dxa"/>
        <w:tblLook w:val="04A0" w:firstRow="1" w:lastRow="0" w:firstColumn="1" w:lastColumn="0" w:noHBand="0" w:noVBand="1"/>
      </w:tblPr>
      <w:tblGrid>
        <w:gridCol w:w="1216"/>
        <w:gridCol w:w="2016"/>
        <w:gridCol w:w="1181"/>
        <w:gridCol w:w="5548"/>
      </w:tblGrid>
      <w:tr w:rsidR="005D6703" w:rsidRPr="0030737E" w:rsidTr="000C3589">
        <w:trPr>
          <w:trHeight w:val="254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5D6703" w:rsidRPr="0030737E" w:rsidTr="000C3589">
        <w:trPr>
          <w:trHeight w:val="254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ReturnCode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  <w:tr w:rsidR="005D6703" w:rsidRPr="0030737E" w:rsidTr="000C3589">
        <w:trPr>
          <w:trHeight w:val="254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R</w:t>
            </w: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esult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</w:tr>
      <w:tr w:rsidR="005D6703" w:rsidRPr="0030737E" w:rsidTr="000C3589">
        <w:trPr>
          <w:trHeight w:val="254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5D6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D6703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InputCost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用户投资成本</w:t>
            </w:r>
          </w:p>
        </w:tc>
      </w:tr>
      <w:tr w:rsidR="00042FA6" w:rsidRPr="0030737E" w:rsidTr="000C3589">
        <w:trPr>
          <w:trHeight w:val="254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2FA6" w:rsidRPr="0030737E" w:rsidRDefault="00042FA6" w:rsidP="006901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2FA6" w:rsidRPr="005D6703" w:rsidRDefault="00042FA6" w:rsidP="005D6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42FA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TotalIncome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2FA6" w:rsidRPr="0030737E" w:rsidRDefault="00042FA6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2FA6" w:rsidRDefault="00042FA6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总收益</w:t>
            </w:r>
          </w:p>
        </w:tc>
      </w:tr>
      <w:tr w:rsidR="00042FA6" w:rsidRPr="0030737E" w:rsidTr="000C3589">
        <w:trPr>
          <w:trHeight w:val="254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2FA6" w:rsidRPr="0030737E" w:rsidRDefault="00042FA6" w:rsidP="006901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2FA6" w:rsidRPr="005D6703" w:rsidRDefault="00042FA6" w:rsidP="005D6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42FA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MoneyType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2FA6" w:rsidRPr="0030737E" w:rsidRDefault="00042FA6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2FA6" w:rsidRDefault="00042FA6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货币类型</w:t>
            </w:r>
          </w:p>
        </w:tc>
      </w:tr>
      <w:tr w:rsidR="005D6703" w:rsidRPr="0030737E" w:rsidTr="000C3589">
        <w:trPr>
          <w:trHeight w:val="254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D6703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SellIncome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  <w:r w:rsidR="0017197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0C3589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卖电收益</w:t>
            </w:r>
          </w:p>
        </w:tc>
      </w:tr>
      <w:tr w:rsidR="005D6703" w:rsidRPr="0030737E" w:rsidTr="000C3589">
        <w:trPr>
          <w:trHeight w:val="271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D6703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BuyIncome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  <w:r w:rsidR="0017197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0C3589" w:rsidP="000C35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买电收益</w:t>
            </w:r>
          </w:p>
        </w:tc>
      </w:tr>
      <w:tr w:rsidR="005D6703" w:rsidRPr="0030737E" w:rsidTr="000C3589">
        <w:trPr>
          <w:trHeight w:val="254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D6703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ChargeIncome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  <w:r w:rsidR="0017197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0C3589" w:rsidP="000C35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C358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谷充峰用收益</w:t>
            </w:r>
          </w:p>
        </w:tc>
      </w:tr>
      <w:tr w:rsidR="005D6703" w:rsidRPr="0030737E" w:rsidTr="000C3589">
        <w:trPr>
          <w:trHeight w:val="254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D6703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DemandCharge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5D6703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decimal</w:t>
            </w:r>
            <w:r w:rsidR="0017197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703" w:rsidRPr="0030737E" w:rsidRDefault="000C3589" w:rsidP="006901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C358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Demand charge收益</w:t>
            </w:r>
          </w:p>
        </w:tc>
      </w:tr>
      <w:tr w:rsidR="0000797D" w:rsidRPr="0030737E" w:rsidTr="0000797D">
        <w:trPr>
          <w:trHeight w:val="254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00797D" w:rsidRPr="0030737E" w:rsidRDefault="0000797D" w:rsidP="00CE0F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00797D" w:rsidRPr="0030737E" w:rsidRDefault="0000797D" w:rsidP="00CE0F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imeline[]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00797D" w:rsidRPr="0030737E" w:rsidRDefault="00CE0F20" w:rsidP="00CE0F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  <w:r w:rsidR="0000797D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0652AC" w:rsidRDefault="000652AC" w:rsidP="000652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时间轴(如:按年统计时[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“2016”,”2017”,”2018”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]</w:t>
            </w:r>
          </w:p>
          <w:p w:rsidR="000652AC" w:rsidRDefault="000652AC" w:rsidP="000652AC">
            <w:pPr>
              <w:widowControl/>
              <w:ind w:firstLineChars="500" w:firstLine="100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按月统计时[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“2018-1”,”2018-2”,”2018-3”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]</w:t>
            </w:r>
          </w:p>
          <w:p w:rsidR="0000797D" w:rsidRPr="0030737E" w:rsidRDefault="000652AC" w:rsidP="000652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按日统计时[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“2018-1-1”,”2018-1-2”,”2018-1-3”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]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5D6703" w:rsidRDefault="005D6703" w:rsidP="005D6703"/>
    <w:p w:rsidR="00E520ED" w:rsidRPr="00096837" w:rsidRDefault="00983243" w:rsidP="00E520ED">
      <w:pPr>
        <w:pStyle w:val="2"/>
        <w:rPr>
          <w:rStyle w:val="af1"/>
          <w:sz w:val="28"/>
        </w:rPr>
      </w:pPr>
      <w:bookmarkStart w:id="21" w:name="_Toc520210670"/>
      <w:r>
        <w:rPr>
          <w:rStyle w:val="af1"/>
          <w:sz w:val="28"/>
        </w:rPr>
        <w:t>20</w:t>
      </w:r>
      <w:r>
        <w:rPr>
          <w:rStyle w:val="af1"/>
          <w:sz w:val="28"/>
        </w:rPr>
        <w:t>、</w:t>
      </w:r>
      <w:r w:rsidRPr="00096837">
        <w:rPr>
          <w:rStyle w:val="af1"/>
          <w:rFonts w:hint="eastAsia"/>
          <w:sz w:val="28"/>
        </w:rPr>
        <w:t>获取</w:t>
      </w:r>
      <w:r w:rsidRPr="00096837">
        <w:rPr>
          <w:rStyle w:val="af1"/>
          <w:sz w:val="28"/>
        </w:rPr>
        <w:t>app</w:t>
      </w:r>
      <w:r w:rsidRPr="00096837">
        <w:rPr>
          <w:rStyle w:val="af1"/>
          <w:sz w:val="28"/>
        </w:rPr>
        <w:t>最新版本信息</w:t>
      </w:r>
      <w:bookmarkEnd w:id="21"/>
    </w:p>
    <w:p w:rsidR="00E520ED" w:rsidRDefault="00E520ED" w:rsidP="00E520ED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76468B">
        <w:t>http://api.alphaess.com</w:t>
      </w:r>
      <w:r w:rsidRPr="001755EC">
        <w:t>/ras/v2/</w:t>
      </w:r>
      <w:r>
        <w:t>Get</w:t>
      </w:r>
      <w:r w:rsidRPr="00096837">
        <w:t>TheLastAppClientVersion</w:t>
      </w:r>
    </w:p>
    <w:p w:rsidR="00E520ED" w:rsidRDefault="00E520ED" w:rsidP="00E520ED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该接口根据语言</w:t>
      </w:r>
      <w:r w:rsidRPr="00D911A5">
        <w:rPr>
          <w:rFonts w:hint="eastAsia"/>
        </w:rPr>
        <w:t>获取</w:t>
      </w:r>
      <w:r>
        <w:rPr>
          <w:rFonts w:hint="eastAsia"/>
        </w:rPr>
        <w:t>用户注册时的协议</w:t>
      </w:r>
    </w:p>
    <w:p w:rsidR="00E520ED" w:rsidRDefault="00E520ED" w:rsidP="00E520ED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76468B">
        <w:t>http://api.alphaess.com</w:t>
      </w:r>
      <w:r w:rsidRPr="001755EC">
        <w:t>/ras/v2/</w:t>
      </w:r>
      <w:r>
        <w:t>Get</w:t>
      </w:r>
      <w:r w:rsidRPr="00096837">
        <w:t>TheLastAppClientVersion</w:t>
      </w:r>
    </w:p>
    <w:p w:rsidR="00E520ED" w:rsidRDefault="00E520ED" w:rsidP="00E520ED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646"/>
        <w:gridCol w:w="1134"/>
        <w:gridCol w:w="6124"/>
        <w:gridCol w:w="877"/>
      </w:tblGrid>
      <w:tr w:rsidR="00E520ED" w:rsidRPr="009D12C9" w:rsidTr="00FD2FC5">
        <w:trPr>
          <w:trHeight w:val="272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9D12C9" w:rsidRDefault="00E520ED" w:rsidP="00FD2FC5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E520ED" w:rsidRPr="009D12C9" w:rsidTr="00FD2FC5">
        <w:trPr>
          <w:trHeight w:val="27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lastRenderedPageBreak/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54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Default="00E520ED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E520ED" w:rsidRPr="00D567F2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E520ED" w:rsidRPr="00D567F2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10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520ED" w:rsidRPr="009D12C9" w:rsidRDefault="00E520ED" w:rsidP="00FD2FC5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520ED" w:rsidRPr="009D12C9" w:rsidTr="00FD2FC5">
        <w:trPr>
          <w:trHeight w:val="25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46DB">
              <w:rPr>
                <w:rFonts w:ascii="宋体" w:hAnsi="宋体" w:cs="宋体"/>
                <w:color w:val="000000"/>
                <w:kern w:val="0"/>
                <w:sz w:val="22"/>
              </w:rPr>
              <w:t>AppType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0ED" w:rsidRPr="00457EE6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app类型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,如:</w:t>
            </w:r>
            <w:r>
              <w:t xml:space="preserve"> </w:t>
            </w:r>
            <w:r w:rsidRPr="0011661C">
              <w:rPr>
                <w:rFonts w:ascii="宋体" w:hAnsi="宋体" w:cs="宋体"/>
                <w:color w:val="000000"/>
                <w:kern w:val="0"/>
                <w:sz w:val="22"/>
              </w:rPr>
              <w:t>andriod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,iphone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20ED" w:rsidRPr="00471B51" w:rsidRDefault="00E520ED" w:rsidP="00FD2FC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E520ED" w:rsidRDefault="00E520ED" w:rsidP="00E520ED"/>
    <w:p w:rsidR="00E520ED" w:rsidRPr="00E77A81" w:rsidRDefault="00E520ED" w:rsidP="00E520ED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545" w:type="dxa"/>
        <w:tblInd w:w="-5" w:type="dxa"/>
        <w:tblLook w:val="04A0" w:firstRow="1" w:lastRow="0" w:firstColumn="1" w:lastColumn="0" w:noHBand="0" w:noVBand="1"/>
      </w:tblPr>
      <w:tblGrid>
        <w:gridCol w:w="1216"/>
        <w:gridCol w:w="1816"/>
        <w:gridCol w:w="1185"/>
        <w:gridCol w:w="5568"/>
      </w:tblGrid>
      <w:tr w:rsidR="00E520ED" w:rsidRPr="0030737E" w:rsidTr="00FD2FC5">
        <w:trPr>
          <w:trHeight w:val="4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E520ED" w:rsidRPr="0030737E" w:rsidTr="00FD2FC5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ReturnCode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  <w:tr w:rsidR="00E520ED" w:rsidRPr="0030737E" w:rsidTr="00FD2FC5">
        <w:trPr>
          <w:trHeight w:val="42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R</w:t>
            </w: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esult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</w:tr>
      <w:tr w:rsidR="00E520ED" w:rsidRPr="0030737E" w:rsidTr="00FD2FC5">
        <w:trPr>
          <w:trHeight w:val="4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46D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AppType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46D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app类型，如安卓,iphone等</w:t>
            </w:r>
          </w:p>
        </w:tc>
      </w:tr>
      <w:tr w:rsidR="00E520ED" w:rsidRPr="0030737E" w:rsidTr="00FD2FC5">
        <w:trPr>
          <w:trHeight w:val="4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46D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AppVersionCode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46D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第一个版本定义为1，以后递增</w:t>
            </w:r>
          </w:p>
        </w:tc>
      </w:tr>
      <w:tr w:rsidR="00E520ED" w:rsidRPr="0030737E" w:rsidTr="00FD2FC5">
        <w:trPr>
          <w:trHeight w:val="4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46D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AppVersion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46D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用户看到的，可以写1.0.0.1等</w:t>
            </w:r>
          </w:p>
        </w:tc>
      </w:tr>
      <w:tr w:rsidR="00E520ED" w:rsidRPr="0030737E" w:rsidTr="00FD2FC5">
        <w:trPr>
          <w:trHeight w:val="4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46D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AppDownloadUrl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46D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app下载的路径</w:t>
            </w:r>
          </w:p>
        </w:tc>
      </w:tr>
      <w:tr w:rsidR="00E520ED" w:rsidRPr="0030737E" w:rsidTr="00FD2FC5">
        <w:trPr>
          <w:trHeight w:val="4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46D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AppForcedUpdates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46D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46D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是否强制更新</w:t>
            </w:r>
          </w:p>
        </w:tc>
      </w:tr>
      <w:tr w:rsidR="00E520ED" w:rsidRPr="0030737E" w:rsidTr="00FD2FC5">
        <w:trPr>
          <w:trHeight w:val="4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46D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AppCreateTime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ED" w:rsidRPr="0030737E" w:rsidRDefault="00E520ED" w:rsidP="00FD2F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46D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添加时间</w:t>
            </w:r>
          </w:p>
        </w:tc>
      </w:tr>
    </w:tbl>
    <w:p w:rsidR="00E520ED" w:rsidRPr="00EE31E7" w:rsidRDefault="00E520ED" w:rsidP="00E520ED"/>
    <w:p w:rsidR="00A31D0B" w:rsidRPr="00096837" w:rsidRDefault="00A31D0B" w:rsidP="00A31D0B">
      <w:pPr>
        <w:pStyle w:val="2"/>
        <w:rPr>
          <w:rStyle w:val="af1"/>
          <w:sz w:val="28"/>
        </w:rPr>
      </w:pPr>
      <w:bookmarkStart w:id="22" w:name="_Toc520210671"/>
      <w:r>
        <w:rPr>
          <w:rStyle w:val="af1"/>
          <w:sz w:val="28"/>
        </w:rPr>
        <w:t>21</w:t>
      </w:r>
      <w:r>
        <w:rPr>
          <w:rStyle w:val="af1"/>
          <w:sz w:val="28"/>
        </w:rPr>
        <w:t>、</w:t>
      </w:r>
      <w:r w:rsidRPr="00A31D0B">
        <w:rPr>
          <w:rStyle w:val="af1"/>
          <w:rFonts w:hint="eastAsia"/>
          <w:sz w:val="28"/>
        </w:rPr>
        <w:t>关联新</w:t>
      </w:r>
      <w:r w:rsidR="00F46751">
        <w:rPr>
          <w:rStyle w:val="af1"/>
          <w:rFonts w:hint="eastAsia"/>
          <w:sz w:val="28"/>
        </w:rPr>
        <w:t>系统</w:t>
      </w:r>
      <w:bookmarkEnd w:id="22"/>
    </w:p>
    <w:p w:rsidR="00A31D0B" w:rsidRDefault="00A31D0B" w:rsidP="00A31D0B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76468B">
        <w:t>http://api.alphaess.com</w:t>
      </w:r>
      <w:r w:rsidRPr="001755EC">
        <w:t>/ras/v2/</w:t>
      </w:r>
      <w:r w:rsidRPr="00A31D0B">
        <w:t>AdditionalSystem</w:t>
      </w:r>
    </w:p>
    <w:p w:rsidR="00A31D0B" w:rsidRDefault="00A31D0B" w:rsidP="00A31D0B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该接口是把新</w:t>
      </w:r>
      <w:r w:rsidR="00E06930">
        <w:rPr>
          <w:rFonts w:hint="eastAsia"/>
        </w:rPr>
        <w:t>装设备</w:t>
      </w:r>
      <w:r>
        <w:rPr>
          <w:rFonts w:hint="eastAsia"/>
        </w:rPr>
        <w:t>关联到已经注册的终端用户账户中</w:t>
      </w:r>
    </w:p>
    <w:p w:rsidR="00A31D0B" w:rsidRDefault="00A31D0B" w:rsidP="00A31D0B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76468B">
        <w:t>http://api.alphaess.com</w:t>
      </w:r>
      <w:r w:rsidRPr="001755EC">
        <w:t>/ras/v2/</w:t>
      </w:r>
      <w:r w:rsidRPr="00A31D0B">
        <w:t>AdditionalSystem</w:t>
      </w:r>
    </w:p>
    <w:p w:rsidR="00A31D0B" w:rsidRDefault="00A31D0B" w:rsidP="00A31D0B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646"/>
        <w:gridCol w:w="1134"/>
        <w:gridCol w:w="6124"/>
        <w:gridCol w:w="877"/>
      </w:tblGrid>
      <w:tr w:rsidR="00A31D0B" w:rsidRPr="009D12C9" w:rsidTr="00A31D0B">
        <w:trPr>
          <w:trHeight w:val="272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D0B" w:rsidRPr="00471B51" w:rsidRDefault="00A31D0B" w:rsidP="00A31D0B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D0B" w:rsidRPr="00471B51" w:rsidRDefault="00A31D0B" w:rsidP="00A31D0B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D0B" w:rsidRPr="00471B51" w:rsidRDefault="00A31D0B" w:rsidP="00A31D0B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31D0B" w:rsidRPr="009D12C9" w:rsidRDefault="00A31D0B" w:rsidP="00A31D0B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A31D0B" w:rsidRPr="009D12C9" w:rsidTr="00A31D0B">
        <w:trPr>
          <w:trHeight w:val="27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A31D0B" w:rsidRPr="00471B51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A31D0B" w:rsidRPr="00471B51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A31D0B" w:rsidRPr="00457EE6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A31D0B" w:rsidRPr="00471B51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A31D0B" w:rsidRPr="009D12C9" w:rsidTr="00A31D0B">
        <w:trPr>
          <w:trHeight w:val="54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A31D0B" w:rsidRPr="00471B51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A31D0B" w:rsidRPr="00471B51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A31D0B" w:rsidRDefault="00A31D0B" w:rsidP="00A31D0B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A31D0B" w:rsidRPr="00D567F2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A31D0B" w:rsidRPr="00D567F2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A31D0B" w:rsidRPr="00471B51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A31D0B" w:rsidRPr="009D12C9" w:rsidTr="00A31D0B">
        <w:trPr>
          <w:trHeight w:val="108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A31D0B" w:rsidRPr="00471B51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A31D0B" w:rsidRPr="00471B51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A31D0B" w:rsidRPr="009D12C9" w:rsidRDefault="00A31D0B" w:rsidP="00A31D0B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A31D0B" w:rsidRPr="00471B51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A31D0B" w:rsidRPr="009D12C9" w:rsidTr="00A31D0B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D0B" w:rsidRPr="00471B51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D0B" w:rsidRPr="00471B51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D0B" w:rsidRPr="00457EE6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1D0B" w:rsidRPr="00471B51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A31D0B" w:rsidRPr="009D12C9" w:rsidTr="00A31D0B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D0B" w:rsidRPr="00471B51" w:rsidRDefault="001D668C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</w:t>
            </w:r>
            <w:r w:rsidR="00E06930">
              <w:rPr>
                <w:rFonts w:ascii="宋体" w:hAnsi="宋体" w:cs="宋体"/>
                <w:color w:val="000000"/>
                <w:kern w:val="0"/>
                <w:sz w:val="22"/>
              </w:rPr>
              <w:t>ewSN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D0B" w:rsidRPr="00471B51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D0B" w:rsidRPr="00457EE6" w:rsidRDefault="00E06930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新</w:t>
            </w:r>
            <w:r w:rsidR="00F46751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SN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1D0B" w:rsidRPr="00471B51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A31D0B" w:rsidRPr="009D12C9" w:rsidTr="00A31D0B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D0B" w:rsidRDefault="001D668C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</w:t>
            </w:r>
            <w:r w:rsidR="00E06930">
              <w:rPr>
                <w:rFonts w:ascii="宋体" w:hAnsi="宋体" w:cs="宋体"/>
                <w:color w:val="000000"/>
                <w:kern w:val="0"/>
                <w:sz w:val="22"/>
              </w:rPr>
              <w:t>heckCode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D0B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D0B" w:rsidRDefault="00E06930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检验码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1D0B" w:rsidRDefault="00A31D0B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8156FF" w:rsidRPr="009D12C9" w:rsidTr="00A31D0B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6FF" w:rsidRDefault="008156FF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6FF" w:rsidRDefault="008156FF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6FF" w:rsidRDefault="008156FF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终端用户名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56FF" w:rsidRDefault="008156FF" w:rsidP="00A31D0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1D668C" w:rsidRPr="009D12C9" w:rsidTr="00A31D0B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68C" w:rsidRDefault="001D668C" w:rsidP="001D668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lic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en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se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68C" w:rsidRDefault="001D668C" w:rsidP="001D668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68C" w:rsidRDefault="001D668C" w:rsidP="001D668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安装商许可证号（终端用户关联时非必须）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668C" w:rsidRDefault="001D668C" w:rsidP="001D668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A31D0B" w:rsidRDefault="00A31D0B" w:rsidP="00A31D0B"/>
    <w:p w:rsidR="00A31D0B" w:rsidRPr="00E77A81" w:rsidRDefault="00A31D0B" w:rsidP="00A31D0B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785" w:type="dxa"/>
        <w:tblInd w:w="-5" w:type="dxa"/>
        <w:tblLook w:val="04A0" w:firstRow="1" w:lastRow="0" w:firstColumn="1" w:lastColumn="0" w:noHBand="0" w:noVBand="1"/>
      </w:tblPr>
      <w:tblGrid>
        <w:gridCol w:w="1216"/>
        <w:gridCol w:w="1816"/>
        <w:gridCol w:w="1185"/>
        <w:gridCol w:w="5568"/>
      </w:tblGrid>
      <w:tr w:rsidR="00A31D0B" w:rsidRPr="0030737E" w:rsidTr="00A31D0B">
        <w:trPr>
          <w:trHeight w:val="4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D0B" w:rsidRPr="0030737E" w:rsidRDefault="00A31D0B" w:rsidP="00A31D0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D0B" w:rsidRPr="0030737E" w:rsidRDefault="00A31D0B" w:rsidP="00A31D0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D0B" w:rsidRPr="0030737E" w:rsidRDefault="00A31D0B" w:rsidP="00A31D0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D0B" w:rsidRPr="0030737E" w:rsidRDefault="00A31D0B" w:rsidP="00A31D0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A31D0B" w:rsidRPr="0030737E" w:rsidTr="00A31D0B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D0B" w:rsidRPr="0030737E" w:rsidRDefault="00A31D0B" w:rsidP="00A31D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ReturnCode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D0B" w:rsidRPr="0030737E" w:rsidRDefault="00A31D0B" w:rsidP="00A31D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D0B" w:rsidRPr="0030737E" w:rsidRDefault="00A31D0B" w:rsidP="00A31D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D0B" w:rsidRPr="0030737E" w:rsidRDefault="00A31D0B" w:rsidP="00A31D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</w:tbl>
    <w:p w:rsidR="00F00A1D" w:rsidRPr="00096837" w:rsidRDefault="00F00A1D" w:rsidP="00F00A1D">
      <w:pPr>
        <w:pStyle w:val="2"/>
        <w:rPr>
          <w:rStyle w:val="af1"/>
          <w:sz w:val="28"/>
        </w:rPr>
      </w:pPr>
      <w:bookmarkStart w:id="23" w:name="_Toc520210672"/>
      <w:r>
        <w:rPr>
          <w:rStyle w:val="af1"/>
          <w:sz w:val="28"/>
        </w:rPr>
        <w:t>2</w:t>
      </w:r>
      <w:r w:rsidR="002D0AEE">
        <w:rPr>
          <w:rStyle w:val="af1"/>
          <w:sz w:val="28"/>
        </w:rPr>
        <w:t>2</w:t>
      </w:r>
      <w:r>
        <w:rPr>
          <w:rStyle w:val="af1"/>
          <w:sz w:val="28"/>
        </w:rPr>
        <w:t>、</w:t>
      </w:r>
      <w:r w:rsidRPr="00F00A1D">
        <w:rPr>
          <w:rStyle w:val="af1"/>
          <w:rFonts w:hint="eastAsia"/>
          <w:sz w:val="28"/>
        </w:rPr>
        <w:t>安装新</w:t>
      </w:r>
      <w:r w:rsidR="00F46751">
        <w:rPr>
          <w:rStyle w:val="af1"/>
          <w:rFonts w:hint="eastAsia"/>
          <w:sz w:val="28"/>
        </w:rPr>
        <w:t>系统</w:t>
      </w:r>
      <w:bookmarkEnd w:id="23"/>
    </w:p>
    <w:p w:rsidR="00F00A1D" w:rsidRDefault="00F00A1D" w:rsidP="00F00A1D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76468B">
        <w:t>http://api.alphaess.com</w:t>
      </w:r>
      <w:r w:rsidRPr="001755EC">
        <w:t>/ras/v2/</w:t>
      </w:r>
      <w:r>
        <w:t>Install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S</w:t>
      </w:r>
      <w:r w:rsidRPr="00F00A1D">
        <w:t>ystem</w:t>
      </w:r>
    </w:p>
    <w:p w:rsidR="00F00A1D" w:rsidRDefault="00F00A1D" w:rsidP="00F00A1D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该接口是</w:t>
      </w:r>
      <w:r w:rsidR="00D86386">
        <w:rPr>
          <w:rFonts w:hint="eastAsia"/>
        </w:rPr>
        <w:t>用于安装新设备时录入基本信息</w:t>
      </w:r>
    </w:p>
    <w:p w:rsidR="00F00A1D" w:rsidRDefault="00F00A1D" w:rsidP="00F00A1D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76468B">
        <w:t>http://api.alphaess.com</w:t>
      </w:r>
      <w:r w:rsidRPr="001755EC">
        <w:t>/ras/v2/</w:t>
      </w:r>
      <w:r>
        <w:t>Install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S</w:t>
      </w:r>
      <w:r w:rsidRPr="00F00A1D">
        <w:t>ystem</w:t>
      </w:r>
    </w:p>
    <w:p w:rsidR="00F00A1D" w:rsidRDefault="00F00A1D" w:rsidP="00F00A1D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976"/>
        <w:gridCol w:w="1134"/>
        <w:gridCol w:w="5838"/>
        <w:gridCol w:w="833"/>
      </w:tblGrid>
      <w:tr w:rsidR="00F00A1D" w:rsidRPr="009D12C9" w:rsidTr="001F4657">
        <w:trPr>
          <w:trHeight w:val="272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A1D" w:rsidRPr="00471B51" w:rsidRDefault="00F00A1D" w:rsidP="001F4657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A1D" w:rsidRPr="00471B51" w:rsidRDefault="00F00A1D" w:rsidP="001F4657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A1D" w:rsidRPr="00471B51" w:rsidRDefault="00F00A1D" w:rsidP="001F4657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A1D" w:rsidRPr="009D12C9" w:rsidRDefault="00F00A1D" w:rsidP="001F4657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F00A1D" w:rsidRPr="009D12C9" w:rsidTr="001F4657">
        <w:trPr>
          <w:trHeight w:val="27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F00A1D" w:rsidRPr="00471B51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F00A1D" w:rsidRPr="00471B51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F00A1D" w:rsidRPr="00457EE6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00A1D" w:rsidRPr="00471B51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00A1D" w:rsidRPr="009D12C9" w:rsidTr="001F4657">
        <w:trPr>
          <w:trHeight w:val="54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F00A1D" w:rsidRPr="00471B51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F00A1D" w:rsidRPr="00471B51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F00A1D" w:rsidRDefault="00F00A1D" w:rsidP="001F4657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F00A1D" w:rsidRPr="00D567F2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F00A1D" w:rsidRPr="00D567F2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00A1D" w:rsidRPr="00471B51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00A1D" w:rsidRPr="009D12C9" w:rsidTr="001F4657">
        <w:trPr>
          <w:trHeight w:val="108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F00A1D" w:rsidRPr="00471B51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F00A1D" w:rsidRPr="00471B51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F00A1D" w:rsidRPr="009D12C9" w:rsidRDefault="00F00A1D" w:rsidP="001F4657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00A1D" w:rsidRPr="00471B51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00A1D" w:rsidRPr="009D12C9" w:rsidTr="001F4657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A1D" w:rsidRPr="00471B51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A1D" w:rsidRPr="00471B51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1D" w:rsidRPr="00457EE6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A1D" w:rsidRPr="00471B51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00A1D" w:rsidRPr="009D12C9" w:rsidTr="001F4657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A1D" w:rsidRPr="00471B51" w:rsidRDefault="001D668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</w:t>
            </w:r>
            <w:r w:rsidR="005879CC">
              <w:rPr>
                <w:rFonts w:ascii="宋体" w:hAnsi="宋体" w:cs="宋体"/>
                <w:color w:val="000000"/>
                <w:kern w:val="0"/>
                <w:sz w:val="22"/>
              </w:rPr>
              <w:t>ew</w:t>
            </w:r>
            <w:r w:rsidR="00F00A1D">
              <w:rPr>
                <w:rFonts w:ascii="宋体" w:hAnsi="宋体" w:cs="宋体"/>
                <w:color w:val="000000"/>
                <w:kern w:val="0"/>
                <w:sz w:val="22"/>
              </w:rPr>
              <w:t>SN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A1D" w:rsidRPr="00471B51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1D" w:rsidRPr="00457EE6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新</w:t>
            </w:r>
            <w:r w:rsidR="00F46751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SN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A1D" w:rsidRPr="00471B51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00A1D" w:rsidRPr="009D12C9" w:rsidTr="001F4657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A1D" w:rsidRDefault="001D668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</w:t>
            </w:r>
            <w:r w:rsidR="00F00A1D">
              <w:rPr>
                <w:rFonts w:ascii="宋体" w:hAnsi="宋体" w:cs="宋体"/>
                <w:color w:val="000000"/>
                <w:kern w:val="0"/>
                <w:sz w:val="22"/>
              </w:rPr>
              <w:t>heckCode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A1D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1D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检验码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A1D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00A1D" w:rsidRPr="009D12C9" w:rsidTr="00BE0FD7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A1D" w:rsidRDefault="001D668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</w:t>
            </w:r>
            <w:r w:rsidR="00F00A1D">
              <w:rPr>
                <w:rFonts w:ascii="宋体" w:hAnsi="宋体" w:cs="宋体"/>
                <w:color w:val="000000"/>
                <w:kern w:val="0"/>
                <w:sz w:val="22"/>
              </w:rPr>
              <w:t>ic</w:t>
            </w:r>
            <w:r w:rsidR="00F00A1D">
              <w:rPr>
                <w:rFonts w:ascii="宋体" w:hAnsi="宋体" w:cs="宋体" w:hint="eastAsia"/>
                <w:color w:val="000000"/>
                <w:kern w:val="0"/>
                <w:sz w:val="22"/>
              </w:rPr>
              <w:t>en</w:t>
            </w:r>
            <w:r w:rsidR="00F00A1D">
              <w:rPr>
                <w:rFonts w:ascii="宋体" w:hAnsi="宋体" w:cs="宋体"/>
                <w:color w:val="000000"/>
                <w:kern w:val="0"/>
                <w:sz w:val="22"/>
              </w:rPr>
              <w:t>se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n</w:t>
            </w:r>
            <w:r w:rsidR="00BE0FD7">
              <w:rPr>
                <w:rFonts w:ascii="宋体" w:hAnsi="宋体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A1D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1D" w:rsidRDefault="00F00A1D" w:rsidP="00DB1E0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安装商许可证号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A1D" w:rsidRDefault="00F00A1D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BE0FD7" w:rsidRPr="009D12C9" w:rsidTr="00BE0FD7">
        <w:trPr>
          <w:trHeight w:val="256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FD7" w:rsidRDefault="007C2EA7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nstallation</w:t>
            </w:r>
            <w:r w:rsidRPr="007C2EA7">
              <w:rPr>
                <w:rFonts w:ascii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FD7" w:rsidRDefault="00EB7A7A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FD7" w:rsidRDefault="00EB7A7A" w:rsidP="00DB1E0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安装日期</w:t>
            </w:r>
            <w:r w:rsidR="002C34B0">
              <w:rPr>
                <w:rFonts w:ascii="宋体" w:hAnsi="宋体" w:cs="宋体" w:hint="eastAsia"/>
                <w:color w:val="000000"/>
                <w:kern w:val="0"/>
                <w:sz w:val="22"/>
              </w:rPr>
              <w:t>(日期格式:yyyy</w:t>
            </w:r>
            <w:r w:rsidR="002C34B0">
              <w:rPr>
                <w:rFonts w:ascii="宋体" w:hAnsi="宋体" w:cs="宋体"/>
                <w:color w:val="000000"/>
                <w:kern w:val="0"/>
                <w:sz w:val="22"/>
              </w:rPr>
              <w:t>-MM-dd)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FD7" w:rsidRDefault="00EA4F46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BE0FD7" w:rsidRPr="009D12C9" w:rsidTr="00BE0FD7">
        <w:trPr>
          <w:trHeight w:val="256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FD7" w:rsidRDefault="00EB7A7A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customer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  <w:r w:rsidRPr="00EB7A7A">
              <w:rPr>
                <w:rFonts w:ascii="宋体" w:hAnsi="宋体" w:cs="宋体"/>
                <w:color w:val="000000"/>
                <w:kern w:val="0"/>
                <w:sz w:val="22"/>
              </w:rPr>
              <w:t>ame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FD7" w:rsidRDefault="00EB7A7A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FD7" w:rsidRDefault="00EB7A7A" w:rsidP="00DB1E0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客户姓名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FD7" w:rsidRDefault="00EA4F46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B7A7A" w:rsidRPr="009D12C9" w:rsidTr="00BE0FD7">
        <w:trPr>
          <w:trHeight w:val="256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7A7A" w:rsidRDefault="00EA4F46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ontact</w:t>
            </w:r>
            <w:r w:rsidRPr="00EA4F46"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7A7A" w:rsidRDefault="00EA4F46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A7A" w:rsidRDefault="00EA4F46" w:rsidP="00DB1E0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7A7A" w:rsidRDefault="00EA4F46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A4F46" w:rsidRPr="009D12C9" w:rsidTr="00BE0FD7">
        <w:trPr>
          <w:trHeight w:val="256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4F46" w:rsidRDefault="00EA4F46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</w:t>
            </w:r>
            <w:r w:rsidRPr="00EA4F46">
              <w:rPr>
                <w:rFonts w:ascii="宋体" w:hAnsi="宋体" w:cs="宋体"/>
                <w:color w:val="000000"/>
                <w:kern w:val="0"/>
                <w:sz w:val="22"/>
              </w:rPr>
              <w:t>ontact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EA4F46">
              <w:rPr>
                <w:rFonts w:ascii="宋体" w:hAnsi="宋体" w:cs="宋体"/>
                <w:color w:val="000000"/>
                <w:kern w:val="0"/>
                <w:sz w:val="22"/>
              </w:rPr>
              <w:t>ddress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4F46" w:rsidRDefault="00EA4F46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F46" w:rsidRDefault="00EA4F46" w:rsidP="00DB1E0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联系地址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4F46" w:rsidRDefault="00EA4F46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F00A1D" w:rsidRDefault="00F00A1D" w:rsidP="00F00A1D"/>
    <w:p w:rsidR="00F00A1D" w:rsidRPr="00E77A81" w:rsidRDefault="00F00A1D" w:rsidP="00F00A1D">
      <w:pPr>
        <w:rPr>
          <w:b/>
        </w:rPr>
      </w:pPr>
      <w:r w:rsidRPr="00635E93"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785" w:type="dxa"/>
        <w:tblInd w:w="-5" w:type="dxa"/>
        <w:tblLook w:val="04A0" w:firstRow="1" w:lastRow="0" w:firstColumn="1" w:lastColumn="0" w:noHBand="0" w:noVBand="1"/>
      </w:tblPr>
      <w:tblGrid>
        <w:gridCol w:w="1216"/>
        <w:gridCol w:w="1816"/>
        <w:gridCol w:w="1185"/>
        <w:gridCol w:w="5568"/>
      </w:tblGrid>
      <w:tr w:rsidR="00F00A1D" w:rsidRPr="0030737E" w:rsidTr="001F4657">
        <w:trPr>
          <w:trHeight w:val="4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A1D" w:rsidRPr="0030737E" w:rsidRDefault="00F00A1D" w:rsidP="001F4657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A1D" w:rsidRPr="0030737E" w:rsidRDefault="00F00A1D" w:rsidP="001F4657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A1D" w:rsidRPr="0030737E" w:rsidRDefault="00F00A1D" w:rsidP="001F4657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A1D" w:rsidRPr="0030737E" w:rsidRDefault="00F00A1D" w:rsidP="001F4657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F00A1D" w:rsidRPr="0030737E" w:rsidTr="001F4657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A1D" w:rsidRPr="0030737E" w:rsidRDefault="00F00A1D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ReturnCode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A1D" w:rsidRPr="0030737E" w:rsidRDefault="00F00A1D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A1D" w:rsidRPr="0030737E" w:rsidRDefault="00F00A1D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A1D" w:rsidRPr="0030737E" w:rsidRDefault="00F00A1D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</w:tbl>
    <w:p w:rsidR="00586F0C" w:rsidRPr="00096837" w:rsidRDefault="00586F0C" w:rsidP="00586F0C">
      <w:pPr>
        <w:pStyle w:val="2"/>
        <w:rPr>
          <w:rStyle w:val="af1"/>
          <w:sz w:val="28"/>
        </w:rPr>
      </w:pPr>
      <w:bookmarkStart w:id="24" w:name="_Toc520210673"/>
      <w:r>
        <w:rPr>
          <w:rStyle w:val="af1"/>
          <w:sz w:val="28"/>
        </w:rPr>
        <w:t>23</w:t>
      </w:r>
      <w:r>
        <w:rPr>
          <w:rStyle w:val="af1"/>
          <w:sz w:val="28"/>
        </w:rPr>
        <w:t>、</w:t>
      </w:r>
      <w:r w:rsidR="008F4918">
        <w:rPr>
          <w:rStyle w:val="af1"/>
          <w:rFonts w:hint="eastAsia"/>
          <w:sz w:val="28"/>
        </w:rPr>
        <w:t>检查</w:t>
      </w:r>
      <w:r w:rsidR="00F46751">
        <w:rPr>
          <w:rStyle w:val="af1"/>
          <w:rFonts w:hint="eastAsia"/>
          <w:sz w:val="28"/>
        </w:rPr>
        <w:t>系统</w:t>
      </w:r>
      <w:r w:rsidR="009D5507">
        <w:rPr>
          <w:rStyle w:val="af1"/>
          <w:rFonts w:hint="eastAsia"/>
          <w:sz w:val="28"/>
        </w:rPr>
        <w:t>固件</w:t>
      </w:r>
      <w:r w:rsidR="008F4918">
        <w:rPr>
          <w:rStyle w:val="af1"/>
          <w:rFonts w:hint="eastAsia"/>
          <w:sz w:val="28"/>
        </w:rPr>
        <w:t>新版本</w:t>
      </w:r>
      <w:bookmarkEnd w:id="24"/>
    </w:p>
    <w:p w:rsidR="00586F0C" w:rsidRDefault="00586F0C" w:rsidP="00586F0C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76468B">
        <w:t>http://api.alphaess.com</w:t>
      </w:r>
      <w:r w:rsidRPr="001755EC">
        <w:t>/ras/v2/</w:t>
      </w:r>
      <w:r w:rsidR="00F46751">
        <w:t>Ge</w:t>
      </w:r>
      <w:r w:rsidR="00D201F8">
        <w:rPr>
          <w:rFonts w:hint="eastAsia"/>
        </w:rPr>
        <w:t>tF</w:t>
      </w:r>
      <w:r w:rsidR="00D201F8" w:rsidRPr="00D201F8">
        <w:t>irmware</w:t>
      </w:r>
      <w:r w:rsidR="00F46751">
        <w:t>Update</w:t>
      </w:r>
    </w:p>
    <w:p w:rsidR="00586F0C" w:rsidRDefault="00586F0C" w:rsidP="00586F0C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该接口是</w:t>
      </w:r>
      <w:r w:rsidR="00956C9E">
        <w:rPr>
          <w:rFonts w:hint="eastAsia"/>
        </w:rPr>
        <w:t>获取</w:t>
      </w:r>
      <w:r w:rsidR="00C203E8">
        <w:rPr>
          <w:rFonts w:hint="eastAsia"/>
        </w:rPr>
        <w:t>系统</w:t>
      </w:r>
      <w:r w:rsidR="00956C9E">
        <w:rPr>
          <w:rFonts w:hint="eastAsia"/>
        </w:rPr>
        <w:t>固件</w:t>
      </w:r>
      <w:r w:rsidR="00BB186C">
        <w:rPr>
          <w:rFonts w:hint="eastAsia"/>
        </w:rPr>
        <w:t>的</w:t>
      </w:r>
      <w:r w:rsidR="00956C9E">
        <w:rPr>
          <w:rFonts w:hint="eastAsia"/>
        </w:rPr>
        <w:t>更新信息</w:t>
      </w:r>
    </w:p>
    <w:p w:rsidR="00586F0C" w:rsidRDefault="00586F0C" w:rsidP="00586F0C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76468B">
        <w:t>http://api.alphaess.com</w:t>
      </w:r>
      <w:r w:rsidRPr="001755EC">
        <w:t>/ras/v2/</w:t>
      </w:r>
      <w:r w:rsidR="00D201F8">
        <w:t>Ge</w:t>
      </w:r>
      <w:r w:rsidR="00D201F8">
        <w:rPr>
          <w:rFonts w:hint="eastAsia"/>
        </w:rPr>
        <w:t>tF</w:t>
      </w:r>
      <w:r w:rsidR="00D201F8" w:rsidRPr="00D201F8">
        <w:t>irmware</w:t>
      </w:r>
      <w:r w:rsidR="00D201F8">
        <w:t>Update</w:t>
      </w:r>
    </w:p>
    <w:p w:rsidR="00586F0C" w:rsidRDefault="00586F0C" w:rsidP="00586F0C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646"/>
        <w:gridCol w:w="1134"/>
        <w:gridCol w:w="6124"/>
        <w:gridCol w:w="877"/>
      </w:tblGrid>
      <w:tr w:rsidR="00586F0C" w:rsidRPr="009D12C9" w:rsidTr="001F4657">
        <w:trPr>
          <w:trHeight w:val="272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F0C" w:rsidRPr="00471B51" w:rsidRDefault="00586F0C" w:rsidP="001F4657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F0C" w:rsidRPr="00471B51" w:rsidRDefault="00586F0C" w:rsidP="001F4657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F0C" w:rsidRPr="00471B51" w:rsidRDefault="00586F0C" w:rsidP="001F4657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6F0C" w:rsidRPr="009D12C9" w:rsidRDefault="00586F0C" w:rsidP="001F4657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586F0C" w:rsidRPr="009D12C9" w:rsidTr="001F4657">
        <w:trPr>
          <w:trHeight w:val="27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86F0C" w:rsidRPr="00471B51" w:rsidRDefault="00586F0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86F0C" w:rsidRPr="00471B51" w:rsidRDefault="00586F0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586F0C" w:rsidRPr="00457EE6" w:rsidRDefault="00586F0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86F0C" w:rsidRPr="00471B51" w:rsidRDefault="00586F0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586F0C" w:rsidRPr="009D12C9" w:rsidTr="001F4657">
        <w:trPr>
          <w:trHeight w:val="54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86F0C" w:rsidRPr="00471B51" w:rsidRDefault="00586F0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86F0C" w:rsidRPr="00471B51" w:rsidRDefault="00586F0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586F0C" w:rsidRDefault="00586F0C" w:rsidP="001F4657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586F0C" w:rsidRPr="00D567F2" w:rsidRDefault="00586F0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586F0C" w:rsidRPr="00D567F2" w:rsidRDefault="00586F0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86F0C" w:rsidRPr="00471B51" w:rsidRDefault="00586F0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586F0C" w:rsidRPr="009D12C9" w:rsidTr="001F4657">
        <w:trPr>
          <w:trHeight w:val="108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86F0C" w:rsidRPr="00471B51" w:rsidRDefault="00586F0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86F0C" w:rsidRPr="00471B51" w:rsidRDefault="00586F0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586F0C" w:rsidRPr="009D12C9" w:rsidRDefault="00586F0C" w:rsidP="001F4657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86F0C" w:rsidRPr="00471B51" w:rsidRDefault="00586F0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586F0C" w:rsidRPr="009D12C9" w:rsidTr="001F4657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F0C" w:rsidRPr="00471B51" w:rsidRDefault="00586F0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F0C" w:rsidRPr="00471B51" w:rsidRDefault="00586F0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F0C" w:rsidRPr="00457EE6" w:rsidRDefault="00586F0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F0C" w:rsidRPr="00471B51" w:rsidRDefault="00586F0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2D3FD2" w:rsidRPr="009D12C9" w:rsidTr="001F4657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3FD2" w:rsidRPr="00471B51" w:rsidRDefault="002D3FD2" w:rsidP="002D3FD2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3FD2" w:rsidRPr="00471B51" w:rsidRDefault="002D3FD2" w:rsidP="002D3FD2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FD2" w:rsidRPr="00457EE6" w:rsidRDefault="002D3FD2" w:rsidP="002D3FD2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储能系统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3FD2" w:rsidRPr="00471B51" w:rsidRDefault="002D3FD2" w:rsidP="002D3FD2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</w:tbl>
    <w:p w:rsidR="00586F0C" w:rsidRDefault="00586F0C" w:rsidP="00586F0C"/>
    <w:p w:rsidR="00586F0C" w:rsidRPr="00E77A81" w:rsidRDefault="00586F0C" w:rsidP="00586F0C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785" w:type="dxa"/>
        <w:tblInd w:w="-5" w:type="dxa"/>
        <w:tblLook w:val="04A0" w:firstRow="1" w:lastRow="0" w:firstColumn="1" w:lastColumn="0" w:noHBand="0" w:noVBand="1"/>
      </w:tblPr>
      <w:tblGrid>
        <w:gridCol w:w="1216"/>
        <w:gridCol w:w="1816"/>
        <w:gridCol w:w="1185"/>
        <w:gridCol w:w="5568"/>
      </w:tblGrid>
      <w:tr w:rsidR="00586F0C" w:rsidRPr="0030737E" w:rsidTr="00660AC2">
        <w:trPr>
          <w:trHeight w:val="4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F0C" w:rsidRPr="0030737E" w:rsidRDefault="00586F0C" w:rsidP="001F4657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F0C" w:rsidRPr="0030737E" w:rsidRDefault="00586F0C" w:rsidP="001F4657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F0C" w:rsidRPr="0030737E" w:rsidRDefault="00586F0C" w:rsidP="001F4657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F0C" w:rsidRPr="0030737E" w:rsidRDefault="00586F0C" w:rsidP="001F4657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586F0C" w:rsidRPr="0030737E" w:rsidTr="00660AC2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F0C" w:rsidRPr="0030737E" w:rsidRDefault="00586F0C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ReturnCode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F0C" w:rsidRPr="0030737E" w:rsidRDefault="00586F0C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F0C" w:rsidRPr="0030737E" w:rsidRDefault="00586F0C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F0C" w:rsidRPr="0030737E" w:rsidRDefault="00586F0C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  <w:tr w:rsidR="00660AC2" w:rsidRPr="0030737E" w:rsidTr="00660AC2">
        <w:trPr>
          <w:trHeight w:val="254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C2" w:rsidRPr="0030737E" w:rsidRDefault="00660AC2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R</w:t>
            </w: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esult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C2" w:rsidRPr="0030737E" w:rsidRDefault="00660AC2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C2" w:rsidRPr="0030737E" w:rsidRDefault="00660AC2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C2" w:rsidRPr="0030737E" w:rsidRDefault="00660AC2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</w:tr>
      <w:tr w:rsidR="00A55D5C" w:rsidRPr="0030737E" w:rsidTr="009F556D">
        <w:trPr>
          <w:trHeight w:val="254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5D5C" w:rsidRPr="0030737E" w:rsidRDefault="00A55D5C" w:rsidP="00A55D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D5C" w:rsidRPr="005C7648" w:rsidRDefault="00A55D5C" w:rsidP="00A55D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BMSVersion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D5C" w:rsidRPr="005C7648" w:rsidRDefault="00A55D5C" w:rsidP="00A55D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D5C" w:rsidRPr="005C7648" w:rsidRDefault="005A377F" w:rsidP="00A55D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当前</w:t>
            </w:r>
            <w:r w:rsidR="002F3D4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的</w:t>
            </w:r>
            <w:r w:rsidR="00A55D5C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BMS软件版本号</w:t>
            </w:r>
          </w:p>
        </w:tc>
      </w:tr>
      <w:tr w:rsidR="00A55D5C" w:rsidTr="00660AC2">
        <w:trPr>
          <w:trHeight w:val="254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D5C" w:rsidRPr="0030737E" w:rsidRDefault="00A55D5C" w:rsidP="00A55D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D5C" w:rsidRPr="005C7648" w:rsidRDefault="00A55D5C" w:rsidP="00A55D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EMSVersion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D5C" w:rsidRPr="005C7648" w:rsidRDefault="00A55D5C" w:rsidP="00A55D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D5C" w:rsidRPr="005C7648" w:rsidRDefault="005A377F" w:rsidP="00A55D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当前</w:t>
            </w:r>
            <w:r w:rsidR="002F3D4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的</w:t>
            </w:r>
            <w:r w:rsidR="00A55D5C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EMS版本号</w:t>
            </w:r>
          </w:p>
        </w:tc>
      </w:tr>
      <w:tr w:rsidR="00A55D5C" w:rsidTr="00A55D5C">
        <w:trPr>
          <w:trHeight w:val="254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D5C" w:rsidRPr="0030737E" w:rsidRDefault="00A55D5C" w:rsidP="00A55D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D5C" w:rsidRPr="005C7648" w:rsidRDefault="00A55D5C" w:rsidP="00A55D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InvVersion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D5C" w:rsidRPr="005C7648" w:rsidRDefault="00A55D5C" w:rsidP="00A55D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5D5C" w:rsidRPr="005C7648" w:rsidRDefault="005A377F" w:rsidP="00A55D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当前</w:t>
            </w:r>
            <w:r w:rsidR="002F3D4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的</w:t>
            </w:r>
            <w:r w:rsidR="00A55D5C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逆变器软件版本 </w:t>
            </w:r>
          </w:p>
        </w:tc>
      </w:tr>
      <w:tr w:rsidR="00A841D4" w:rsidRPr="0030737E" w:rsidTr="00A55D5C">
        <w:trPr>
          <w:trHeight w:val="254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1D4" w:rsidRPr="0030737E" w:rsidRDefault="00A841D4" w:rsidP="00A841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1D4" w:rsidRPr="005C7648" w:rsidRDefault="005B314F" w:rsidP="00A841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atest</w:t>
            </w:r>
            <w:r w:rsidR="00A841D4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BMSVersion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1D4" w:rsidRPr="005C7648" w:rsidRDefault="00A841D4" w:rsidP="00A841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1D4" w:rsidRPr="005C7648" w:rsidRDefault="002F3D4C" w:rsidP="00A841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最新的</w:t>
            </w:r>
            <w:r w:rsidR="00A841D4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BMS软件版本号</w:t>
            </w:r>
          </w:p>
        </w:tc>
      </w:tr>
      <w:tr w:rsidR="00A841D4" w:rsidRPr="0030737E" w:rsidTr="00A55D5C">
        <w:trPr>
          <w:trHeight w:val="271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1D4" w:rsidRPr="0030737E" w:rsidRDefault="00A841D4" w:rsidP="00A841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1D4" w:rsidRPr="005C7648" w:rsidRDefault="005B314F" w:rsidP="00A841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atest</w:t>
            </w:r>
            <w:r w:rsidR="00A841D4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EMSVersion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1D4" w:rsidRPr="005C7648" w:rsidRDefault="00A841D4" w:rsidP="00A841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1D4" w:rsidRPr="005C7648" w:rsidRDefault="002F3D4C" w:rsidP="00A841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最新的</w:t>
            </w:r>
            <w:r w:rsidR="00A841D4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EMS版本号</w:t>
            </w:r>
          </w:p>
        </w:tc>
      </w:tr>
      <w:tr w:rsidR="00A841D4" w:rsidRPr="0030737E" w:rsidTr="00A55D5C">
        <w:trPr>
          <w:trHeight w:val="271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1D4" w:rsidRPr="0030737E" w:rsidRDefault="00A841D4" w:rsidP="00A841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1D4" w:rsidRPr="005C7648" w:rsidRDefault="005B314F" w:rsidP="00A841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atest</w:t>
            </w:r>
            <w:r w:rsidR="00A841D4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InvVersion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1D4" w:rsidRPr="005C7648" w:rsidRDefault="00A841D4" w:rsidP="00A841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1D4" w:rsidRPr="005C7648" w:rsidRDefault="002F3D4C" w:rsidP="00A841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最新的</w:t>
            </w:r>
            <w:r w:rsidR="00A841D4" w:rsidRPr="005C764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逆变器软件版本 </w:t>
            </w:r>
          </w:p>
        </w:tc>
      </w:tr>
    </w:tbl>
    <w:p w:rsidR="00586F0C" w:rsidRPr="00361FCC" w:rsidRDefault="00586F0C" w:rsidP="00586F0C"/>
    <w:p w:rsidR="00361FCC" w:rsidRPr="00096837" w:rsidRDefault="00361FCC" w:rsidP="00361FCC">
      <w:pPr>
        <w:pStyle w:val="2"/>
        <w:rPr>
          <w:rStyle w:val="af1"/>
          <w:sz w:val="28"/>
        </w:rPr>
      </w:pPr>
      <w:bookmarkStart w:id="25" w:name="_Toc520210674"/>
      <w:r>
        <w:rPr>
          <w:rStyle w:val="af1"/>
          <w:sz w:val="28"/>
        </w:rPr>
        <w:t>24</w:t>
      </w:r>
      <w:r>
        <w:rPr>
          <w:rStyle w:val="af1"/>
          <w:sz w:val="28"/>
        </w:rPr>
        <w:t>、</w:t>
      </w:r>
      <w:r w:rsidR="00CB45B3">
        <w:rPr>
          <w:rStyle w:val="af1"/>
          <w:rFonts w:hint="eastAsia"/>
          <w:sz w:val="28"/>
        </w:rPr>
        <w:t>更新</w:t>
      </w:r>
      <w:r>
        <w:rPr>
          <w:rStyle w:val="af1"/>
          <w:rFonts w:hint="eastAsia"/>
          <w:sz w:val="28"/>
        </w:rPr>
        <w:t>系统固件</w:t>
      </w:r>
      <w:bookmarkEnd w:id="25"/>
    </w:p>
    <w:p w:rsidR="00361FCC" w:rsidRDefault="00361FCC" w:rsidP="00361FCC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76468B">
        <w:t>http://api.alphaess.com</w:t>
      </w:r>
      <w:r w:rsidRPr="001755EC">
        <w:t>/ras/v2/</w:t>
      </w:r>
      <w:r w:rsidR="003D1986">
        <w:t>Update</w:t>
      </w:r>
      <w:r w:rsidR="003D1986">
        <w:rPr>
          <w:rFonts w:hint="eastAsia"/>
        </w:rPr>
        <w:t>S</w:t>
      </w:r>
      <w:r w:rsidR="003D1986">
        <w:t>ystem</w:t>
      </w:r>
      <w:r>
        <w:rPr>
          <w:rFonts w:hint="eastAsia"/>
        </w:rPr>
        <w:t>F</w:t>
      </w:r>
      <w:r w:rsidRPr="00D201F8">
        <w:t>irmware</w:t>
      </w:r>
    </w:p>
    <w:p w:rsidR="00361FCC" w:rsidRDefault="00361FCC" w:rsidP="00361FCC">
      <w:pPr>
        <w:pStyle w:val="aa"/>
      </w:pPr>
      <w:r>
        <w:rPr>
          <w:rFonts w:hint="eastAsia"/>
        </w:rPr>
        <w:lastRenderedPageBreak/>
        <w:t>说明</w:t>
      </w:r>
      <w:r>
        <w:t xml:space="preserve">: </w:t>
      </w:r>
      <w:r>
        <w:rPr>
          <w:rFonts w:hint="eastAsia"/>
        </w:rPr>
        <w:t>该接口</w:t>
      </w:r>
      <w:r w:rsidR="00CB45B3">
        <w:rPr>
          <w:rFonts w:hint="eastAsia"/>
        </w:rPr>
        <w:t>的功能</w:t>
      </w:r>
      <w:r>
        <w:rPr>
          <w:rFonts w:hint="eastAsia"/>
        </w:rPr>
        <w:t>是</w:t>
      </w:r>
      <w:r w:rsidR="00CB45B3">
        <w:rPr>
          <w:rFonts w:hint="eastAsia"/>
        </w:rPr>
        <w:t>把</w:t>
      </w:r>
      <w:r>
        <w:rPr>
          <w:rFonts w:hint="eastAsia"/>
        </w:rPr>
        <w:t>系统固件</w:t>
      </w:r>
      <w:r w:rsidR="00CB45B3">
        <w:rPr>
          <w:rFonts w:hint="eastAsia"/>
        </w:rPr>
        <w:t>升级到最新版本</w:t>
      </w:r>
    </w:p>
    <w:p w:rsidR="00361FCC" w:rsidRDefault="00361FCC" w:rsidP="00361FCC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76468B">
        <w:t>http://api.alphaess.com</w:t>
      </w:r>
      <w:r w:rsidRPr="001755EC">
        <w:t>/ras/v2/</w:t>
      </w:r>
      <w:r w:rsidR="00CB45B3">
        <w:t>Update</w:t>
      </w:r>
      <w:r w:rsidR="00CB45B3">
        <w:rPr>
          <w:rFonts w:hint="eastAsia"/>
        </w:rPr>
        <w:t>S</w:t>
      </w:r>
      <w:r w:rsidR="00CB45B3">
        <w:t>ystem</w:t>
      </w:r>
      <w:r w:rsidR="00CB45B3">
        <w:rPr>
          <w:rFonts w:hint="eastAsia"/>
        </w:rPr>
        <w:t>F</w:t>
      </w:r>
      <w:r w:rsidR="00CB45B3" w:rsidRPr="00D201F8">
        <w:t>irmware</w:t>
      </w:r>
    </w:p>
    <w:p w:rsidR="00361FCC" w:rsidRDefault="00361FCC" w:rsidP="00361FCC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646"/>
        <w:gridCol w:w="1134"/>
        <w:gridCol w:w="6124"/>
        <w:gridCol w:w="877"/>
      </w:tblGrid>
      <w:tr w:rsidR="00361FCC" w:rsidRPr="009D12C9" w:rsidTr="001F4657">
        <w:trPr>
          <w:trHeight w:val="272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FCC" w:rsidRPr="00471B51" w:rsidRDefault="00361FCC" w:rsidP="001F4657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FCC" w:rsidRPr="00471B51" w:rsidRDefault="00361FCC" w:rsidP="001F4657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FCC" w:rsidRPr="00471B51" w:rsidRDefault="00361FCC" w:rsidP="001F4657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1FCC" w:rsidRPr="009D12C9" w:rsidRDefault="00361FCC" w:rsidP="001F4657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361FCC" w:rsidRPr="009D12C9" w:rsidTr="001F4657">
        <w:trPr>
          <w:trHeight w:val="27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361FCC" w:rsidRPr="00471B51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361FCC" w:rsidRPr="00471B51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361FCC" w:rsidRPr="00457EE6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61FCC" w:rsidRPr="00471B51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361FCC" w:rsidRPr="009D12C9" w:rsidTr="001F4657">
        <w:trPr>
          <w:trHeight w:val="54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361FCC" w:rsidRPr="00471B51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361FCC" w:rsidRPr="00471B51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361FCC" w:rsidRDefault="00361FCC" w:rsidP="001F4657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361FCC" w:rsidRPr="00D567F2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361FCC" w:rsidRPr="00D567F2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61FCC" w:rsidRPr="00471B51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361FCC" w:rsidRPr="009D12C9" w:rsidTr="001F4657">
        <w:trPr>
          <w:trHeight w:val="108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361FCC" w:rsidRPr="00471B51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361FCC" w:rsidRPr="00471B51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361FCC" w:rsidRPr="009D12C9" w:rsidRDefault="00361FCC" w:rsidP="001F4657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61FCC" w:rsidRPr="00471B51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361FCC" w:rsidRPr="009D12C9" w:rsidTr="00CB45B3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FCC" w:rsidRPr="00471B51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FCC" w:rsidRPr="00471B51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FCC" w:rsidRPr="00457EE6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FCC" w:rsidRPr="00471B51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361FCC" w:rsidRPr="009D12C9" w:rsidTr="00CB45B3">
        <w:trPr>
          <w:trHeight w:val="256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FCC" w:rsidRPr="00471B51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FCC" w:rsidRPr="00471B51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FCC" w:rsidRPr="00457EE6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储能系统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1FCC" w:rsidRPr="00471B51" w:rsidRDefault="00361FCC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CB45B3" w:rsidRPr="009D12C9" w:rsidTr="00CB45B3">
        <w:trPr>
          <w:trHeight w:val="256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45B3" w:rsidRDefault="00F635E5" w:rsidP="001F4657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635E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category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45B3" w:rsidRPr="00471B51" w:rsidRDefault="00F635E5" w:rsidP="001F4657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5B3" w:rsidRPr="00635E93" w:rsidRDefault="00F635E5" w:rsidP="00807AE5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固件类型</w:t>
            </w:r>
            <w:r w:rsidR="00807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（参数包含：EMS、BMS、INV，为空时升级所有固件</w:t>
            </w:r>
            <w:r w:rsidR="005355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,</w:t>
            </w:r>
            <w:r w:rsidR="0080454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多个用-</w:t>
            </w:r>
            <w:r w:rsidR="005355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分隔</w:t>
            </w:r>
            <w:r w:rsidR="00807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5B3" w:rsidRDefault="00E53C5D" w:rsidP="001F4657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</w:tbl>
    <w:p w:rsidR="00361FCC" w:rsidRDefault="00361FCC" w:rsidP="00361FCC"/>
    <w:p w:rsidR="00361FCC" w:rsidRPr="00E77A81" w:rsidRDefault="00361FCC" w:rsidP="00361FCC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785" w:type="dxa"/>
        <w:tblInd w:w="-5" w:type="dxa"/>
        <w:tblLook w:val="04A0" w:firstRow="1" w:lastRow="0" w:firstColumn="1" w:lastColumn="0" w:noHBand="0" w:noVBand="1"/>
      </w:tblPr>
      <w:tblGrid>
        <w:gridCol w:w="1216"/>
        <w:gridCol w:w="1816"/>
        <w:gridCol w:w="1185"/>
        <w:gridCol w:w="5568"/>
      </w:tblGrid>
      <w:tr w:rsidR="00361FCC" w:rsidRPr="0030737E" w:rsidTr="001F4657">
        <w:trPr>
          <w:trHeight w:val="4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FCC" w:rsidRPr="0030737E" w:rsidRDefault="00361FCC" w:rsidP="001F4657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FCC" w:rsidRPr="0030737E" w:rsidRDefault="00361FCC" w:rsidP="001F4657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FCC" w:rsidRPr="0030737E" w:rsidRDefault="00361FCC" w:rsidP="001F4657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FCC" w:rsidRPr="0030737E" w:rsidRDefault="00361FCC" w:rsidP="001F4657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361FCC" w:rsidRPr="0030737E" w:rsidTr="001F4657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FCC" w:rsidRPr="0030737E" w:rsidRDefault="00361FCC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ReturnCode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FCC" w:rsidRPr="0030737E" w:rsidRDefault="00361FCC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FCC" w:rsidRPr="0030737E" w:rsidRDefault="00361FCC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FCC" w:rsidRPr="0030737E" w:rsidRDefault="00361FCC" w:rsidP="001F465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</w:tbl>
    <w:p w:rsidR="00BA3435" w:rsidRPr="00361FCC" w:rsidRDefault="00BA3435" w:rsidP="005D6703"/>
    <w:p w:rsidR="004E3BE2" w:rsidRPr="00096837" w:rsidRDefault="004E3BE2" w:rsidP="004E3BE2">
      <w:pPr>
        <w:pStyle w:val="2"/>
        <w:rPr>
          <w:rStyle w:val="af1"/>
          <w:sz w:val="28"/>
        </w:rPr>
      </w:pPr>
      <w:bookmarkStart w:id="26" w:name="_Toc520210675"/>
      <w:r>
        <w:rPr>
          <w:rStyle w:val="af1"/>
          <w:sz w:val="28"/>
        </w:rPr>
        <w:t>2</w:t>
      </w:r>
      <w:r w:rsidR="00EC3E2D">
        <w:rPr>
          <w:rStyle w:val="af1"/>
          <w:sz w:val="28"/>
        </w:rPr>
        <w:t>5</w:t>
      </w:r>
      <w:r>
        <w:rPr>
          <w:rStyle w:val="af1"/>
          <w:sz w:val="28"/>
        </w:rPr>
        <w:t>、</w:t>
      </w:r>
      <w:r>
        <w:rPr>
          <w:rStyle w:val="af1"/>
          <w:rFonts w:hint="eastAsia"/>
          <w:sz w:val="28"/>
        </w:rPr>
        <w:t>用户反馈</w:t>
      </w:r>
      <w:bookmarkEnd w:id="26"/>
    </w:p>
    <w:p w:rsidR="004E3BE2" w:rsidRDefault="004E3BE2" w:rsidP="004E3BE2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76468B">
        <w:t>http://api.alphaess.com</w:t>
      </w:r>
      <w:r w:rsidRPr="001755EC">
        <w:t>/ras/v2/</w:t>
      </w:r>
      <w:r w:rsidRPr="004E3BE2">
        <w:t>AddNewComplaints</w:t>
      </w:r>
    </w:p>
    <w:p w:rsidR="004E3BE2" w:rsidRDefault="004E3BE2" w:rsidP="004E3BE2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该接口是</w:t>
      </w:r>
      <w:r w:rsidR="008D1A59">
        <w:rPr>
          <w:rFonts w:hint="eastAsia"/>
        </w:rPr>
        <w:t>新增</w:t>
      </w:r>
      <w:r>
        <w:rPr>
          <w:rFonts w:hint="eastAsia"/>
        </w:rPr>
        <w:t>用户问题反馈</w:t>
      </w:r>
    </w:p>
    <w:p w:rsidR="004E3BE2" w:rsidRDefault="004E3BE2" w:rsidP="004E3BE2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76468B">
        <w:t>http://api.alphaess.com</w:t>
      </w:r>
      <w:r w:rsidRPr="001755EC">
        <w:t>/ras/v2/</w:t>
      </w:r>
      <w:r w:rsidRPr="004E3BE2">
        <w:t>AddNewComplaints</w:t>
      </w:r>
    </w:p>
    <w:p w:rsidR="004E3BE2" w:rsidRDefault="004E3BE2" w:rsidP="004E3BE2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646"/>
        <w:gridCol w:w="1134"/>
        <w:gridCol w:w="6124"/>
        <w:gridCol w:w="877"/>
      </w:tblGrid>
      <w:tr w:rsidR="004E3BE2" w:rsidRPr="009D12C9" w:rsidTr="008D6186">
        <w:trPr>
          <w:trHeight w:val="272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BE2" w:rsidRPr="00471B51" w:rsidRDefault="004E3BE2" w:rsidP="00605F66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BE2" w:rsidRPr="00471B51" w:rsidRDefault="004E3BE2" w:rsidP="00605F66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3BE2" w:rsidRPr="00471B51" w:rsidRDefault="004E3BE2" w:rsidP="00605F66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3BE2" w:rsidRPr="009D12C9" w:rsidRDefault="004E3BE2" w:rsidP="00605F66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4E3BE2" w:rsidRPr="009D12C9" w:rsidTr="008D6186">
        <w:trPr>
          <w:trHeight w:val="27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4E3BE2" w:rsidRPr="00471B51" w:rsidRDefault="004E3BE2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4E3BE2" w:rsidRPr="00471B51" w:rsidRDefault="004E3BE2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4E3BE2" w:rsidRPr="00457EE6" w:rsidRDefault="004E3BE2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E3BE2" w:rsidRPr="00471B51" w:rsidRDefault="004E3BE2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E3BE2" w:rsidRPr="009D12C9" w:rsidTr="008D6186">
        <w:trPr>
          <w:trHeight w:val="54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4E3BE2" w:rsidRPr="00471B51" w:rsidRDefault="004E3BE2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4E3BE2" w:rsidRPr="00471B51" w:rsidRDefault="004E3BE2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4E3BE2" w:rsidRDefault="004E3BE2" w:rsidP="00605F66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4E3BE2" w:rsidRPr="00D567F2" w:rsidRDefault="004E3BE2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4E3BE2" w:rsidRPr="00D567F2" w:rsidRDefault="004E3BE2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E3BE2" w:rsidRPr="00471B51" w:rsidRDefault="004E3BE2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E3BE2" w:rsidRPr="009D12C9" w:rsidTr="008D6186">
        <w:trPr>
          <w:trHeight w:val="108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4E3BE2" w:rsidRPr="00471B51" w:rsidRDefault="004E3BE2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4E3BE2" w:rsidRPr="00471B51" w:rsidRDefault="004E3BE2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4E3BE2" w:rsidRPr="009D12C9" w:rsidRDefault="004E3BE2" w:rsidP="00605F66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</w:t>
              </w:r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lastRenderedPageBreak/>
                <w:t>例</w:t>
              </w:r>
            </w:hyperlink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E3BE2" w:rsidRPr="00471B51" w:rsidRDefault="004E3BE2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是</w:t>
            </w:r>
          </w:p>
        </w:tc>
      </w:tr>
      <w:tr w:rsidR="008D6186" w:rsidRPr="009D12C9" w:rsidTr="00605F66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186" w:rsidRPr="00471B51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186" w:rsidRPr="00471B51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186" w:rsidRPr="00457EE6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6186" w:rsidRPr="00471B51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8D6186" w:rsidRPr="009D12C9" w:rsidTr="00605F66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186" w:rsidRPr="00471B51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186" w:rsidRPr="00471B51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186" w:rsidRPr="00457EE6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标题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6186" w:rsidRPr="00471B51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8D6186" w:rsidRPr="009D12C9" w:rsidTr="00605F66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186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186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186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6186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8D6186" w:rsidRPr="009D12C9" w:rsidTr="00605F66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186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complaint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186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186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问题类型(</w:t>
            </w:r>
            <w:r w:rsidRPr="002B6592">
              <w:rPr>
                <w:rFonts w:ascii="宋体" w:hAnsi="宋体" w:cs="宋体" w:hint="eastAsia"/>
                <w:color w:val="000000"/>
                <w:kern w:val="0"/>
                <w:sz w:val="22"/>
              </w:rPr>
              <w:t>title_inverter: 逆变器,title_battery: 电池,lab_meter: 电表,Backup_Box,EMS,lab_monitoring: 监控,APP,lab_other: 其他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6186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8D6186" w:rsidRPr="009D12C9" w:rsidTr="00605F66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186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sys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Sn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186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186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号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6186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8D6186" w:rsidRPr="009D12C9" w:rsidTr="00605F66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186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186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186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用户e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mail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地址(邮箱跟电话必填一项)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6186" w:rsidRDefault="008D6186" w:rsidP="00605F66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是|否</w:t>
            </w:r>
          </w:p>
        </w:tc>
      </w:tr>
      <w:tr w:rsidR="00E212EB" w:rsidRPr="009D12C9" w:rsidTr="00605F66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2EB" w:rsidRDefault="00E212EB" w:rsidP="00E212E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</w:t>
            </w:r>
            <w:r w:rsidRPr="00515D59">
              <w:rPr>
                <w:rFonts w:ascii="宋体" w:hAnsi="宋体" w:cs="宋体"/>
                <w:color w:val="000000"/>
                <w:kern w:val="0"/>
                <w:sz w:val="22"/>
              </w:rPr>
              <w:t>ontactNumber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2EB" w:rsidRDefault="00E212EB" w:rsidP="00E212E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2EB" w:rsidRDefault="00E212EB" w:rsidP="00E212E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联系电话(邮箱跟电话必填一项)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12EB" w:rsidRDefault="00E212EB" w:rsidP="00E212E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否|是</w:t>
            </w:r>
          </w:p>
        </w:tc>
      </w:tr>
      <w:tr w:rsidR="00E212EB" w:rsidRPr="009D12C9" w:rsidTr="00605F66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2EB" w:rsidRDefault="00E212EB" w:rsidP="00E212E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ttachment1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2EB" w:rsidRDefault="00E212EB" w:rsidP="00E212E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2EB" w:rsidRDefault="00E212EB" w:rsidP="00E212E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12EB" w:rsidRDefault="00E212EB" w:rsidP="00E212E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212EB" w:rsidRPr="009D12C9" w:rsidTr="00605F66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2EB" w:rsidRDefault="00E212EB" w:rsidP="00E212E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atta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chment2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2EB" w:rsidRDefault="00E212EB" w:rsidP="00E212E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2EB" w:rsidRDefault="00E212EB" w:rsidP="00E212E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12EB" w:rsidRDefault="00E212EB" w:rsidP="00E212E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E212EB" w:rsidRPr="009D12C9" w:rsidTr="00605F66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2EB" w:rsidRDefault="00E212EB" w:rsidP="00E212E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atta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chment3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2EB" w:rsidRDefault="00E212EB" w:rsidP="00E212E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2EB" w:rsidRDefault="00E212EB" w:rsidP="00E212E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12EB" w:rsidRDefault="00E212EB" w:rsidP="00E212EB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4E3BE2" w:rsidRDefault="004E3BE2" w:rsidP="004E3BE2"/>
    <w:p w:rsidR="004E3BE2" w:rsidRPr="00E77A81" w:rsidRDefault="004E3BE2" w:rsidP="004E3BE2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785" w:type="dxa"/>
        <w:tblInd w:w="-5" w:type="dxa"/>
        <w:tblLook w:val="04A0" w:firstRow="1" w:lastRow="0" w:firstColumn="1" w:lastColumn="0" w:noHBand="0" w:noVBand="1"/>
      </w:tblPr>
      <w:tblGrid>
        <w:gridCol w:w="1216"/>
        <w:gridCol w:w="1816"/>
        <w:gridCol w:w="1185"/>
        <w:gridCol w:w="5568"/>
      </w:tblGrid>
      <w:tr w:rsidR="004E3BE2" w:rsidRPr="0030737E" w:rsidTr="008D1A59">
        <w:trPr>
          <w:trHeight w:val="4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BE2" w:rsidRPr="0030737E" w:rsidRDefault="004E3BE2" w:rsidP="00605F6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BE2" w:rsidRPr="0030737E" w:rsidRDefault="004E3BE2" w:rsidP="00605F6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BE2" w:rsidRPr="0030737E" w:rsidRDefault="004E3BE2" w:rsidP="00605F6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BE2" w:rsidRPr="0030737E" w:rsidRDefault="004E3BE2" w:rsidP="00605F6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4E3BE2" w:rsidRPr="0030737E" w:rsidTr="008D1A59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BE2" w:rsidRPr="0030737E" w:rsidRDefault="004E3BE2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ReturnCode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BE2" w:rsidRPr="0030737E" w:rsidRDefault="004E3BE2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BE2" w:rsidRPr="0030737E" w:rsidRDefault="004E3BE2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BE2" w:rsidRPr="0030737E" w:rsidRDefault="004E3BE2" w:rsidP="00605F6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</w:tbl>
    <w:p w:rsidR="00E800B9" w:rsidRDefault="00E800B9" w:rsidP="00244E27"/>
    <w:p w:rsidR="00ED5B79" w:rsidRPr="00096837" w:rsidRDefault="00ED5B79" w:rsidP="00ED5B79">
      <w:pPr>
        <w:pStyle w:val="2"/>
        <w:rPr>
          <w:rStyle w:val="af1"/>
          <w:sz w:val="28"/>
        </w:rPr>
      </w:pPr>
      <w:bookmarkStart w:id="27" w:name="_Toc520210676"/>
      <w:r>
        <w:rPr>
          <w:rStyle w:val="af1"/>
          <w:sz w:val="28"/>
        </w:rPr>
        <w:t>26</w:t>
      </w:r>
      <w:r>
        <w:rPr>
          <w:rStyle w:val="af1"/>
          <w:sz w:val="28"/>
        </w:rPr>
        <w:t>、</w:t>
      </w:r>
      <w:r>
        <w:rPr>
          <w:rStyle w:val="af1"/>
          <w:rFonts w:hint="eastAsia"/>
          <w:sz w:val="28"/>
        </w:rPr>
        <w:t>评论问题反馈</w:t>
      </w:r>
      <w:bookmarkEnd w:id="27"/>
    </w:p>
    <w:p w:rsidR="00ED5B79" w:rsidRDefault="00ED5B79" w:rsidP="00ED5B79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76468B">
        <w:t>http://api.alphaess.com</w:t>
      </w:r>
      <w:r w:rsidRPr="001755EC">
        <w:t>/ras/v2/</w:t>
      </w:r>
      <w:r w:rsidR="00840FB1" w:rsidRPr="00840FB1">
        <w:t>EvaluateComplaints</w:t>
      </w:r>
    </w:p>
    <w:p w:rsidR="00ED5B79" w:rsidRDefault="00ED5B79" w:rsidP="00ED5B79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该接口是</w:t>
      </w:r>
      <w:r w:rsidR="00840FB1">
        <w:rPr>
          <w:rFonts w:hint="eastAsia"/>
        </w:rPr>
        <w:t>对</w:t>
      </w:r>
      <w:r>
        <w:rPr>
          <w:rFonts w:hint="eastAsia"/>
        </w:rPr>
        <w:t>问题反馈</w:t>
      </w:r>
      <w:r w:rsidR="00840FB1">
        <w:rPr>
          <w:rFonts w:hint="eastAsia"/>
        </w:rPr>
        <w:t>进行评论</w:t>
      </w:r>
    </w:p>
    <w:p w:rsidR="00ED5B79" w:rsidRDefault="00ED5B79" w:rsidP="00ED5B79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76468B">
        <w:t>http://api.alphaess.com</w:t>
      </w:r>
      <w:r w:rsidRPr="001755EC">
        <w:t>/ras/v2/</w:t>
      </w:r>
      <w:r w:rsidR="00840FB1" w:rsidRPr="00840FB1">
        <w:t>EvaluateComplaints</w:t>
      </w:r>
    </w:p>
    <w:p w:rsidR="00ED5B79" w:rsidRDefault="00ED5B79" w:rsidP="00ED5B79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646"/>
        <w:gridCol w:w="1134"/>
        <w:gridCol w:w="6124"/>
        <w:gridCol w:w="877"/>
      </w:tblGrid>
      <w:tr w:rsidR="00ED5B79" w:rsidRPr="009D12C9" w:rsidTr="00E776BC">
        <w:trPr>
          <w:trHeight w:val="272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B79" w:rsidRPr="00471B51" w:rsidRDefault="00ED5B79" w:rsidP="00E776BC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B79" w:rsidRPr="00471B51" w:rsidRDefault="00ED5B79" w:rsidP="00E776BC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B79" w:rsidRPr="00471B51" w:rsidRDefault="00ED5B79" w:rsidP="00E776BC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5B79" w:rsidRPr="009D12C9" w:rsidRDefault="00ED5B79" w:rsidP="00E776BC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ED5B79" w:rsidRPr="009D12C9" w:rsidTr="00E776BC">
        <w:trPr>
          <w:trHeight w:val="27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D5B79" w:rsidRPr="00471B51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D5B79" w:rsidRPr="00471B51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D5B79" w:rsidRPr="00457EE6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D5B79" w:rsidRPr="00471B51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D5B79" w:rsidRPr="009D12C9" w:rsidTr="00E776BC">
        <w:trPr>
          <w:trHeight w:val="54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D5B79" w:rsidRPr="00471B51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D5B79" w:rsidRPr="00471B51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D5B79" w:rsidRDefault="00ED5B79" w:rsidP="00E776BC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ED5B79" w:rsidRPr="00D567F2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ED5B79" w:rsidRPr="00D567F2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D5B79" w:rsidRPr="00471B51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D5B79" w:rsidRPr="009D12C9" w:rsidTr="00E776BC">
        <w:trPr>
          <w:trHeight w:val="108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D5B79" w:rsidRPr="00471B51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D5B79" w:rsidRPr="00471B51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D5B79" w:rsidRPr="009D12C9" w:rsidRDefault="00ED5B79" w:rsidP="00E776BC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D5B79" w:rsidRPr="00471B51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D5B79" w:rsidRPr="009D12C9" w:rsidTr="00E776BC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5B79" w:rsidRPr="00471B51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5B79" w:rsidRPr="00471B51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B79" w:rsidRPr="00457EE6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79" w:rsidRPr="00471B51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D5B79" w:rsidRPr="009D12C9" w:rsidTr="00E776BC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5B79" w:rsidRPr="00471B51" w:rsidRDefault="00840FB1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0FB1">
              <w:rPr>
                <w:rFonts w:ascii="宋体" w:hAnsi="宋体" w:cs="宋体"/>
                <w:color w:val="000000"/>
                <w:kern w:val="0"/>
                <w:sz w:val="22"/>
              </w:rPr>
              <w:t>complaintsId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5B79" w:rsidRPr="00471B51" w:rsidRDefault="00840FB1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B79" w:rsidRPr="00457EE6" w:rsidRDefault="00840FB1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问题编号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79" w:rsidRPr="00471B51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D5B79" w:rsidRPr="009D12C9" w:rsidTr="00E776BC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5B79" w:rsidRDefault="00914B9B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lastRenderedPageBreak/>
              <w:t>s</w:t>
            </w:r>
            <w:r w:rsidR="003B4865" w:rsidRPr="003B4865">
              <w:rPr>
                <w:rFonts w:ascii="宋体" w:hAnsi="宋体" w:cs="宋体"/>
                <w:color w:val="000000"/>
                <w:kern w:val="0"/>
                <w:sz w:val="22"/>
              </w:rPr>
              <w:t>atisfaction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5B79" w:rsidRDefault="003B4865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B79" w:rsidRDefault="003B4865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“</w:t>
            </w:r>
            <w:r w:rsidRPr="003B4865">
              <w:rPr>
                <w:rFonts w:ascii="宋体" w:hAnsi="宋体" w:cs="宋体" w:hint="eastAsia"/>
                <w:color w:val="000000"/>
                <w:kern w:val="0"/>
                <w:sz w:val="22"/>
              </w:rPr>
              <w:t>您本次反馈的问题是否已经解决?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”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项的打分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79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D5B79" w:rsidRPr="009D12C9" w:rsidTr="00E776BC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5B79" w:rsidRDefault="00914B9B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</w:t>
            </w:r>
            <w:r w:rsidR="003B4865" w:rsidRPr="003B4865">
              <w:rPr>
                <w:rFonts w:ascii="宋体" w:hAnsi="宋体" w:cs="宋体"/>
                <w:color w:val="000000"/>
                <w:kern w:val="0"/>
                <w:sz w:val="22"/>
              </w:rPr>
              <w:t>atisfaction1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5B79" w:rsidRDefault="003B4865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B79" w:rsidRDefault="003B4865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3B4865">
              <w:rPr>
                <w:rFonts w:ascii="宋体" w:hAnsi="宋体" w:cs="宋体" w:hint="eastAsia"/>
                <w:color w:val="000000"/>
                <w:kern w:val="0"/>
                <w:sz w:val="22"/>
              </w:rPr>
              <w:t>您对本次反馈的处理时间是否满意?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”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项的打分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79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D5B79" w:rsidRPr="009D12C9" w:rsidTr="00E776BC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5B79" w:rsidRDefault="00914B9B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</w:t>
            </w:r>
            <w:r w:rsidR="003B4865" w:rsidRPr="003B4865">
              <w:rPr>
                <w:rFonts w:ascii="宋体" w:hAnsi="宋体" w:cs="宋体"/>
                <w:color w:val="000000"/>
                <w:kern w:val="0"/>
                <w:sz w:val="22"/>
              </w:rPr>
              <w:t>atisfaction2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5B79" w:rsidRDefault="003B4865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B4865">
              <w:rPr>
                <w:rFonts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B79" w:rsidRDefault="003B4865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3B4865">
              <w:rPr>
                <w:rFonts w:ascii="宋体" w:hAnsi="宋体" w:cs="宋体" w:hint="eastAsia"/>
                <w:color w:val="000000"/>
                <w:kern w:val="0"/>
                <w:sz w:val="22"/>
              </w:rPr>
              <w:t>您对本次投诉的服务态度是否满意?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”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项的打分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79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D5B79" w:rsidRPr="009D12C9" w:rsidTr="00E776BC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5B79" w:rsidRDefault="00914B9B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</w:t>
            </w:r>
            <w:r w:rsidR="003B4865" w:rsidRPr="003B4865">
              <w:rPr>
                <w:rFonts w:ascii="宋体" w:hAnsi="宋体" w:cs="宋体"/>
                <w:color w:val="000000"/>
                <w:kern w:val="0"/>
                <w:sz w:val="22"/>
              </w:rPr>
              <w:t>ontent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5B79" w:rsidRDefault="003B4865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B79" w:rsidRDefault="003B4865" w:rsidP="003B4865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评论内容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79" w:rsidRDefault="00ED5B7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ED5B79" w:rsidRDefault="00ED5B79" w:rsidP="00ED5B79"/>
    <w:p w:rsidR="00ED5B79" w:rsidRPr="00E77A81" w:rsidRDefault="00ED5B79" w:rsidP="00ED5B79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785" w:type="dxa"/>
        <w:tblInd w:w="-5" w:type="dxa"/>
        <w:tblLook w:val="04A0" w:firstRow="1" w:lastRow="0" w:firstColumn="1" w:lastColumn="0" w:noHBand="0" w:noVBand="1"/>
      </w:tblPr>
      <w:tblGrid>
        <w:gridCol w:w="1216"/>
        <w:gridCol w:w="1816"/>
        <w:gridCol w:w="1185"/>
        <w:gridCol w:w="5568"/>
      </w:tblGrid>
      <w:tr w:rsidR="00ED5B79" w:rsidRPr="0030737E" w:rsidTr="00E776BC">
        <w:trPr>
          <w:trHeight w:val="4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B79" w:rsidRPr="0030737E" w:rsidRDefault="00ED5B79" w:rsidP="00E776B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B79" w:rsidRPr="0030737E" w:rsidRDefault="00ED5B79" w:rsidP="00E776B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B79" w:rsidRPr="0030737E" w:rsidRDefault="00ED5B79" w:rsidP="00E776B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B79" w:rsidRPr="0030737E" w:rsidRDefault="00ED5B79" w:rsidP="00E776B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ED5B79" w:rsidRPr="0030737E" w:rsidTr="00E776BC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B79" w:rsidRPr="0030737E" w:rsidRDefault="00ED5B79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ReturnCode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B79" w:rsidRPr="0030737E" w:rsidRDefault="00ED5B79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B79" w:rsidRPr="0030737E" w:rsidRDefault="00ED5B79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B79" w:rsidRPr="0030737E" w:rsidRDefault="00ED5B79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</w:tbl>
    <w:p w:rsidR="00ED5B79" w:rsidRDefault="00ED5B79" w:rsidP="00ED5B79"/>
    <w:p w:rsidR="00E776BC" w:rsidRPr="00B41F4B" w:rsidRDefault="00E776BC" w:rsidP="00E776BC">
      <w:pPr>
        <w:pStyle w:val="2"/>
        <w:rPr>
          <w:rStyle w:val="af1"/>
          <w:sz w:val="28"/>
        </w:rPr>
      </w:pPr>
      <w:bookmarkStart w:id="28" w:name="_Toc520210677"/>
      <w:r>
        <w:rPr>
          <w:rStyle w:val="af1"/>
          <w:sz w:val="28"/>
        </w:rPr>
        <w:t>27</w:t>
      </w:r>
      <w:r>
        <w:rPr>
          <w:rStyle w:val="af1"/>
          <w:sz w:val="28"/>
        </w:rPr>
        <w:t>、</w:t>
      </w:r>
      <w:r w:rsidRPr="00B41F4B">
        <w:rPr>
          <w:rStyle w:val="af1"/>
          <w:rFonts w:hint="eastAsia"/>
          <w:sz w:val="28"/>
        </w:rPr>
        <w:t>获取</w:t>
      </w:r>
      <w:r>
        <w:rPr>
          <w:rStyle w:val="af1"/>
          <w:rFonts w:hint="eastAsia"/>
          <w:sz w:val="28"/>
        </w:rPr>
        <w:t>问题反馈列表</w:t>
      </w:r>
      <w:bookmarkEnd w:id="28"/>
    </w:p>
    <w:p w:rsidR="00E776BC" w:rsidRDefault="00E776BC" w:rsidP="00E776BC">
      <w:pPr>
        <w:pStyle w:val="aa"/>
      </w:pPr>
      <w:r>
        <w:rPr>
          <w:rFonts w:hint="eastAsia"/>
        </w:rPr>
        <w:t>地址</w:t>
      </w:r>
      <w:r>
        <w:t xml:space="preserve">: </w:t>
      </w:r>
      <w:r w:rsidRPr="00A73E36">
        <w:t>http://api.alphaess.com</w:t>
      </w:r>
      <w:r>
        <w:t>/ras/v2/Get</w:t>
      </w:r>
      <w:r>
        <w:rPr>
          <w:rFonts w:hint="eastAsia"/>
        </w:rPr>
        <w:t>Complaints</w:t>
      </w:r>
      <w:r w:rsidRPr="00E50905">
        <w:t>List</w:t>
      </w:r>
    </w:p>
    <w:p w:rsidR="00E776BC" w:rsidRDefault="00E776BC" w:rsidP="00E776BC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</w:t>
      </w:r>
      <w:r w:rsidRPr="00964F97">
        <w:rPr>
          <w:rFonts w:hint="eastAsia"/>
        </w:rPr>
        <w:t>获取</w:t>
      </w:r>
      <w:r>
        <w:rPr>
          <w:rFonts w:hint="eastAsia"/>
        </w:rPr>
        <w:t>问题反馈列表</w:t>
      </w:r>
    </w:p>
    <w:p w:rsidR="00E776BC" w:rsidRDefault="00E776BC" w:rsidP="00E776BC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A73E36">
        <w:t>http://api.alphaess.com</w:t>
      </w:r>
      <w:r w:rsidRPr="00E50905">
        <w:t>/ras/v2/</w:t>
      </w:r>
      <w:r w:rsidRPr="0094095A">
        <w:t>GetComplaintsList</w:t>
      </w:r>
    </w:p>
    <w:p w:rsidR="00E776BC" w:rsidRDefault="00E776BC" w:rsidP="00E776BC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1526"/>
        <w:gridCol w:w="992"/>
        <w:gridCol w:w="6095"/>
        <w:gridCol w:w="1134"/>
      </w:tblGrid>
      <w:tr w:rsidR="00E776BC" w:rsidRPr="009D12C9" w:rsidTr="00E776BC">
        <w:trPr>
          <w:trHeight w:val="27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471B51" w:rsidRDefault="00E776BC" w:rsidP="00E776BC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471B51" w:rsidRDefault="00E776BC" w:rsidP="00E776BC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6BC" w:rsidRPr="00471B51" w:rsidRDefault="00E776BC" w:rsidP="00E776BC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76BC" w:rsidRPr="009D12C9" w:rsidRDefault="00E776BC" w:rsidP="00E776BC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E776BC" w:rsidRPr="009D12C9" w:rsidTr="00E776BC">
        <w:trPr>
          <w:trHeight w:val="272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776BC" w:rsidRPr="00471B51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776BC" w:rsidRPr="00471B51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776BC" w:rsidRPr="00457EE6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776BC" w:rsidRPr="00471B51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776BC" w:rsidRPr="009D12C9" w:rsidTr="00E776BC">
        <w:trPr>
          <w:trHeight w:val="545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776BC" w:rsidRPr="00471B51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776BC" w:rsidRPr="00471B51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776BC" w:rsidRDefault="00E776BC" w:rsidP="00E776BC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E776BC" w:rsidRPr="00D567F2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E776BC" w:rsidRPr="00D567F2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776BC" w:rsidRPr="00471B51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776BC" w:rsidRPr="009D12C9" w:rsidTr="00E776BC">
        <w:trPr>
          <w:trHeight w:val="14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776BC" w:rsidRPr="00471B51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776BC" w:rsidRPr="00471B51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776BC" w:rsidRPr="009D12C9" w:rsidRDefault="00E776BC" w:rsidP="00E776BC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跟secretKey(接口方提供)，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注意字母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ey大小写)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776BC" w:rsidRPr="00471B51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776BC" w:rsidRPr="009D12C9" w:rsidTr="00E776BC">
        <w:trPr>
          <w:trHeight w:val="272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471B51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471B51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6BC" w:rsidRPr="00457EE6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身份验证令牌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6BC" w:rsidRPr="00471B51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776BC" w:rsidRPr="009D12C9" w:rsidTr="00E776BC">
        <w:trPr>
          <w:trHeight w:val="27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471B51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471B51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6BC" w:rsidRPr="00457EE6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分页时的页索引(默认1)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76BC" w:rsidRPr="00471B51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776BC" w:rsidRPr="009D12C9" w:rsidTr="00E776BC">
        <w:trPr>
          <w:trHeight w:val="27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471B51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pagesize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471B51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6BC" w:rsidRPr="00457EE6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每页记录数(默认10)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76BC" w:rsidRPr="00471B51" w:rsidRDefault="00E776BC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E776BC" w:rsidRDefault="00E776BC" w:rsidP="00E776BC"/>
    <w:p w:rsidR="00E776BC" w:rsidRPr="00635E93" w:rsidRDefault="00E776BC" w:rsidP="00E776BC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10150" w:type="dxa"/>
        <w:tblLook w:val="04A0" w:firstRow="1" w:lastRow="0" w:firstColumn="1" w:lastColumn="0" w:noHBand="0" w:noVBand="1"/>
      </w:tblPr>
      <w:tblGrid>
        <w:gridCol w:w="1341"/>
        <w:gridCol w:w="1576"/>
        <w:gridCol w:w="2016"/>
        <w:gridCol w:w="1507"/>
        <w:gridCol w:w="3710"/>
      </w:tblGrid>
      <w:tr w:rsidR="00E776BC" w:rsidRPr="00635E93" w:rsidTr="00E776BC">
        <w:tc>
          <w:tcPr>
            <w:tcW w:w="4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ReturnCode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R</w:t>
            </w: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esult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TotalPageCount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总页数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PageIndex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当前页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TotalPageCount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最大页数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Default="00E776BC" w:rsidP="00E776BC">
            <w:pPr>
              <w:widowControl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TotalCount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总记录数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每页获取记录数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877D4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Items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Data</w:t>
            </w: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反馈</w:t>
            </w: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列表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,无数据时为NULL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Default="00E776BC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40FB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long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编号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Title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标题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031F2F" w:rsidRDefault="00E776BC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E16F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SysSn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号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客户邮箱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ContactNumber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客户联系电话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E16F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A2D4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客诉状态: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0:</w:t>
            </w:r>
            <w:r w:rsidRPr="00BA2D4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Open(刚提交的),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1: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A2D4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Accepted(已接受),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-6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A2D4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Processing(处理中的),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7: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A2D4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Completed(已完成的),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8: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A2D4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Evaluated(已评价的)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E16F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国家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295C">
              <w:rPr>
                <w:rFonts w:ascii="宋体" w:hAnsi="宋体" w:cs="宋体"/>
                <w:color w:val="000000"/>
                <w:kern w:val="0"/>
                <w:sz w:val="22"/>
              </w:rPr>
              <w:t>AttachmentUrl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附件1下载地址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295C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Attachment2Url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29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附件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Pr="0069244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下载地址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Default="00E776BC" w:rsidP="00E776BC">
            <w:pPr>
              <w:jc w:val="center"/>
            </w:pPr>
            <w:r w:rsidRPr="00DA127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Pr="008E3AF5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295C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Attachment3Url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Default="00E776BC" w:rsidP="00E776BC">
            <w:r w:rsidRPr="00072E7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29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附件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 w:rsidRPr="0069244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下载地址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Default="00E776BC" w:rsidP="00E776BC">
            <w:pPr>
              <w:jc w:val="center"/>
            </w:pPr>
            <w:r w:rsidRPr="00DA127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Pr="008E3AF5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5295C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ComplaintsType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Default="00E776BC" w:rsidP="00E776BC">
            <w:r w:rsidRPr="00072E7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问题类型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Default="00E776BC" w:rsidP="00E776BC">
            <w:pPr>
              <w:jc w:val="center"/>
            </w:pPr>
            <w:r w:rsidRPr="00DA127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Pr="008E3AF5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C73B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CurrentProcessor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Default="00E776BC" w:rsidP="00E776BC">
            <w:r w:rsidRPr="00072E7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当前处理人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Default="00E776BC" w:rsidP="00E776BC">
            <w:pPr>
              <w:jc w:val="center"/>
            </w:pPr>
            <w:r w:rsidRPr="00DA127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Pr="008E3AF5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C73B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OnsiteHandler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Default="00E776BC" w:rsidP="00E776BC">
            <w:r w:rsidRPr="00072E7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现场处理人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Default="00E776BC" w:rsidP="00E776BC">
            <w:pPr>
              <w:jc w:val="center"/>
            </w:pPr>
            <w:r w:rsidRPr="00DA127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Pr="008E3AF5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C73B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SystemLicense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Default="00E776BC" w:rsidP="00E776BC">
            <w:r w:rsidRPr="00072E7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系统license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Default="00E776BC" w:rsidP="00E776BC">
            <w:pPr>
              <w:jc w:val="center"/>
            </w:pPr>
            <w:r w:rsidRPr="00DA127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Pr="008E3AF5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C73B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SystemPostcode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Default="00E776BC" w:rsidP="00E776BC"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客户邮编</w:t>
            </w:r>
          </w:p>
        </w:tc>
      </w:tr>
      <w:tr w:rsidR="00E776BC" w:rsidRPr="00635E93" w:rsidTr="00E776BC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Default="00E776BC" w:rsidP="00E776BC">
            <w:pPr>
              <w:jc w:val="center"/>
            </w:pPr>
            <w:r w:rsidRPr="00DA127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Pr="008E3AF5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814D3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ProcessingPriority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76BC" w:rsidRDefault="00E776BC" w:rsidP="00E776BC">
            <w:r w:rsidRPr="00132D6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76BC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处理优先级:-1:低,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0: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正常,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1: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高</w:t>
            </w:r>
          </w:p>
        </w:tc>
      </w:tr>
    </w:tbl>
    <w:p w:rsidR="00ED5B79" w:rsidRDefault="00ED5B79" w:rsidP="00244E27"/>
    <w:p w:rsidR="00E800B9" w:rsidRPr="00B41F4B" w:rsidRDefault="0094095A" w:rsidP="00E800B9">
      <w:pPr>
        <w:pStyle w:val="2"/>
        <w:rPr>
          <w:rStyle w:val="af1"/>
          <w:sz w:val="28"/>
        </w:rPr>
      </w:pPr>
      <w:bookmarkStart w:id="29" w:name="_Toc520210678"/>
      <w:r>
        <w:rPr>
          <w:rStyle w:val="af1"/>
          <w:sz w:val="28"/>
        </w:rPr>
        <w:t>2</w:t>
      </w:r>
      <w:r w:rsidR="00E776BC">
        <w:rPr>
          <w:rStyle w:val="af1"/>
          <w:sz w:val="28"/>
        </w:rPr>
        <w:t>8</w:t>
      </w:r>
      <w:r w:rsidR="00E800B9">
        <w:rPr>
          <w:rStyle w:val="af1"/>
          <w:sz w:val="28"/>
        </w:rPr>
        <w:t>、</w:t>
      </w:r>
      <w:r w:rsidR="00E800B9" w:rsidRPr="00B41F4B">
        <w:rPr>
          <w:rStyle w:val="af1"/>
          <w:rFonts w:hint="eastAsia"/>
          <w:sz w:val="28"/>
        </w:rPr>
        <w:t>获取</w:t>
      </w:r>
      <w:r w:rsidR="00E776BC">
        <w:rPr>
          <w:rStyle w:val="af1"/>
          <w:rFonts w:hint="eastAsia"/>
          <w:sz w:val="28"/>
        </w:rPr>
        <w:t>消息列表</w:t>
      </w:r>
      <w:bookmarkEnd w:id="29"/>
    </w:p>
    <w:p w:rsidR="00E800B9" w:rsidRDefault="00E800B9" w:rsidP="00E800B9">
      <w:pPr>
        <w:pStyle w:val="aa"/>
      </w:pPr>
      <w:r>
        <w:rPr>
          <w:rFonts w:hint="eastAsia"/>
        </w:rPr>
        <w:t>地址</w:t>
      </w:r>
      <w:r>
        <w:t xml:space="preserve">: </w:t>
      </w:r>
      <w:r w:rsidRPr="00A73E36">
        <w:t>http://api.alphaess.com</w:t>
      </w:r>
      <w:r w:rsidR="0094095A">
        <w:t>/ras/v2/Get</w:t>
      </w:r>
      <w:r w:rsidR="00E776BC">
        <w:rPr>
          <w:rFonts w:hint="eastAsia"/>
        </w:rPr>
        <w:t>Msg</w:t>
      </w:r>
      <w:r w:rsidRPr="00E50905">
        <w:t>List</w:t>
      </w:r>
    </w:p>
    <w:p w:rsidR="00E800B9" w:rsidRDefault="00E800B9" w:rsidP="00E800B9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</w:t>
      </w:r>
      <w:r w:rsidRPr="00964F97">
        <w:rPr>
          <w:rFonts w:hint="eastAsia"/>
        </w:rPr>
        <w:t>获取</w:t>
      </w:r>
      <w:r w:rsidR="00E776BC">
        <w:rPr>
          <w:rFonts w:hint="eastAsia"/>
        </w:rPr>
        <w:t>消息</w:t>
      </w:r>
      <w:r w:rsidR="0094095A">
        <w:rPr>
          <w:rFonts w:hint="eastAsia"/>
        </w:rPr>
        <w:t>列表</w:t>
      </w:r>
    </w:p>
    <w:p w:rsidR="00E800B9" w:rsidRDefault="00E800B9" w:rsidP="00E800B9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A73E36">
        <w:t>http://api.alphaess.com</w:t>
      </w:r>
      <w:r w:rsidRPr="00E50905">
        <w:t>/ras/v2/</w:t>
      </w:r>
      <w:r w:rsidR="00E776BC" w:rsidRPr="00E776BC">
        <w:t>Get</w:t>
      </w:r>
      <w:r w:rsidR="00E776BC" w:rsidRPr="00E776BC">
        <w:rPr>
          <w:rFonts w:hint="eastAsia"/>
        </w:rPr>
        <w:t>Msg</w:t>
      </w:r>
      <w:r w:rsidR="00E776BC" w:rsidRPr="00E776BC">
        <w:t>List</w:t>
      </w:r>
    </w:p>
    <w:p w:rsidR="00E800B9" w:rsidRDefault="00E800B9" w:rsidP="00E800B9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1526"/>
        <w:gridCol w:w="992"/>
        <w:gridCol w:w="6095"/>
        <w:gridCol w:w="1134"/>
      </w:tblGrid>
      <w:tr w:rsidR="00E800B9" w:rsidRPr="009D12C9" w:rsidTr="00E776BC">
        <w:trPr>
          <w:trHeight w:val="27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0B9" w:rsidRPr="00471B51" w:rsidRDefault="00E800B9" w:rsidP="00E776BC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0B9" w:rsidRPr="00471B51" w:rsidRDefault="00E800B9" w:rsidP="00E776BC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0B9" w:rsidRPr="00471B51" w:rsidRDefault="00E800B9" w:rsidP="00E776BC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0B9" w:rsidRPr="009D12C9" w:rsidRDefault="00E800B9" w:rsidP="00E776BC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E800B9" w:rsidRPr="009D12C9" w:rsidTr="00E776BC">
        <w:trPr>
          <w:trHeight w:val="272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800B9" w:rsidRPr="00471B51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800B9" w:rsidRPr="00471B51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800B9" w:rsidRPr="00457EE6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800B9" w:rsidRPr="00471B51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800B9" w:rsidRPr="009D12C9" w:rsidTr="00E776BC">
        <w:trPr>
          <w:trHeight w:val="545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800B9" w:rsidRPr="00471B51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800B9" w:rsidRPr="00471B51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800B9" w:rsidRDefault="00E800B9" w:rsidP="00E776BC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E800B9" w:rsidRPr="00D567F2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E800B9" w:rsidRPr="00D567F2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800B9" w:rsidRPr="00471B51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800B9" w:rsidRPr="009D12C9" w:rsidTr="00E776BC">
        <w:trPr>
          <w:trHeight w:val="14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800B9" w:rsidRPr="00471B51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800B9" w:rsidRPr="00471B51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800B9" w:rsidRPr="009D12C9" w:rsidRDefault="00E800B9" w:rsidP="00E776BC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跟secretKey(接口方提供)，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注意字母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ey大小写)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800B9" w:rsidRPr="00471B51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800B9" w:rsidRPr="009D12C9" w:rsidTr="00E776BC">
        <w:trPr>
          <w:trHeight w:val="272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0B9" w:rsidRPr="00471B51" w:rsidRDefault="00E800B9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0B9" w:rsidRPr="00471B51" w:rsidRDefault="00E800B9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0B9" w:rsidRPr="00457EE6" w:rsidRDefault="00E800B9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身份验证令牌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00B9" w:rsidRPr="00471B51" w:rsidRDefault="00E800B9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800B9" w:rsidRPr="009D12C9" w:rsidTr="00E776BC">
        <w:trPr>
          <w:trHeight w:val="27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00B9" w:rsidRPr="00471B51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00B9" w:rsidRPr="00471B51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0B9" w:rsidRPr="00457EE6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分页时的页索引(默认1)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0B9" w:rsidRPr="00471B51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800B9" w:rsidRPr="009D12C9" w:rsidTr="00E776BC">
        <w:trPr>
          <w:trHeight w:val="27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00B9" w:rsidRPr="00471B51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pagesize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00B9" w:rsidRPr="00471B51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0B9" w:rsidRPr="00457EE6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每页记录数(默认10)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0B9" w:rsidRPr="00471B51" w:rsidRDefault="00E800B9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9A73C8" w:rsidRPr="009D12C9" w:rsidTr="00E776BC">
        <w:trPr>
          <w:trHeight w:val="27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3C8" w:rsidRPr="00471B51" w:rsidRDefault="009A73C8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nlyUnread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3C8" w:rsidRPr="00471B51" w:rsidRDefault="009A73C8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3C8" w:rsidRPr="00457EE6" w:rsidRDefault="009A73C8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1: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只获取未读消息,0: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获取所有消息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73C8" w:rsidRPr="00471B51" w:rsidRDefault="007D43F1" w:rsidP="00E776B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1147F4" w:rsidRDefault="001147F4" w:rsidP="001147F4"/>
    <w:p w:rsidR="001147F4" w:rsidRPr="00635E93" w:rsidRDefault="001147F4" w:rsidP="001147F4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10150" w:type="dxa"/>
        <w:tblLook w:val="04A0" w:firstRow="1" w:lastRow="0" w:firstColumn="1" w:lastColumn="0" w:noHBand="0" w:noVBand="1"/>
      </w:tblPr>
      <w:tblGrid>
        <w:gridCol w:w="1341"/>
        <w:gridCol w:w="1576"/>
        <w:gridCol w:w="2016"/>
        <w:gridCol w:w="1507"/>
        <w:gridCol w:w="3710"/>
      </w:tblGrid>
      <w:tr w:rsidR="001147F4" w:rsidRPr="00635E93" w:rsidTr="00C814D3">
        <w:tc>
          <w:tcPr>
            <w:tcW w:w="4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F4" w:rsidRPr="00635E93" w:rsidRDefault="001147F4" w:rsidP="00E776B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F4" w:rsidRPr="00635E93" w:rsidRDefault="001147F4" w:rsidP="00E776B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F4" w:rsidRPr="00635E93" w:rsidRDefault="001147F4" w:rsidP="00E776B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F276FF" w:rsidRPr="00635E93" w:rsidTr="00C814D3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ReturnCode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  <w:tr w:rsidR="00F276FF" w:rsidRPr="00635E93" w:rsidTr="00C814D3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R</w:t>
            </w: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esult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</w:tr>
      <w:tr w:rsidR="00F276FF" w:rsidRPr="00635E93" w:rsidTr="00C814D3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TotalPageCount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总页数</w:t>
            </w:r>
          </w:p>
        </w:tc>
      </w:tr>
      <w:tr w:rsidR="00F276FF" w:rsidRPr="00635E93" w:rsidTr="00C814D3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PageIndex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当前页</w:t>
            </w:r>
          </w:p>
        </w:tc>
      </w:tr>
      <w:tr w:rsidR="00F276FF" w:rsidRPr="00635E93" w:rsidTr="00C814D3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TotalPageCount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最大页数</w:t>
            </w:r>
          </w:p>
        </w:tc>
      </w:tr>
      <w:tr w:rsidR="00F276FF" w:rsidRPr="00635E93" w:rsidTr="00C814D3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6FF" w:rsidRPr="00635E93" w:rsidRDefault="00F276FF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6FF" w:rsidRDefault="00F276FF" w:rsidP="00E776BC">
            <w:pPr>
              <w:widowControl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TotalCount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总记录数</w:t>
            </w:r>
          </w:p>
        </w:tc>
      </w:tr>
      <w:tr w:rsidR="00F276FF" w:rsidRPr="00635E93" w:rsidTr="00C814D3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每页获取记录数</w:t>
            </w:r>
          </w:p>
        </w:tc>
      </w:tr>
      <w:tr w:rsidR="00F276FF" w:rsidRPr="00635E93" w:rsidTr="00C814D3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1B78C7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Items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List&lt;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Data</w:t>
            </w: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消息</w:t>
            </w:r>
            <w:r w:rsidR="00F276FF"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列表</w:t>
            </w:r>
            <w:r w:rsidR="00F276F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,无数据时为NULL</w:t>
            </w:r>
          </w:p>
        </w:tc>
      </w:tr>
      <w:tr w:rsidR="00840FB1" w:rsidRPr="00635E93" w:rsidTr="00C814D3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0FB1" w:rsidRPr="00635E93" w:rsidRDefault="00840FB1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0FB1" w:rsidRDefault="00840FB1" w:rsidP="00840F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40FB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0FB1" w:rsidRPr="00635E93" w:rsidRDefault="00AD5D97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</w:t>
            </w:r>
            <w:r w:rsidRPr="00AD5D9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sgId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0FB1" w:rsidRPr="00635E93" w:rsidRDefault="00AD5D97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0FB1" w:rsidRDefault="00840FB1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编号</w:t>
            </w:r>
          </w:p>
        </w:tc>
      </w:tr>
      <w:tr w:rsidR="00F276FF" w:rsidRPr="00635E93" w:rsidTr="00C814D3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776BC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Msgtitle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3E16F5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标题</w:t>
            </w:r>
          </w:p>
        </w:tc>
      </w:tr>
      <w:tr w:rsidR="00F276FF" w:rsidRPr="00635E93" w:rsidTr="00C814D3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6FF" w:rsidRPr="00031F2F" w:rsidRDefault="00F276FF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6FF" w:rsidRPr="00635E93" w:rsidRDefault="00F276FF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6FF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776BC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Msgcont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6FF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消息内容</w:t>
            </w:r>
          </w:p>
        </w:tc>
      </w:tr>
      <w:tr w:rsidR="00F276FF" w:rsidRPr="00635E93" w:rsidTr="00C814D3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776BC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MsgType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消息类型</w:t>
            </w:r>
          </w:p>
        </w:tc>
      </w:tr>
      <w:tr w:rsidR="00F276FF" w:rsidRPr="00635E93" w:rsidTr="00C814D3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6FF" w:rsidRPr="00635E93" w:rsidRDefault="00F276FF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6FF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Sender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6FF" w:rsidRPr="00635E93" w:rsidRDefault="003E16F5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6FF" w:rsidRPr="00635E93" w:rsidRDefault="00E776BC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发送人</w:t>
            </w:r>
          </w:p>
        </w:tc>
      </w:tr>
      <w:tr w:rsidR="009A73C8" w:rsidRPr="00635E93" w:rsidTr="00C814D3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3C8" w:rsidRPr="00635E93" w:rsidRDefault="009A73C8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3C8" w:rsidRPr="00635E93" w:rsidRDefault="009A73C8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A73C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3C8" w:rsidRDefault="009B7511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ReadFlag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3C8" w:rsidRDefault="009B7511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3C8" w:rsidRDefault="009B7511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已读未读标记(1:已读,0:未读)</w:t>
            </w:r>
          </w:p>
        </w:tc>
      </w:tr>
      <w:tr w:rsidR="00F276FF" w:rsidRPr="00635E93" w:rsidTr="00C814D3"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|--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6E5A63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E5A63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CreateDatetime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F276FF" w:rsidP="00E776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5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6FF" w:rsidRPr="00635E93" w:rsidRDefault="006E5A63" w:rsidP="006E5A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发送时间</w:t>
            </w:r>
          </w:p>
        </w:tc>
      </w:tr>
    </w:tbl>
    <w:p w:rsidR="004B45C3" w:rsidRDefault="004B45C3" w:rsidP="004B45C3"/>
    <w:p w:rsidR="004B45C3" w:rsidRPr="00096837" w:rsidRDefault="004B45C3" w:rsidP="004B45C3">
      <w:pPr>
        <w:pStyle w:val="2"/>
        <w:rPr>
          <w:rStyle w:val="af1"/>
          <w:sz w:val="28"/>
        </w:rPr>
      </w:pPr>
      <w:bookmarkStart w:id="30" w:name="_Toc520210679"/>
      <w:r>
        <w:rPr>
          <w:rStyle w:val="af1"/>
          <w:sz w:val="28"/>
        </w:rPr>
        <w:t>29</w:t>
      </w:r>
      <w:r>
        <w:rPr>
          <w:rStyle w:val="af1"/>
          <w:sz w:val="28"/>
        </w:rPr>
        <w:t>、</w:t>
      </w:r>
      <w:r w:rsidR="00B00B8A">
        <w:rPr>
          <w:rStyle w:val="af1"/>
          <w:rFonts w:hint="eastAsia"/>
          <w:sz w:val="28"/>
        </w:rPr>
        <w:t>更新</w:t>
      </w:r>
      <w:r>
        <w:rPr>
          <w:rStyle w:val="af1"/>
          <w:rFonts w:hint="eastAsia"/>
          <w:sz w:val="28"/>
        </w:rPr>
        <w:t>消息已读</w:t>
      </w:r>
      <w:bookmarkEnd w:id="30"/>
      <w:r w:rsidR="00AD5D97">
        <w:rPr>
          <w:rStyle w:val="af1"/>
          <w:rFonts w:hint="eastAsia"/>
          <w:sz w:val="28"/>
        </w:rPr>
        <w:t>状态</w:t>
      </w:r>
    </w:p>
    <w:p w:rsidR="004B45C3" w:rsidRDefault="004B45C3" w:rsidP="004B45C3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76468B">
        <w:t>http://api.alphaess.com</w:t>
      </w:r>
      <w:r w:rsidRPr="001755EC">
        <w:t>/ras/v2/</w:t>
      </w:r>
      <w:r w:rsidR="00B00B8A">
        <w:rPr>
          <w:rFonts w:hint="eastAsia"/>
        </w:rPr>
        <w:t>Update</w:t>
      </w:r>
      <w:r>
        <w:rPr>
          <w:rFonts w:hint="eastAsia"/>
        </w:rPr>
        <w:t>Msg</w:t>
      </w:r>
      <w:r w:rsidR="00B00B8A">
        <w:t>Flag</w:t>
      </w:r>
    </w:p>
    <w:p w:rsidR="004B45C3" w:rsidRDefault="004B45C3" w:rsidP="004B45C3">
      <w:pPr>
        <w:pStyle w:val="aa"/>
      </w:pPr>
      <w:r>
        <w:rPr>
          <w:rFonts w:hint="eastAsia"/>
        </w:rPr>
        <w:t>说明</w:t>
      </w:r>
      <w:r>
        <w:t xml:space="preserve">: </w:t>
      </w:r>
      <w:r w:rsidR="00EE415F">
        <w:rPr>
          <w:rFonts w:hint="eastAsia"/>
        </w:rPr>
        <w:t>该接口是更新消息</w:t>
      </w:r>
      <w:r w:rsidR="00B00B8A">
        <w:rPr>
          <w:rFonts w:hint="eastAsia"/>
        </w:rPr>
        <w:t>状态</w:t>
      </w:r>
    </w:p>
    <w:p w:rsidR="004B45C3" w:rsidRDefault="004B45C3" w:rsidP="004B45C3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76468B">
        <w:t>http://api.alphaess.com</w:t>
      </w:r>
      <w:r w:rsidRPr="001755EC">
        <w:t>/ras/v2/</w:t>
      </w:r>
      <w:r w:rsidR="00B00B8A" w:rsidRPr="00B00B8A">
        <w:rPr>
          <w:rFonts w:hint="eastAsia"/>
        </w:rPr>
        <w:t>UpdateMsg</w:t>
      </w:r>
      <w:r w:rsidR="00B00B8A" w:rsidRPr="00B00B8A">
        <w:t>Flag</w:t>
      </w:r>
    </w:p>
    <w:p w:rsidR="004B45C3" w:rsidRDefault="004B45C3" w:rsidP="004B45C3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646"/>
        <w:gridCol w:w="1134"/>
        <w:gridCol w:w="6124"/>
        <w:gridCol w:w="877"/>
      </w:tblGrid>
      <w:tr w:rsidR="004B45C3" w:rsidRPr="009D12C9" w:rsidTr="004A21EC">
        <w:trPr>
          <w:trHeight w:val="272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5C3" w:rsidRPr="00471B51" w:rsidRDefault="004B45C3" w:rsidP="004A21EC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5C3" w:rsidRPr="00471B51" w:rsidRDefault="004B45C3" w:rsidP="004A21EC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5C3" w:rsidRPr="00471B51" w:rsidRDefault="004B45C3" w:rsidP="004A21EC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45C3" w:rsidRPr="009D12C9" w:rsidRDefault="004B45C3" w:rsidP="004A21EC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4B45C3" w:rsidRPr="009D12C9" w:rsidTr="004A21EC">
        <w:trPr>
          <w:trHeight w:val="27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4B45C3" w:rsidRPr="00471B51" w:rsidRDefault="004B45C3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4B45C3" w:rsidRPr="00471B51" w:rsidRDefault="004B45C3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4B45C3" w:rsidRPr="00457EE6" w:rsidRDefault="004B45C3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B45C3" w:rsidRPr="00471B51" w:rsidRDefault="004B45C3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B45C3" w:rsidRPr="009D12C9" w:rsidTr="004A21EC">
        <w:trPr>
          <w:trHeight w:val="54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4B45C3" w:rsidRPr="00471B51" w:rsidRDefault="004B45C3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4B45C3" w:rsidRPr="00471B51" w:rsidRDefault="004B45C3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4B45C3" w:rsidRDefault="004B45C3" w:rsidP="004A21EC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4B45C3" w:rsidRPr="00D567F2" w:rsidRDefault="004B45C3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4B45C3" w:rsidRPr="00D567F2" w:rsidRDefault="004B45C3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B45C3" w:rsidRPr="00471B51" w:rsidRDefault="004B45C3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B45C3" w:rsidRPr="009D12C9" w:rsidTr="004A21EC">
        <w:trPr>
          <w:trHeight w:val="108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4B45C3" w:rsidRPr="00471B51" w:rsidRDefault="004B45C3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4B45C3" w:rsidRPr="00471B51" w:rsidRDefault="004B45C3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4B45C3" w:rsidRPr="009D12C9" w:rsidRDefault="004B45C3" w:rsidP="004A21EC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B45C3" w:rsidRPr="00471B51" w:rsidRDefault="004B45C3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B45C3" w:rsidRPr="009D12C9" w:rsidTr="004A21EC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45C3" w:rsidRPr="00471B51" w:rsidRDefault="004B45C3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45C3" w:rsidRPr="00471B51" w:rsidRDefault="004B45C3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5C3" w:rsidRPr="00457EE6" w:rsidRDefault="004B45C3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45C3" w:rsidRPr="00471B51" w:rsidRDefault="004B45C3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35330D" w:rsidRPr="009D12C9" w:rsidTr="004A21EC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30D" w:rsidRDefault="0035330D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lag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30D" w:rsidRDefault="0035330D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0D" w:rsidRDefault="0035330D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已读,2:删除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330D" w:rsidRDefault="007B19D6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B45C3" w:rsidRPr="009D12C9" w:rsidTr="004A21EC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45C3" w:rsidRPr="00471B51" w:rsidRDefault="004B45C3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msg</w:t>
            </w:r>
            <w:r w:rsidRPr="00840FB1">
              <w:rPr>
                <w:rFonts w:ascii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45C3" w:rsidRPr="00471B51" w:rsidRDefault="00AD5D97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5C3" w:rsidRPr="00457EE6" w:rsidRDefault="004B45C3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消息编号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45C3" w:rsidRPr="00471B51" w:rsidRDefault="004B45C3" w:rsidP="004A21EC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4B45C3" w:rsidRDefault="004B45C3" w:rsidP="004B45C3"/>
    <w:p w:rsidR="004B45C3" w:rsidRPr="00E77A81" w:rsidRDefault="004B45C3" w:rsidP="004B45C3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785" w:type="dxa"/>
        <w:tblInd w:w="-5" w:type="dxa"/>
        <w:tblLook w:val="04A0" w:firstRow="1" w:lastRow="0" w:firstColumn="1" w:lastColumn="0" w:noHBand="0" w:noVBand="1"/>
      </w:tblPr>
      <w:tblGrid>
        <w:gridCol w:w="1216"/>
        <w:gridCol w:w="1816"/>
        <w:gridCol w:w="1185"/>
        <w:gridCol w:w="5568"/>
      </w:tblGrid>
      <w:tr w:rsidR="004B45C3" w:rsidRPr="0030737E" w:rsidTr="004A21EC">
        <w:trPr>
          <w:trHeight w:val="4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5C3" w:rsidRPr="0030737E" w:rsidRDefault="004B45C3" w:rsidP="004A21E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字段名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5C3" w:rsidRPr="0030737E" w:rsidRDefault="004B45C3" w:rsidP="004A21E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5C3" w:rsidRPr="0030737E" w:rsidRDefault="004B45C3" w:rsidP="004A21E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5C3" w:rsidRPr="0030737E" w:rsidRDefault="004B45C3" w:rsidP="004A21E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4B45C3" w:rsidRPr="0030737E" w:rsidTr="004A21EC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5C3" w:rsidRPr="0030737E" w:rsidRDefault="004B45C3" w:rsidP="004A21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ReturnCode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5C3" w:rsidRPr="0030737E" w:rsidRDefault="004B45C3" w:rsidP="004A21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5C3" w:rsidRPr="0030737E" w:rsidRDefault="004B45C3" w:rsidP="004A21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5C3" w:rsidRPr="0030737E" w:rsidRDefault="004B45C3" w:rsidP="004A21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</w:tbl>
    <w:p w:rsidR="004B45C3" w:rsidRDefault="004B45C3" w:rsidP="004B45C3"/>
    <w:p w:rsidR="00C06284" w:rsidRPr="00B41F4B" w:rsidRDefault="005D4029" w:rsidP="00C06284">
      <w:pPr>
        <w:pStyle w:val="2"/>
        <w:rPr>
          <w:rStyle w:val="af1"/>
          <w:sz w:val="28"/>
        </w:rPr>
      </w:pPr>
      <w:r>
        <w:rPr>
          <w:rStyle w:val="af1"/>
          <w:rFonts w:hint="eastAsia"/>
          <w:sz w:val="28"/>
        </w:rPr>
        <w:t>3</w:t>
      </w:r>
      <w:r>
        <w:rPr>
          <w:rStyle w:val="af1"/>
          <w:sz w:val="28"/>
        </w:rPr>
        <w:t>0</w:t>
      </w:r>
      <w:r w:rsidR="00C06284">
        <w:rPr>
          <w:rStyle w:val="af1"/>
          <w:sz w:val="28"/>
        </w:rPr>
        <w:t>、</w:t>
      </w:r>
      <w:r w:rsidR="00C06284" w:rsidRPr="00B41F4B">
        <w:rPr>
          <w:rStyle w:val="af1"/>
          <w:rFonts w:hint="eastAsia"/>
          <w:sz w:val="28"/>
        </w:rPr>
        <w:t>获取</w:t>
      </w:r>
      <w:r w:rsidR="00C06284">
        <w:rPr>
          <w:rStyle w:val="af1"/>
          <w:rFonts w:hint="eastAsia"/>
          <w:sz w:val="28"/>
        </w:rPr>
        <w:t>汇总统计信息</w:t>
      </w:r>
    </w:p>
    <w:p w:rsidR="00C06284" w:rsidRDefault="00C06284" w:rsidP="00C06284">
      <w:pPr>
        <w:pStyle w:val="aa"/>
      </w:pPr>
      <w:r>
        <w:rPr>
          <w:rFonts w:hint="eastAsia"/>
        </w:rPr>
        <w:t>地址</w:t>
      </w:r>
      <w:r>
        <w:t xml:space="preserve">: </w:t>
      </w:r>
      <w:r w:rsidRPr="00A73E36">
        <w:t>http://api.alphaess.com</w:t>
      </w:r>
      <w:r>
        <w:t>/ras/v2/</w:t>
      </w:r>
      <w:r w:rsidRPr="00C06284">
        <w:t>GetSystemSummaryStatisticsData</w:t>
      </w:r>
    </w:p>
    <w:p w:rsidR="00C06284" w:rsidRDefault="00C06284" w:rsidP="00C06284">
      <w:pPr>
        <w:pStyle w:val="aa"/>
      </w:pPr>
      <w:r>
        <w:rPr>
          <w:rFonts w:hint="eastAsia"/>
        </w:rPr>
        <w:t>说明</w:t>
      </w:r>
      <w:r>
        <w:t xml:space="preserve">: </w:t>
      </w:r>
      <w:r w:rsidR="0071075B" w:rsidRPr="0071075B">
        <w:rPr>
          <w:rFonts w:hint="eastAsia"/>
        </w:rPr>
        <w:t>该接口获取此用户下所有系统列表的汇总统计信息</w:t>
      </w:r>
    </w:p>
    <w:p w:rsidR="00C06284" w:rsidRDefault="00C06284" w:rsidP="00C06284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</w:p>
    <w:p w:rsidR="00C06284" w:rsidRDefault="00C06284" w:rsidP="00C06284">
      <w:pPr>
        <w:pStyle w:val="aa"/>
      </w:pPr>
      <w:r w:rsidRPr="00A73E36">
        <w:t>http://api.alphaess.com</w:t>
      </w:r>
      <w:r w:rsidRPr="00E50905">
        <w:t>/ras/v2/</w:t>
      </w:r>
      <w:r w:rsidRPr="00C06284">
        <w:t>GetSystemSummaryStatisticsData</w:t>
      </w:r>
    </w:p>
    <w:p w:rsidR="00C06284" w:rsidRDefault="00C06284" w:rsidP="00C06284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1526"/>
        <w:gridCol w:w="992"/>
        <w:gridCol w:w="6095"/>
        <w:gridCol w:w="1134"/>
      </w:tblGrid>
      <w:tr w:rsidR="00C06284" w:rsidRPr="009D12C9" w:rsidTr="00C06284">
        <w:trPr>
          <w:trHeight w:val="27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471B51" w:rsidRDefault="00C06284" w:rsidP="00C06284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471B51" w:rsidRDefault="00C06284" w:rsidP="00C06284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6284" w:rsidRPr="00471B51" w:rsidRDefault="00C06284" w:rsidP="00C06284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6284" w:rsidRPr="009D12C9" w:rsidRDefault="00C06284" w:rsidP="00C06284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C06284" w:rsidRPr="009D12C9" w:rsidTr="00C06284">
        <w:trPr>
          <w:trHeight w:val="272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C06284" w:rsidRPr="00471B51" w:rsidRDefault="00C06284" w:rsidP="00C0628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C06284" w:rsidRPr="00471B51" w:rsidRDefault="00C06284" w:rsidP="00C0628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C06284" w:rsidRPr="00457EE6" w:rsidRDefault="00C06284" w:rsidP="00C0628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06284" w:rsidRPr="00471B51" w:rsidRDefault="00C06284" w:rsidP="00C0628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C06284" w:rsidRPr="009D12C9" w:rsidTr="00C06284">
        <w:trPr>
          <w:trHeight w:val="545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C06284" w:rsidRPr="00471B51" w:rsidRDefault="00C06284" w:rsidP="00C0628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C06284" w:rsidRPr="00471B51" w:rsidRDefault="00C06284" w:rsidP="00C0628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C06284" w:rsidRDefault="00C06284" w:rsidP="00C06284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C06284" w:rsidRPr="00D567F2" w:rsidRDefault="00C06284" w:rsidP="00C0628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C06284" w:rsidRPr="00D567F2" w:rsidRDefault="00C06284" w:rsidP="00C0628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06284" w:rsidRPr="00471B51" w:rsidRDefault="00C06284" w:rsidP="00C0628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C06284" w:rsidRPr="009D12C9" w:rsidTr="00C06284">
        <w:trPr>
          <w:trHeight w:val="14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C06284" w:rsidRPr="00471B51" w:rsidRDefault="00C06284" w:rsidP="00C0628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C06284" w:rsidRPr="00471B51" w:rsidRDefault="00C06284" w:rsidP="00C0628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C06284" w:rsidRPr="009D12C9" w:rsidRDefault="00C06284" w:rsidP="00C06284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跟secretKey(接口方提供)，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注意字母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ey大小写)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06284" w:rsidRPr="00471B51" w:rsidRDefault="00C06284" w:rsidP="00C0628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C06284" w:rsidRPr="009D12C9" w:rsidTr="00C06284">
        <w:trPr>
          <w:trHeight w:val="272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471B51" w:rsidRDefault="00C06284" w:rsidP="00C0628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471B51" w:rsidRDefault="00C06284" w:rsidP="00C0628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6284" w:rsidRPr="00457EE6" w:rsidRDefault="00C06284" w:rsidP="00C0628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身份验证令牌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284" w:rsidRPr="00471B51" w:rsidRDefault="00C06284" w:rsidP="00C0628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C06284" w:rsidRDefault="00C06284" w:rsidP="00C06284"/>
    <w:p w:rsidR="00C06284" w:rsidRPr="00635E93" w:rsidRDefault="00C06284" w:rsidP="00C06284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752" w:type="dxa"/>
        <w:tblInd w:w="-5" w:type="dxa"/>
        <w:tblLook w:val="04A0" w:firstRow="1" w:lastRow="0" w:firstColumn="1" w:lastColumn="0" w:noHBand="0" w:noVBand="1"/>
      </w:tblPr>
      <w:tblGrid>
        <w:gridCol w:w="1418"/>
        <w:gridCol w:w="2126"/>
        <w:gridCol w:w="1418"/>
        <w:gridCol w:w="4790"/>
      </w:tblGrid>
      <w:tr w:rsidR="00C06284" w:rsidRPr="00C06284" w:rsidTr="00C06284">
        <w:trPr>
          <w:trHeight w:val="2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pPr>
              <w:rPr>
                <w:b/>
                <w:bCs/>
              </w:rPr>
            </w:pPr>
            <w:r w:rsidRPr="00C06284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pPr>
              <w:rPr>
                <w:b/>
                <w:bCs/>
              </w:rPr>
            </w:pPr>
            <w:r w:rsidRPr="00C06284">
              <w:rPr>
                <w:rFonts w:hint="eastAsia"/>
                <w:b/>
                <w:bCs/>
              </w:rPr>
              <w:t xml:space="preserve">　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pPr>
              <w:rPr>
                <w:b/>
                <w:bCs/>
              </w:rPr>
            </w:pPr>
            <w:r w:rsidRPr="00C06284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pPr>
              <w:rPr>
                <w:b/>
                <w:bCs/>
              </w:rPr>
            </w:pPr>
            <w:r w:rsidRPr="00C06284">
              <w:rPr>
                <w:rFonts w:hint="eastAsia"/>
                <w:b/>
                <w:bCs/>
              </w:rPr>
              <w:t>说明</w:t>
            </w:r>
          </w:p>
        </w:tc>
      </w:tr>
      <w:tr w:rsidR="00C06284" w:rsidRPr="00C06284" w:rsidTr="00C06284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ReturnCode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int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返回码</w:t>
            </w:r>
          </w:p>
        </w:tc>
      </w:tr>
      <w:tr w:rsidR="00C06284" w:rsidRPr="00C06284" w:rsidTr="00C06284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t>R</w:t>
            </w:r>
            <w:r w:rsidRPr="00C06284">
              <w:rPr>
                <w:rFonts w:hint="eastAsia"/>
              </w:rPr>
              <w:t>esult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 xml:space="preserve">　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返回数据</w:t>
            </w:r>
          </w:p>
        </w:tc>
      </w:tr>
      <w:tr w:rsidR="00C06284" w:rsidRPr="00C06284" w:rsidTr="00C06284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284" w:rsidRPr="00C06284" w:rsidRDefault="00C06284" w:rsidP="00C06284">
            <w:r w:rsidRPr="00C06284">
              <w:rPr>
                <w:rFonts w:hint="eastAsia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284" w:rsidRPr="00C06284" w:rsidRDefault="00C06284" w:rsidP="00C06284">
            <w:r w:rsidRPr="00C06284">
              <w:t>OfflineCount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284" w:rsidRPr="00C06284" w:rsidRDefault="00C06284" w:rsidP="00C06284">
            <w:r w:rsidRPr="00C06284">
              <w:rPr>
                <w:rFonts w:hint="eastAsia"/>
              </w:rPr>
              <w:t>int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284" w:rsidRPr="00C06284" w:rsidRDefault="00D92A3A" w:rsidP="00D92A3A">
            <w:r>
              <w:rPr>
                <w:rFonts w:hint="eastAsia"/>
              </w:rPr>
              <w:t>离线状态数量</w:t>
            </w:r>
          </w:p>
        </w:tc>
      </w:tr>
      <w:tr w:rsidR="00C06284" w:rsidRPr="00C06284" w:rsidTr="00C06284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t>NormalCount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int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D92A3A" w:rsidP="00D92A3A">
            <w:r>
              <w:rPr>
                <w:rFonts w:hint="eastAsia"/>
              </w:rPr>
              <w:t>正常状态数量</w:t>
            </w:r>
          </w:p>
        </w:tc>
      </w:tr>
      <w:tr w:rsidR="00C06284" w:rsidRPr="00C06284" w:rsidTr="00C06284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t>ProtectionCount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int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D92A3A" w:rsidP="00D92A3A">
            <w:r>
              <w:rPr>
                <w:rFonts w:hint="eastAsia"/>
              </w:rPr>
              <w:t>报警状态数量</w:t>
            </w:r>
          </w:p>
        </w:tc>
      </w:tr>
      <w:tr w:rsidR="00C06284" w:rsidRPr="00C06284" w:rsidTr="00C06284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t>FaultCount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int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D92A3A" w:rsidP="00C06284">
            <w:r>
              <w:rPr>
                <w:rFonts w:hint="eastAsia"/>
              </w:rPr>
              <w:t>错误状态数量</w:t>
            </w:r>
          </w:p>
        </w:tc>
      </w:tr>
      <w:tr w:rsidR="00C06284" w:rsidRPr="00C06284" w:rsidTr="00C06284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t>Epvtotal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D92A3A" w:rsidP="00D92A3A">
            <w:r w:rsidRPr="00D92A3A">
              <w:rPr>
                <w:rFonts w:hint="eastAsia"/>
              </w:rPr>
              <w:t>发电量</w:t>
            </w:r>
          </w:p>
        </w:tc>
      </w:tr>
      <w:tr w:rsidR="00C06284" w:rsidRPr="00C06284" w:rsidTr="00C06284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t>Eoutput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7B5A35" w:rsidP="00C06284">
            <w:r w:rsidRPr="007B5A35">
              <w:rPr>
                <w:rFonts w:hint="eastAsia"/>
              </w:rPr>
              <w:t>电表出户能量</w:t>
            </w:r>
          </w:p>
        </w:tc>
      </w:tr>
      <w:tr w:rsidR="00C06284" w:rsidRPr="00C06284" w:rsidTr="00C06284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t>Ebat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7B5A35" w:rsidP="007B5A35">
            <w:r w:rsidRPr="007B5A35">
              <w:rPr>
                <w:rFonts w:hint="eastAsia"/>
              </w:rPr>
              <w:t>电池用电量</w:t>
            </w:r>
          </w:p>
        </w:tc>
      </w:tr>
      <w:tr w:rsidR="00C06284" w:rsidRPr="00C06284" w:rsidTr="00C06284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D92A3A" w:rsidP="00C06284">
            <w:r w:rsidRPr="00D92A3A">
              <w:t>Einput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7B5A35" w:rsidP="007B5A35">
            <w:r w:rsidRPr="007B5A35">
              <w:rPr>
                <w:rFonts w:hint="eastAsia"/>
              </w:rPr>
              <w:t>电表入户能量值</w:t>
            </w:r>
          </w:p>
        </w:tc>
      </w:tr>
      <w:tr w:rsidR="00C06284" w:rsidRPr="00C06284" w:rsidTr="00C06284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D92A3A" w:rsidP="00C06284">
            <w:r w:rsidRPr="00D92A3A">
              <w:t>Eload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7B5A35" w:rsidP="007B5A35">
            <w:r w:rsidRPr="007B5A35">
              <w:rPr>
                <w:rFonts w:hint="eastAsia"/>
              </w:rPr>
              <w:t>负载总消耗能量</w:t>
            </w:r>
          </w:p>
        </w:tc>
      </w:tr>
      <w:tr w:rsidR="00C06284" w:rsidRPr="00C06284" w:rsidTr="00C06284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D92A3A" w:rsidP="00C06284">
            <w:r w:rsidRPr="00D92A3A">
              <w:t>EchargeT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7B5A35" w:rsidP="00C06284">
            <w:r w:rsidRPr="007B5A35">
              <w:rPr>
                <w:rFonts w:hint="eastAsia"/>
              </w:rPr>
              <w:t>pv</w:t>
            </w:r>
            <w:r w:rsidRPr="007B5A35">
              <w:rPr>
                <w:rFonts w:hint="eastAsia"/>
              </w:rPr>
              <w:t>给电池总的充电能量值</w:t>
            </w:r>
          </w:p>
        </w:tc>
      </w:tr>
      <w:tr w:rsidR="00C06284" w:rsidRPr="00C06284" w:rsidTr="00C06284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D92A3A" w:rsidP="00C06284">
            <w:r w:rsidRPr="00D92A3A">
              <w:t>Epv2Load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7B5A35" w:rsidP="00C06284">
            <w:r w:rsidRPr="007B5A35">
              <w:rPr>
                <w:rFonts w:hint="eastAsia"/>
              </w:rPr>
              <w:t>PV</w:t>
            </w:r>
            <w:r w:rsidRPr="007B5A35">
              <w:rPr>
                <w:rFonts w:hint="eastAsia"/>
              </w:rPr>
              <w:t>供负载总能量值</w:t>
            </w:r>
          </w:p>
        </w:tc>
      </w:tr>
      <w:tr w:rsidR="00C06284" w:rsidRPr="00C06284" w:rsidTr="00C06284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D92A3A" w:rsidP="00C06284">
            <w:r w:rsidRPr="00D92A3A">
              <w:t>EselfConsumption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自发自用比例</w:t>
            </w:r>
          </w:p>
        </w:tc>
      </w:tr>
      <w:tr w:rsidR="00D92A3A" w:rsidRPr="00D92A3A" w:rsidTr="009A673E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3A" w:rsidRPr="00D92A3A" w:rsidRDefault="00D92A3A" w:rsidP="00D92A3A">
            <w:r w:rsidRPr="00D92A3A">
              <w:rPr>
                <w:rFonts w:hint="eastAsia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3A" w:rsidRPr="00D92A3A" w:rsidRDefault="00D92A3A" w:rsidP="00D92A3A">
            <w:r w:rsidRPr="00D92A3A">
              <w:t>EselfSufficiency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3A" w:rsidRPr="00D92A3A" w:rsidRDefault="00D92A3A" w:rsidP="00D92A3A">
            <w:r w:rsidRPr="00D92A3A">
              <w:rPr>
                <w:rFonts w:hint="eastAsia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3A" w:rsidRPr="00D92A3A" w:rsidRDefault="00D92A3A" w:rsidP="00D92A3A">
            <w:r w:rsidRPr="00D92A3A">
              <w:rPr>
                <w:rFonts w:hint="eastAsia"/>
              </w:rPr>
              <w:t>自给自足比例</w:t>
            </w:r>
          </w:p>
        </w:tc>
      </w:tr>
      <w:tr w:rsidR="00D92A3A" w:rsidRPr="00D92A3A" w:rsidTr="009A673E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3A" w:rsidRPr="00D92A3A" w:rsidRDefault="00D92A3A" w:rsidP="00D92A3A">
            <w:r w:rsidRPr="00D92A3A">
              <w:rPr>
                <w:rFonts w:hint="eastAsia"/>
              </w:rPr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3A" w:rsidRPr="00D92A3A" w:rsidRDefault="00D92A3A" w:rsidP="00D92A3A">
            <w:r w:rsidRPr="00D92A3A">
              <w:t>Cobat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3A" w:rsidRPr="00D92A3A" w:rsidRDefault="00D92A3A" w:rsidP="00D92A3A">
            <w:r w:rsidRPr="00D92A3A">
              <w:rPr>
                <w:rFonts w:hint="eastAsia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3A" w:rsidRPr="00D92A3A" w:rsidRDefault="00677693" w:rsidP="00D92A3A">
            <w:r w:rsidRPr="00677693">
              <w:rPr>
                <w:rFonts w:hint="eastAsia"/>
              </w:rPr>
              <w:t>电池容量</w:t>
            </w:r>
          </w:p>
        </w:tc>
      </w:tr>
      <w:tr w:rsidR="00C06284" w:rsidRPr="00C06284" w:rsidTr="00C06284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lastRenderedPageBreak/>
              <w:t>|--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D92A3A" w:rsidP="00C06284">
            <w:r w:rsidRPr="00D92A3A">
              <w:t>Poinv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C06284" w:rsidP="00C06284">
            <w:r w:rsidRPr="00C06284">
              <w:rPr>
                <w:rFonts w:hint="eastAsia"/>
              </w:rPr>
              <w:t>decimal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84" w:rsidRPr="00C06284" w:rsidRDefault="007B5A35" w:rsidP="00C06284">
            <w:r w:rsidRPr="007B5A35">
              <w:rPr>
                <w:rFonts w:hint="eastAsia"/>
              </w:rPr>
              <w:t>逆变器额定输出功率</w:t>
            </w:r>
          </w:p>
        </w:tc>
      </w:tr>
    </w:tbl>
    <w:p w:rsidR="00C06284" w:rsidRDefault="00C06284" w:rsidP="00C06284"/>
    <w:p w:rsidR="009A673E" w:rsidRPr="00B41F4B" w:rsidRDefault="009A673E" w:rsidP="009A673E">
      <w:pPr>
        <w:pStyle w:val="2"/>
        <w:rPr>
          <w:rStyle w:val="af1"/>
          <w:sz w:val="28"/>
        </w:rPr>
      </w:pPr>
      <w:r>
        <w:rPr>
          <w:rStyle w:val="af1"/>
          <w:rFonts w:hint="eastAsia"/>
          <w:sz w:val="28"/>
        </w:rPr>
        <w:t>3</w:t>
      </w:r>
      <w:r>
        <w:rPr>
          <w:rStyle w:val="af1"/>
          <w:sz w:val="28"/>
        </w:rPr>
        <w:t>1</w:t>
      </w:r>
      <w:r>
        <w:rPr>
          <w:rStyle w:val="af1"/>
          <w:sz w:val="28"/>
        </w:rPr>
        <w:t>、</w:t>
      </w:r>
      <w:r w:rsidRPr="00B41F4B">
        <w:rPr>
          <w:rStyle w:val="af1"/>
          <w:rFonts w:hint="eastAsia"/>
          <w:sz w:val="28"/>
        </w:rPr>
        <w:t>获取</w:t>
      </w:r>
      <w:r>
        <w:rPr>
          <w:rStyle w:val="af1"/>
          <w:rFonts w:hint="eastAsia"/>
          <w:sz w:val="28"/>
        </w:rPr>
        <w:t>公司联系信息</w:t>
      </w:r>
    </w:p>
    <w:p w:rsidR="009A673E" w:rsidRDefault="009A673E" w:rsidP="009A673E">
      <w:pPr>
        <w:pStyle w:val="aa"/>
      </w:pPr>
      <w:r>
        <w:rPr>
          <w:rFonts w:hint="eastAsia"/>
        </w:rPr>
        <w:t>地址</w:t>
      </w:r>
      <w:r>
        <w:t xml:space="preserve">: </w:t>
      </w:r>
      <w:r w:rsidRPr="00A73E36">
        <w:t>http://api.alphaess.com</w:t>
      </w:r>
      <w:r>
        <w:t>/ras/v2/</w:t>
      </w:r>
      <w:r w:rsidRPr="009A673E">
        <w:t>GetCompanyContacts</w:t>
      </w:r>
    </w:p>
    <w:p w:rsidR="009A673E" w:rsidRDefault="009A673E" w:rsidP="009A673E">
      <w:pPr>
        <w:pStyle w:val="aa"/>
      </w:pPr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该接口</w:t>
      </w:r>
      <w:proofErr w:type="gramStart"/>
      <w:r w:rsidRPr="00964F97">
        <w:rPr>
          <w:rFonts w:hint="eastAsia"/>
        </w:rPr>
        <w:t>获取</w:t>
      </w:r>
      <w:r w:rsidRPr="009A673E">
        <w:rPr>
          <w:rFonts w:hint="eastAsia"/>
        </w:rPr>
        <w:t>获取</w:t>
      </w:r>
      <w:proofErr w:type="gramEnd"/>
      <w:r w:rsidRPr="009A673E">
        <w:rPr>
          <w:rFonts w:hint="eastAsia"/>
        </w:rPr>
        <w:t>公司联系信息</w:t>
      </w:r>
    </w:p>
    <w:p w:rsidR="009A673E" w:rsidRDefault="009A673E" w:rsidP="009A673E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</w:p>
    <w:p w:rsidR="009A673E" w:rsidRDefault="009A673E" w:rsidP="009A673E">
      <w:pPr>
        <w:pStyle w:val="aa"/>
      </w:pPr>
      <w:r w:rsidRPr="00A73E36">
        <w:t>http://api.alphaess.com</w:t>
      </w:r>
      <w:r w:rsidRPr="00E50905">
        <w:t>/ras/v2/</w:t>
      </w:r>
      <w:r w:rsidRPr="009A673E">
        <w:t>GetCompanyContacts</w:t>
      </w:r>
    </w:p>
    <w:p w:rsidR="009A673E" w:rsidRDefault="009A673E" w:rsidP="009A673E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1526"/>
        <w:gridCol w:w="992"/>
        <w:gridCol w:w="6095"/>
        <w:gridCol w:w="1134"/>
      </w:tblGrid>
      <w:tr w:rsidR="009A673E" w:rsidRPr="009D12C9" w:rsidTr="009A673E">
        <w:trPr>
          <w:trHeight w:val="27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3E" w:rsidRPr="00471B51" w:rsidRDefault="009A673E" w:rsidP="009A673E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3E" w:rsidRPr="00471B51" w:rsidRDefault="009A673E" w:rsidP="009A673E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73E" w:rsidRPr="00471B51" w:rsidRDefault="009A673E" w:rsidP="009A673E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673E" w:rsidRPr="009D12C9" w:rsidRDefault="009A673E" w:rsidP="009A673E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9A673E" w:rsidRPr="009D12C9" w:rsidTr="009A673E">
        <w:trPr>
          <w:trHeight w:val="272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A673E" w:rsidRPr="00471B51" w:rsidRDefault="009A673E" w:rsidP="009A673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A673E" w:rsidRPr="00471B51" w:rsidRDefault="009A673E" w:rsidP="009A673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9A673E" w:rsidRPr="00457EE6" w:rsidRDefault="009A673E" w:rsidP="009A673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A673E" w:rsidRPr="00471B51" w:rsidRDefault="009A673E" w:rsidP="009A673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A673E" w:rsidRPr="009D12C9" w:rsidTr="009A673E">
        <w:trPr>
          <w:trHeight w:val="545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A673E" w:rsidRPr="00471B51" w:rsidRDefault="009A673E" w:rsidP="009A673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A673E" w:rsidRPr="00471B51" w:rsidRDefault="009A673E" w:rsidP="009A673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9A673E" w:rsidRDefault="009A673E" w:rsidP="009A673E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9A673E" w:rsidRPr="00D567F2" w:rsidRDefault="009A673E" w:rsidP="009A673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9A673E" w:rsidRPr="00D567F2" w:rsidRDefault="009A673E" w:rsidP="009A673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A673E" w:rsidRPr="00471B51" w:rsidRDefault="009A673E" w:rsidP="009A673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9A673E" w:rsidRPr="009D12C9" w:rsidTr="009A673E">
        <w:trPr>
          <w:trHeight w:val="14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A673E" w:rsidRPr="00471B51" w:rsidRDefault="009A673E" w:rsidP="009A673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9A673E" w:rsidRPr="00471B51" w:rsidRDefault="009A673E" w:rsidP="009A673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9A673E" w:rsidRPr="009D12C9" w:rsidRDefault="009A673E" w:rsidP="009A673E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跟secretKey(接口方提供)，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注意字母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ey大小写)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A673E" w:rsidRPr="00471B51" w:rsidRDefault="009A673E" w:rsidP="009A673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5C7080" w:rsidRPr="009D12C9" w:rsidTr="005C7080">
        <w:trPr>
          <w:trHeight w:val="272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080" w:rsidRPr="00471B51" w:rsidRDefault="00F962AD" w:rsidP="005C7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080" w:rsidRPr="00471B51" w:rsidRDefault="00F962AD" w:rsidP="005C7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080" w:rsidRPr="00457EE6" w:rsidRDefault="00F962AD" w:rsidP="005C7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标志</w:t>
            </w:r>
            <w:r w:rsidR="0027002C">
              <w:rPr>
                <w:rFonts w:hint="eastAsia"/>
              </w:rPr>
              <w:t>0:</w:t>
            </w:r>
            <w:r w:rsidR="0027002C">
              <w:rPr>
                <w:rFonts w:hint="eastAsia"/>
              </w:rPr>
              <w:t>所有联系信息</w:t>
            </w:r>
            <w:r w:rsidR="0027002C">
              <w:rPr>
                <w:rFonts w:hint="eastAsia"/>
              </w:rPr>
              <w:t>,1</w:t>
            </w:r>
            <w:r w:rsidR="0027002C">
              <w:t>:</w:t>
            </w:r>
            <w:r w:rsidR="0027002C">
              <w:rPr>
                <w:rFonts w:hint="eastAsia"/>
              </w:rPr>
              <w:t>只获取默认联系信息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7080" w:rsidRPr="00471B51" w:rsidRDefault="006A36FA" w:rsidP="005C7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9A673E" w:rsidRDefault="009A673E" w:rsidP="009A673E"/>
    <w:p w:rsidR="009A673E" w:rsidRPr="00635E93" w:rsidRDefault="009A673E" w:rsidP="009A673E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10189" w:type="dxa"/>
        <w:tblInd w:w="-5" w:type="dxa"/>
        <w:tblLook w:val="04A0" w:firstRow="1" w:lastRow="0" w:firstColumn="1" w:lastColumn="0" w:noHBand="0" w:noVBand="1"/>
      </w:tblPr>
      <w:tblGrid>
        <w:gridCol w:w="1232"/>
        <w:gridCol w:w="1760"/>
        <w:gridCol w:w="1683"/>
        <w:gridCol w:w="662"/>
        <w:gridCol w:w="1654"/>
        <w:gridCol w:w="3198"/>
      </w:tblGrid>
      <w:tr w:rsidR="00D1342D" w:rsidRPr="00D1342D" w:rsidTr="00D1342D">
        <w:trPr>
          <w:trHeight w:val="251"/>
        </w:trPr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>
            <w:pPr>
              <w:rPr>
                <w:b/>
                <w:bCs/>
              </w:rPr>
            </w:pPr>
            <w:r w:rsidRPr="00D1342D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>
            <w:pPr>
              <w:rPr>
                <w:b/>
                <w:bCs/>
              </w:rPr>
            </w:pPr>
            <w:r w:rsidRPr="00D1342D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>
            <w:pPr>
              <w:rPr>
                <w:b/>
                <w:bCs/>
              </w:rPr>
            </w:pPr>
            <w:r w:rsidRPr="00D1342D">
              <w:rPr>
                <w:rFonts w:hint="eastAsia"/>
                <w:b/>
                <w:bCs/>
              </w:rPr>
              <w:t>说明</w:t>
            </w:r>
          </w:p>
        </w:tc>
      </w:tr>
      <w:tr w:rsidR="00D1342D" w:rsidRPr="00D1342D" w:rsidTr="00D1342D">
        <w:trPr>
          <w:trHeight w:val="28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>
            <w:r w:rsidRPr="00D1342D">
              <w:rPr>
                <w:rFonts w:hint="eastAsia"/>
              </w:rPr>
              <w:t>ReturnCode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>
            <w:r w:rsidRPr="00D1342D">
              <w:rPr>
                <w:rFonts w:hint="eastAsia"/>
              </w:rPr>
              <w:t xml:space="preserve">　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>
            <w:r w:rsidRPr="00D1342D">
              <w:rPr>
                <w:rFonts w:hint="eastAsia"/>
              </w:rPr>
              <w:t xml:space="preserve">　</w:t>
            </w:r>
          </w:p>
        </w:tc>
        <w:tc>
          <w:tcPr>
            <w:tcW w:w="66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>
            <w:r w:rsidRPr="00D1342D">
              <w:rPr>
                <w:rFonts w:hint="eastAsia"/>
              </w:rPr>
              <w:t xml:space="preserve">　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>
            <w:r w:rsidRPr="00D1342D">
              <w:rPr>
                <w:rFonts w:hint="eastAsia"/>
              </w:rPr>
              <w:t>int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>
            <w:r w:rsidRPr="00D1342D">
              <w:rPr>
                <w:rFonts w:hint="eastAsia"/>
              </w:rPr>
              <w:t>返回码</w:t>
            </w:r>
          </w:p>
        </w:tc>
      </w:tr>
      <w:tr w:rsidR="00604B47" w:rsidRPr="00D1342D" w:rsidTr="00D1342D">
        <w:trPr>
          <w:trHeight w:val="251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B47" w:rsidRPr="00D1342D" w:rsidRDefault="00604B47" w:rsidP="00604B47">
            <w:r w:rsidRPr="00D1342D">
              <w:t>R</w:t>
            </w:r>
            <w:r w:rsidRPr="00D1342D">
              <w:rPr>
                <w:rFonts w:hint="eastAsia"/>
              </w:rPr>
              <w:t>esult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B47" w:rsidRPr="00D1342D" w:rsidRDefault="00604B47" w:rsidP="00604B47">
            <w:r w:rsidRPr="00D1342D">
              <w:rPr>
                <w:rFonts w:hint="eastAsia"/>
              </w:rPr>
              <w:t xml:space="preserve">　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B47" w:rsidRPr="00D1342D" w:rsidRDefault="00604B47" w:rsidP="00604B47">
            <w:r w:rsidRPr="00D1342D">
              <w:rPr>
                <w:rFonts w:hint="eastAsia"/>
              </w:rPr>
              <w:t xml:space="preserve">　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B47" w:rsidRPr="00D1342D" w:rsidRDefault="00604B47" w:rsidP="00604B47">
            <w:r w:rsidRPr="00D1342D">
              <w:rPr>
                <w:rFonts w:hint="eastAsia"/>
              </w:rPr>
              <w:t xml:space="preserve">　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B47" w:rsidRPr="00D1342D" w:rsidRDefault="00604B47" w:rsidP="00604B47">
            <w:r w:rsidRPr="00D1342D">
              <w:rPr>
                <w:rFonts w:hint="eastAsia"/>
              </w:rPr>
              <w:t>List&lt;</w:t>
            </w:r>
            <w:r>
              <w:t>Data</w:t>
            </w:r>
            <w:r w:rsidRPr="00D1342D">
              <w:rPr>
                <w:rFonts w:hint="eastAsia"/>
              </w:rPr>
              <w:t>&gt;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B47" w:rsidRPr="00D1342D" w:rsidRDefault="00604B47" w:rsidP="00604B47">
            <w:r w:rsidRPr="00D1342D">
              <w:rPr>
                <w:rFonts w:hint="eastAsia"/>
              </w:rPr>
              <w:t>返回数据</w:t>
            </w:r>
          </w:p>
        </w:tc>
      </w:tr>
      <w:tr w:rsidR="00D1342D" w:rsidRPr="00D1342D" w:rsidTr="00604B47">
        <w:trPr>
          <w:trHeight w:val="251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>
            <w:r w:rsidRPr="00D1342D">
              <w:rPr>
                <w:rFonts w:hint="eastAsia"/>
              </w:rPr>
              <w:t>|--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/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>
            <w:r w:rsidRPr="00D1342D">
              <w:rPr>
                <w:rFonts w:hint="eastAsia"/>
              </w:rPr>
              <w:t xml:space="preserve">　</w:t>
            </w:r>
            <w:bookmarkStart w:id="31" w:name="_GoBack"/>
            <w:bookmarkEnd w:id="31"/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>
            <w:r w:rsidRPr="00D1342D">
              <w:rPr>
                <w:rFonts w:hint="eastAsia"/>
              </w:rPr>
              <w:t xml:space="preserve">　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/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>
            <w:r>
              <w:rPr>
                <w:rFonts w:hint="eastAsia"/>
              </w:rPr>
              <w:t>联系信息</w:t>
            </w:r>
            <w:r w:rsidRPr="00D1342D">
              <w:rPr>
                <w:rFonts w:hint="eastAsia"/>
              </w:rPr>
              <w:t>列表</w:t>
            </w:r>
          </w:p>
        </w:tc>
      </w:tr>
      <w:tr w:rsidR="00D1342D" w:rsidRPr="00D1342D" w:rsidTr="00D1342D">
        <w:trPr>
          <w:trHeight w:val="251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/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 w:rsidRPr="00D1342D">
              <w:rPr>
                <w:rFonts w:hint="eastAsia"/>
              </w:rPr>
              <w:t>|--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 w:rsidRPr="00D1342D">
              <w:t>CompanyName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/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 w:rsidRPr="00D1342D">
              <w:rPr>
                <w:rFonts w:hint="eastAsia"/>
              </w:rPr>
              <w:t>string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>
              <w:rPr>
                <w:rFonts w:hint="eastAsia"/>
              </w:rPr>
              <w:t>公司名称</w:t>
            </w:r>
          </w:p>
        </w:tc>
      </w:tr>
      <w:tr w:rsidR="00D1342D" w:rsidRPr="00D1342D" w:rsidTr="00D1342D">
        <w:trPr>
          <w:trHeight w:val="251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/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 w:rsidRPr="00D1342D">
              <w:rPr>
                <w:rFonts w:hint="eastAsia"/>
              </w:rPr>
              <w:t>|--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 w:rsidRPr="00D1342D">
              <w:t>ContactNumber1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/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 w:rsidRPr="00D1342D">
              <w:rPr>
                <w:rFonts w:hint="eastAsia"/>
              </w:rPr>
              <w:t>string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1</w:t>
            </w:r>
          </w:p>
        </w:tc>
      </w:tr>
      <w:tr w:rsidR="00D1342D" w:rsidRPr="00D1342D" w:rsidTr="00D1342D">
        <w:trPr>
          <w:trHeight w:val="251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/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 w:rsidRPr="00D1342D">
              <w:rPr>
                <w:rFonts w:hint="eastAsia"/>
              </w:rPr>
              <w:t>|--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 w:rsidRPr="00D1342D">
              <w:t>ContactNumber</w:t>
            </w:r>
            <w:r>
              <w:t>2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/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 w:rsidRPr="00D1342D">
              <w:rPr>
                <w:rFonts w:hint="eastAsia"/>
              </w:rPr>
              <w:t>string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2</w:t>
            </w:r>
          </w:p>
        </w:tc>
      </w:tr>
      <w:tr w:rsidR="00D1342D" w:rsidRPr="00D1342D" w:rsidTr="00D1342D">
        <w:trPr>
          <w:trHeight w:val="251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/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 w:rsidRPr="00D1342D">
              <w:rPr>
                <w:rFonts w:hint="eastAsia"/>
              </w:rPr>
              <w:t>|--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 w:rsidRPr="00D1342D">
              <w:t>Email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/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 w:rsidRPr="00D1342D">
              <w:rPr>
                <w:rFonts w:hint="eastAsia"/>
              </w:rPr>
              <w:t>string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>
              <w:rPr>
                <w:rFonts w:hint="eastAsia"/>
              </w:rPr>
              <w:t>邮箱地址</w:t>
            </w:r>
          </w:p>
        </w:tc>
      </w:tr>
      <w:tr w:rsidR="00D1342D" w:rsidRPr="00D1342D" w:rsidTr="00D1342D">
        <w:trPr>
          <w:trHeight w:val="251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/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 w:rsidRPr="00D1342D">
              <w:rPr>
                <w:rFonts w:hint="eastAsia"/>
              </w:rPr>
              <w:t>|--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 w:rsidRPr="00D1342D">
              <w:t>ContactAddress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/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 w:rsidRPr="00D1342D">
              <w:rPr>
                <w:rFonts w:hint="eastAsia"/>
              </w:rPr>
              <w:t>string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>
              <w:rPr>
                <w:rFonts w:hint="eastAsia"/>
              </w:rPr>
              <w:t>公司地址</w:t>
            </w:r>
          </w:p>
        </w:tc>
      </w:tr>
      <w:tr w:rsidR="00D1342D" w:rsidRPr="00D1342D" w:rsidTr="00D1342D">
        <w:trPr>
          <w:trHeight w:val="251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/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 w:rsidRPr="00D1342D">
              <w:rPr>
                <w:rFonts w:hint="eastAsia"/>
              </w:rPr>
              <w:t>|--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 w:rsidRPr="00D1342D">
              <w:t>WebSite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/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 w:rsidRPr="00D1342D">
              <w:rPr>
                <w:rFonts w:hint="eastAsia"/>
              </w:rPr>
              <w:t>string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42D" w:rsidRPr="00D1342D" w:rsidRDefault="00D1342D" w:rsidP="00D1342D">
            <w:r>
              <w:rPr>
                <w:rFonts w:hint="eastAsia"/>
              </w:rPr>
              <w:t>公司网站地址</w:t>
            </w:r>
          </w:p>
        </w:tc>
      </w:tr>
      <w:tr w:rsidR="0019785C" w:rsidRPr="00D1342D" w:rsidTr="00D1342D">
        <w:trPr>
          <w:trHeight w:val="251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85C" w:rsidRPr="00D1342D" w:rsidRDefault="0019785C" w:rsidP="00D1342D"/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85C" w:rsidRPr="00D1342D" w:rsidRDefault="0019785C" w:rsidP="00D1342D">
            <w:r w:rsidRPr="0019785C">
              <w:rPr>
                <w:rFonts w:hint="eastAsia"/>
              </w:rPr>
              <w:t>|--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9785C" w:rsidRPr="00D1342D" w:rsidRDefault="0019785C" w:rsidP="00D1342D">
            <w:r w:rsidRPr="0019785C">
              <w:t>DisplayOrder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85C" w:rsidRPr="00D1342D" w:rsidRDefault="0019785C" w:rsidP="00D1342D"/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85C" w:rsidRPr="00D1342D" w:rsidRDefault="0019785C" w:rsidP="00D134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85C" w:rsidRDefault="0019785C" w:rsidP="00D1342D">
            <w:r>
              <w:rPr>
                <w:rFonts w:hint="eastAsia"/>
              </w:rPr>
              <w:t>显示顺序</w:t>
            </w:r>
          </w:p>
        </w:tc>
      </w:tr>
      <w:tr w:rsidR="00D1342D" w:rsidRPr="00D1342D" w:rsidTr="00D1342D">
        <w:trPr>
          <w:trHeight w:val="251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/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>
            <w:r w:rsidRPr="00D1342D">
              <w:rPr>
                <w:rFonts w:hint="eastAsia"/>
              </w:rPr>
              <w:t>|--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>
            <w:r w:rsidRPr="00D1342D">
              <w:t>Remark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>
            <w:r w:rsidRPr="00D1342D">
              <w:rPr>
                <w:rFonts w:hint="eastAsia"/>
              </w:rPr>
              <w:t xml:space="preserve">　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>
            <w:r w:rsidRPr="00D1342D">
              <w:rPr>
                <w:rFonts w:hint="eastAsia"/>
              </w:rPr>
              <w:t>string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42D" w:rsidRPr="00D1342D" w:rsidRDefault="00D1342D" w:rsidP="00D1342D">
            <w:r>
              <w:rPr>
                <w:rFonts w:hint="eastAsia"/>
              </w:rPr>
              <w:t>备注信息</w:t>
            </w:r>
          </w:p>
        </w:tc>
      </w:tr>
    </w:tbl>
    <w:p w:rsidR="009A673E" w:rsidRDefault="009A673E" w:rsidP="009A673E"/>
    <w:p w:rsidR="00C06284" w:rsidRDefault="00C06284" w:rsidP="004B45C3"/>
    <w:p w:rsidR="00E212EB" w:rsidRPr="00096837" w:rsidRDefault="00987EE0" w:rsidP="00E212EB">
      <w:pPr>
        <w:pStyle w:val="2"/>
        <w:rPr>
          <w:rStyle w:val="af1"/>
          <w:sz w:val="28"/>
        </w:rPr>
      </w:pPr>
      <w:r>
        <w:rPr>
          <w:rStyle w:val="af1"/>
          <w:sz w:val="28"/>
        </w:rPr>
        <w:t>3</w:t>
      </w:r>
      <w:r w:rsidR="00C56CDD">
        <w:rPr>
          <w:rStyle w:val="af1"/>
          <w:sz w:val="28"/>
        </w:rPr>
        <w:t>2</w:t>
      </w:r>
      <w:r w:rsidR="00E212EB">
        <w:rPr>
          <w:rStyle w:val="af1"/>
          <w:sz w:val="28"/>
        </w:rPr>
        <w:t>、</w:t>
      </w:r>
      <w:r w:rsidR="00E212EB">
        <w:rPr>
          <w:rStyle w:val="af1"/>
          <w:rFonts w:hint="eastAsia"/>
          <w:sz w:val="28"/>
        </w:rPr>
        <w:t>文件上传</w:t>
      </w:r>
    </w:p>
    <w:p w:rsidR="00E212EB" w:rsidRDefault="00E212EB" w:rsidP="00E212EB">
      <w:pPr>
        <w:pStyle w:val="aa"/>
      </w:pPr>
      <w:r>
        <w:rPr>
          <w:rFonts w:hint="eastAsia"/>
        </w:rPr>
        <w:t>地址</w:t>
      </w:r>
      <w:r>
        <w:t xml:space="preserve">:  </w:t>
      </w:r>
      <w:r w:rsidRPr="0076468B">
        <w:t>http://api.alphaess.com</w:t>
      </w:r>
      <w:r w:rsidRPr="001755EC">
        <w:t>/ras/v2/</w:t>
      </w:r>
      <w:r>
        <w:rPr>
          <w:rFonts w:hint="eastAsia"/>
        </w:rPr>
        <w:t>File</w:t>
      </w:r>
      <w:r>
        <w:t>Upload</w:t>
      </w:r>
    </w:p>
    <w:p w:rsidR="00E212EB" w:rsidRPr="00340AA1" w:rsidRDefault="00E212EB" w:rsidP="00E212EB">
      <w:pPr>
        <w:pStyle w:val="aa"/>
      </w:pPr>
      <w:r>
        <w:rPr>
          <w:rFonts w:hint="eastAsia"/>
        </w:rPr>
        <w:lastRenderedPageBreak/>
        <w:t>说明</w:t>
      </w:r>
      <w:r>
        <w:t xml:space="preserve">: </w:t>
      </w:r>
      <w:r w:rsidR="00EB3D34">
        <w:rPr>
          <w:rFonts w:hint="eastAsia"/>
        </w:rPr>
        <w:t>该接口是文件上传接口</w:t>
      </w:r>
      <w:r w:rsidR="00EB3D34">
        <w:rPr>
          <w:rFonts w:hint="eastAsia"/>
        </w:rPr>
        <w:t>,</w:t>
      </w:r>
      <w:r w:rsidR="00EB3D34">
        <w:rPr>
          <w:rFonts w:hint="eastAsia"/>
        </w:rPr>
        <w:t>跟其他接口有点不一样</w:t>
      </w:r>
      <w:r w:rsidR="00340AA1">
        <w:rPr>
          <w:rFonts w:hint="eastAsia"/>
        </w:rPr>
        <w:t>,</w:t>
      </w:r>
      <w:r w:rsidR="00340AA1" w:rsidRPr="00340AA1">
        <w:rPr>
          <w:rFonts w:hint="eastAsia"/>
        </w:rPr>
        <w:t xml:space="preserve"> </w:t>
      </w:r>
      <w:r w:rsidR="00340AA1" w:rsidRPr="00340AA1">
        <w:rPr>
          <w:rFonts w:hint="eastAsia"/>
        </w:rPr>
        <w:t>文件不是参数的形式传递的</w:t>
      </w:r>
    </w:p>
    <w:p w:rsidR="00E212EB" w:rsidRDefault="00E212EB" w:rsidP="00E212EB">
      <w:pPr>
        <w:pStyle w:val="aa"/>
      </w:pPr>
      <w:r>
        <w:rPr>
          <w:rFonts w:hint="eastAsia"/>
        </w:rPr>
        <w:t>调用</w:t>
      </w:r>
      <w:r>
        <w:t>说</w:t>
      </w:r>
      <w:r>
        <w:rPr>
          <w:rFonts w:hint="eastAsia"/>
        </w:rPr>
        <w:t>明</w:t>
      </w:r>
      <w:r>
        <w:t>: http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POST </w:t>
      </w:r>
      <w:r w:rsidRPr="0076468B">
        <w:t>http://api.alphaess.com</w:t>
      </w:r>
      <w:r w:rsidRPr="001755EC">
        <w:t>/ras/v2/</w:t>
      </w:r>
      <w:r w:rsidRPr="00E212EB">
        <w:rPr>
          <w:rFonts w:hint="eastAsia"/>
        </w:rPr>
        <w:t>File</w:t>
      </w:r>
      <w:r w:rsidRPr="00E212EB">
        <w:t>Upload</w:t>
      </w:r>
    </w:p>
    <w:p w:rsidR="00E212EB" w:rsidRDefault="00E212EB" w:rsidP="00E212EB">
      <w:pPr>
        <w:pStyle w:val="aa"/>
      </w:pPr>
      <w:r>
        <w:rPr>
          <w:rFonts w:hint="eastAsia"/>
        </w:rPr>
        <w:t>请求</w:t>
      </w:r>
      <w:r>
        <w:t>参数</w:t>
      </w:r>
      <w:r>
        <w:t>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646"/>
        <w:gridCol w:w="1134"/>
        <w:gridCol w:w="6124"/>
        <w:gridCol w:w="877"/>
      </w:tblGrid>
      <w:tr w:rsidR="00E212EB" w:rsidRPr="009D12C9" w:rsidTr="00EB3D34">
        <w:trPr>
          <w:trHeight w:val="272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EB" w:rsidRPr="00471B51" w:rsidRDefault="00E212EB" w:rsidP="00EB3D34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EB" w:rsidRPr="00471B51" w:rsidRDefault="00E212EB" w:rsidP="00EB3D34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2EB" w:rsidRPr="00471B51" w:rsidRDefault="00E212EB" w:rsidP="00EB3D34">
            <w:pPr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2EB" w:rsidRPr="009D12C9" w:rsidRDefault="00E212EB" w:rsidP="00EB3D34">
            <w:pPr>
              <w:pStyle w:val="aa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是否必填</w:t>
            </w:r>
          </w:p>
        </w:tc>
      </w:tr>
      <w:tr w:rsidR="00E212EB" w:rsidRPr="009D12C9" w:rsidTr="00EB3D34">
        <w:trPr>
          <w:trHeight w:val="27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212EB" w:rsidRPr="00471B51" w:rsidRDefault="00E212EB" w:rsidP="00EB3D3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api_</w:t>
            </w: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212EB" w:rsidRPr="00471B51" w:rsidRDefault="00E212EB" w:rsidP="00EB3D3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212EB" w:rsidRPr="00457EE6" w:rsidRDefault="00E212EB" w:rsidP="00EB3D3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57EE6"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 w:rsidRPr="00457EE6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接口账号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212EB" w:rsidRPr="00471B51" w:rsidRDefault="00E212EB" w:rsidP="00EB3D3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212EB" w:rsidRPr="009D12C9" w:rsidTr="00EB3D34">
        <w:trPr>
          <w:trHeight w:val="54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212EB" w:rsidRPr="00471B51" w:rsidRDefault="00E212EB" w:rsidP="00EB3D3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212EB" w:rsidRPr="00471B51" w:rsidRDefault="00E212EB" w:rsidP="00EB3D3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212EB" w:rsidRDefault="00E212EB" w:rsidP="00EB3D34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unix时间戳,用于确认请求的有效期,请求时间戳与服务器时间偏差大于300秒则会被拒绝</w:t>
            </w:r>
          </w:p>
          <w:p w:rsidR="00E212EB" w:rsidRPr="00D567F2" w:rsidRDefault="00E212EB" w:rsidP="00EB3D3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unix时间戳计算方法</w:t>
            </w:r>
          </w:p>
          <w:p w:rsidR="00E212EB" w:rsidRPr="00D567F2" w:rsidRDefault="00E212EB" w:rsidP="00EB3D3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.UtcNow-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(1970,1,1)).TotalSeconds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212EB" w:rsidRPr="00471B51" w:rsidRDefault="00E212EB" w:rsidP="00EB3D3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212EB" w:rsidRPr="009D12C9" w:rsidTr="00EB3D34">
        <w:trPr>
          <w:trHeight w:val="108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212EB" w:rsidRPr="00471B51" w:rsidRDefault="00E212EB" w:rsidP="00EB3D3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212EB" w:rsidRPr="00471B51" w:rsidRDefault="00E212EB" w:rsidP="00EB3D3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E212EB" w:rsidRPr="009D12C9" w:rsidRDefault="00E212EB" w:rsidP="00EB3D34">
            <w:pPr>
              <w:pStyle w:val="aa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内容签名.生成规则:将请求参数(不包括sign)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跟secretKey(接口方提供)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格式化成K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ey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=V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alue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方式,并以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Key的字典升序排列后拼接成字符串，用该字符串</w:t>
            </w:r>
            <w:r w:rsidRPr="009D12C9">
              <w:rPr>
                <w:rFonts w:ascii="宋体" w:hAnsi="宋体" w:cs="宋体" w:hint="eastAsia"/>
                <w:color w:val="000000"/>
                <w:kern w:val="0"/>
                <w:sz w:val="22"/>
              </w:rPr>
              <w:t>计算MD5值,形成一个32位的十六进制字符串,即为本次请求sign.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参考：</w:t>
            </w:r>
            <w:hyperlink w:anchor="sign" w:history="1">
              <w:r w:rsidRPr="00C40240">
                <w:rPr>
                  <w:rStyle w:val="a3"/>
                  <w:rFonts w:ascii="宋体" w:hAnsi="宋体" w:cs="宋体" w:hint="eastAsia"/>
                  <w:kern w:val="0"/>
                  <w:sz w:val="22"/>
                </w:rPr>
                <w:t>示例</w:t>
              </w:r>
            </w:hyperlink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212EB" w:rsidRPr="00471B51" w:rsidRDefault="00E212EB" w:rsidP="00EB3D3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1B51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E212EB" w:rsidRPr="009D12C9" w:rsidTr="00EB3D34">
        <w:trPr>
          <w:trHeight w:val="25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2EB" w:rsidRPr="00471B51" w:rsidRDefault="00E212EB" w:rsidP="00EB3D3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2EB" w:rsidRPr="00471B51" w:rsidRDefault="00E212EB" w:rsidP="00EB3D3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2EB" w:rsidRPr="00457EE6" w:rsidRDefault="00E212EB" w:rsidP="00EB3D3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12EB" w:rsidRPr="00471B51" w:rsidRDefault="00E212EB" w:rsidP="00EB3D34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:rsidR="00E212EB" w:rsidRDefault="00E212EB" w:rsidP="00E212EB"/>
    <w:p w:rsidR="00E212EB" w:rsidRPr="00E77A81" w:rsidRDefault="00E212EB" w:rsidP="00E212EB">
      <w:pPr>
        <w:rPr>
          <w:b/>
        </w:rPr>
      </w:pPr>
      <w:r w:rsidRPr="00635E93">
        <w:rPr>
          <w:rFonts w:hint="eastAsia"/>
          <w:b/>
        </w:rPr>
        <w:t>返回结果</w:t>
      </w:r>
      <w:r>
        <w:rPr>
          <w:rFonts w:hint="eastAsia"/>
          <w:b/>
        </w:rPr>
        <w:t>（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格式）</w:t>
      </w:r>
      <w:r w:rsidRPr="00635E93">
        <w:rPr>
          <w:rFonts w:hint="eastAsia"/>
          <w:b/>
        </w:rPr>
        <w:t>：</w:t>
      </w:r>
    </w:p>
    <w:tbl>
      <w:tblPr>
        <w:tblW w:w="9785" w:type="dxa"/>
        <w:tblInd w:w="-5" w:type="dxa"/>
        <w:tblLook w:val="04A0" w:firstRow="1" w:lastRow="0" w:firstColumn="1" w:lastColumn="0" w:noHBand="0" w:noVBand="1"/>
      </w:tblPr>
      <w:tblGrid>
        <w:gridCol w:w="1216"/>
        <w:gridCol w:w="1816"/>
        <w:gridCol w:w="1185"/>
        <w:gridCol w:w="5568"/>
      </w:tblGrid>
      <w:tr w:rsidR="00E212EB" w:rsidRPr="0030737E" w:rsidTr="00EB3D34">
        <w:trPr>
          <w:trHeight w:val="4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EB" w:rsidRPr="0030737E" w:rsidRDefault="00E212EB" w:rsidP="00EB3D3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EB" w:rsidRPr="0030737E" w:rsidRDefault="00E212EB" w:rsidP="00EB3D3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EB" w:rsidRPr="0030737E" w:rsidRDefault="00E212EB" w:rsidP="00EB3D3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EB" w:rsidRPr="0030737E" w:rsidRDefault="00E212EB" w:rsidP="00EB3D3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E212EB" w:rsidRPr="0030737E" w:rsidTr="00EB3D34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EB" w:rsidRPr="0030737E" w:rsidRDefault="00E212EB" w:rsidP="00EB3D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ReturnCode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EB" w:rsidRPr="0030737E" w:rsidRDefault="00E212EB" w:rsidP="00EB3D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EB" w:rsidRPr="0030737E" w:rsidRDefault="00E212EB" w:rsidP="00EB3D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2EB" w:rsidRPr="0030737E" w:rsidRDefault="00E212EB" w:rsidP="00EB3D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返回码</w:t>
            </w:r>
          </w:p>
        </w:tc>
      </w:tr>
      <w:tr w:rsidR="0085679D" w:rsidRPr="0030737E" w:rsidTr="0085679D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79D" w:rsidRPr="0030737E" w:rsidRDefault="0085679D" w:rsidP="009076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FilePath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79D" w:rsidRPr="0030737E" w:rsidRDefault="0085679D" w:rsidP="009076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073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79D" w:rsidRPr="0030737E" w:rsidRDefault="0085679D" w:rsidP="009076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79D" w:rsidRPr="0030737E" w:rsidRDefault="0085679D" w:rsidP="009076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文件上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传成功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后的路径</w:t>
            </w:r>
          </w:p>
        </w:tc>
      </w:tr>
    </w:tbl>
    <w:p w:rsidR="00E212EB" w:rsidRDefault="00E212EB" w:rsidP="00E212EB"/>
    <w:p w:rsidR="004B45C3" w:rsidRDefault="004B45C3" w:rsidP="004B45C3"/>
    <w:p w:rsidR="004B45C3" w:rsidRPr="004B45C3" w:rsidRDefault="0008429D" w:rsidP="004B45C3">
      <w:pPr>
        <w:pStyle w:val="2"/>
      </w:pPr>
      <w:bookmarkStart w:id="32" w:name="_Toc520210680"/>
      <w:r>
        <w:rPr>
          <w:rFonts w:hint="eastAsia"/>
        </w:rPr>
        <w:t>3</w:t>
      </w:r>
      <w:r w:rsidR="00C56CDD">
        <w:t>3</w:t>
      </w:r>
      <w:r w:rsidR="004B45C3">
        <w:rPr>
          <w:rFonts w:hint="eastAsia"/>
        </w:rPr>
        <w:t>、</w:t>
      </w:r>
      <w:r w:rsidR="004B45C3" w:rsidRPr="00ED5F60">
        <w:rPr>
          <w:rFonts w:hint="eastAsia"/>
        </w:rPr>
        <w:t>返回码</w:t>
      </w:r>
      <w:r w:rsidR="004B45C3" w:rsidRPr="00ED5F60">
        <w:rPr>
          <w:rFonts w:hint="eastAsia"/>
        </w:rPr>
        <w:t>(</w:t>
      </w:r>
      <w:r w:rsidR="004B45C3">
        <w:rPr>
          <w:rFonts w:hint="eastAsia"/>
        </w:rPr>
        <w:t>ReturnCode</w:t>
      </w:r>
      <w:r w:rsidR="004B45C3" w:rsidRPr="00ED5F60">
        <w:t>)</w:t>
      </w:r>
      <w:r w:rsidR="004B45C3" w:rsidRPr="00ED5F60">
        <w:rPr>
          <w:rFonts w:hint="eastAsia"/>
        </w:rPr>
        <w:t>描述</w:t>
      </w:r>
      <w:bookmarkStart w:id="33" w:name="返回码"/>
      <w:bookmarkEnd w:id="32"/>
      <w:bookmarkEnd w:id="33"/>
    </w:p>
    <w:tbl>
      <w:tblPr>
        <w:tblW w:w="9747" w:type="dxa"/>
        <w:tblLook w:val="04A0" w:firstRow="1" w:lastRow="0" w:firstColumn="1" w:lastColumn="0" w:noHBand="0" w:noVBand="1"/>
      </w:tblPr>
      <w:tblGrid>
        <w:gridCol w:w="1543"/>
        <w:gridCol w:w="8204"/>
      </w:tblGrid>
      <w:tr w:rsidR="00244E27" w:rsidRPr="006C1F5A" w:rsidTr="008E3754">
        <w:trPr>
          <w:trHeight w:val="297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6C1F5A" w:rsidRDefault="00244E27" w:rsidP="00584C7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C1F5A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值</w:t>
            </w:r>
          </w:p>
        </w:tc>
        <w:tc>
          <w:tcPr>
            <w:tcW w:w="8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E27" w:rsidRPr="006C1F5A" w:rsidRDefault="00244E27" w:rsidP="00584C74">
            <w:pPr>
              <w:widowControl/>
              <w:ind w:rightChars="623" w:right="1308"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6C1F5A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含义</w:t>
            </w:r>
          </w:p>
        </w:tc>
      </w:tr>
      <w:tr w:rsidR="00244E27" w:rsidRPr="000A5331" w:rsidTr="008E3754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0A5331" w:rsidRDefault="00244E27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5331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E27" w:rsidRPr="000A5331" w:rsidRDefault="00244E2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5331">
              <w:rPr>
                <w:rFonts w:ascii="宋体" w:hAnsi="宋体" w:cs="宋体" w:hint="eastAsia"/>
                <w:color w:val="000000"/>
                <w:kern w:val="0"/>
                <w:sz w:val="22"/>
              </w:rPr>
              <w:t>成功</w:t>
            </w:r>
          </w:p>
        </w:tc>
      </w:tr>
      <w:tr w:rsidR="00244E27" w:rsidRPr="000A5331" w:rsidTr="008E3754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0A5331" w:rsidRDefault="00244E27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5331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E27" w:rsidRPr="000A5331" w:rsidRDefault="00244E2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5331">
              <w:rPr>
                <w:rFonts w:ascii="宋体" w:hAnsi="宋体" w:cs="宋体" w:hint="eastAsia"/>
                <w:color w:val="000000"/>
                <w:kern w:val="0"/>
                <w:sz w:val="22"/>
              </w:rPr>
              <w:t>参数错误</w:t>
            </w:r>
          </w:p>
        </w:tc>
      </w:tr>
      <w:tr w:rsidR="00244E27" w:rsidRPr="000A5331" w:rsidTr="008E3754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4E27" w:rsidRPr="000A5331" w:rsidRDefault="00244E27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E27" w:rsidRPr="000A5331" w:rsidRDefault="00244E2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参数有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必填项没填</w:t>
            </w:r>
            <w:proofErr w:type="gramEnd"/>
          </w:p>
        </w:tc>
      </w:tr>
      <w:tr w:rsidR="00244E27" w:rsidRPr="000A5331" w:rsidTr="008E3754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0A5331" w:rsidRDefault="00244E27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E27" w:rsidRPr="000A5331" w:rsidRDefault="00244E2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5331">
              <w:rPr>
                <w:rFonts w:ascii="宋体" w:hAnsi="宋体" w:cs="宋体" w:hint="eastAsia"/>
                <w:color w:val="000000"/>
                <w:kern w:val="0"/>
                <w:sz w:val="22"/>
              </w:rPr>
              <w:t>请求时间戳不在有效期内</w:t>
            </w:r>
          </w:p>
        </w:tc>
      </w:tr>
      <w:tr w:rsidR="00244E27" w:rsidRPr="000A5331" w:rsidTr="008E3754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0A5331" w:rsidRDefault="00244E27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E27" w:rsidRPr="000A5331" w:rsidRDefault="00244E2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5331">
              <w:rPr>
                <w:rFonts w:ascii="宋体" w:hAnsi="宋体" w:cs="宋体" w:hint="eastAsia"/>
                <w:color w:val="000000"/>
                <w:kern w:val="0"/>
                <w:sz w:val="22"/>
              </w:rPr>
              <w:t>sign校验无效</w:t>
            </w:r>
          </w:p>
        </w:tc>
      </w:tr>
      <w:tr w:rsidR="00DA092C" w:rsidRPr="000A5331" w:rsidTr="008E3754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92C" w:rsidRDefault="00DA092C" w:rsidP="00DA092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92C" w:rsidRPr="000A5331" w:rsidRDefault="00DA092C" w:rsidP="00DA09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用户名已存在</w:t>
            </w:r>
          </w:p>
        </w:tc>
      </w:tr>
      <w:tr w:rsidR="00DA092C" w:rsidRPr="000A5331" w:rsidTr="008E3754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92C" w:rsidRDefault="00DA092C" w:rsidP="00DA092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92C" w:rsidRDefault="00DA092C" w:rsidP="00DA09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license已存在</w:t>
            </w:r>
          </w:p>
        </w:tc>
      </w:tr>
      <w:tr w:rsidR="00DA092C" w:rsidRPr="000A5331" w:rsidTr="008E3754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92C" w:rsidRDefault="00DA092C" w:rsidP="00DA092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92C" w:rsidRDefault="00DA092C" w:rsidP="00DA09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SN已存在</w:t>
            </w:r>
          </w:p>
        </w:tc>
      </w:tr>
      <w:tr w:rsidR="00244E27" w:rsidRPr="000A5331" w:rsidTr="008E3754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4E27" w:rsidRDefault="00244E27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E27" w:rsidRDefault="00244E2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api账号不存在</w:t>
            </w:r>
          </w:p>
        </w:tc>
      </w:tr>
      <w:tr w:rsidR="00244E27" w:rsidRPr="000A5331" w:rsidTr="008E3754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4E27" w:rsidRDefault="00244E27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E27" w:rsidRDefault="00244E2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用户不存在</w:t>
            </w:r>
          </w:p>
        </w:tc>
      </w:tr>
      <w:tr w:rsidR="00DA092C" w:rsidRPr="000A5331" w:rsidTr="008E3754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92C" w:rsidRDefault="00DA092C" w:rsidP="00DA092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92C" w:rsidRDefault="00DA092C" w:rsidP="00DA09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通过用户名和邮箱找回密码时，用户名对应的邮箱地址不匹配</w:t>
            </w:r>
          </w:p>
        </w:tc>
      </w:tr>
      <w:tr w:rsidR="00244E27" w:rsidRPr="000A5331" w:rsidTr="008E3754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4E27" w:rsidRDefault="00244E27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E27" w:rsidRPr="001E5B9A" w:rsidRDefault="00244E27" w:rsidP="00584C74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用户名密码不匹配</w:t>
            </w:r>
          </w:p>
        </w:tc>
      </w:tr>
      <w:tr w:rsidR="005467B8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7B8" w:rsidRDefault="005467B8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7B8" w:rsidRDefault="005467B8" w:rsidP="00C219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219E0">
              <w:rPr>
                <w:rFonts w:ascii="宋体" w:hAnsi="宋体" w:cs="宋体"/>
                <w:color w:val="000000"/>
                <w:kern w:val="0"/>
                <w:sz w:val="22"/>
              </w:rPr>
              <w:t>sn</w:t>
            </w:r>
            <w:r w:rsidRPr="00C219E0">
              <w:rPr>
                <w:rFonts w:ascii="宋体" w:hAnsi="宋体" w:cs="宋体" w:hint="eastAsia"/>
                <w:color w:val="000000"/>
                <w:kern w:val="0"/>
                <w:sz w:val="22"/>
              </w:rPr>
              <w:t>不存在</w:t>
            </w:r>
          </w:p>
        </w:tc>
      </w:tr>
      <w:tr w:rsidR="00244E27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4E27" w:rsidRDefault="00244E27" w:rsidP="005F05A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5F05A2"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E27" w:rsidRDefault="00C219E0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219E0">
              <w:rPr>
                <w:rFonts w:ascii="宋体" w:hAnsi="宋体" w:cs="宋体" w:hint="eastAsia"/>
                <w:color w:val="000000"/>
                <w:kern w:val="0"/>
                <w:sz w:val="22"/>
              </w:rPr>
              <w:t>命令发送失败</w:t>
            </w:r>
          </w:p>
        </w:tc>
      </w:tr>
      <w:tr w:rsidR="005467B8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7B8" w:rsidRDefault="005F05A2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lastRenderedPageBreak/>
              <w:t>14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7B8" w:rsidRDefault="00556CD4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登录</w:t>
            </w:r>
            <w:r w:rsidRPr="00556CD4">
              <w:rPr>
                <w:rFonts w:ascii="宋体" w:hAnsi="宋体" w:cs="宋体" w:hint="eastAsia"/>
                <w:color w:val="000000"/>
                <w:kern w:val="0"/>
                <w:sz w:val="22"/>
              </w:rPr>
              <w:t>超时</w:t>
            </w:r>
          </w:p>
        </w:tc>
      </w:tr>
      <w:tr w:rsidR="005467B8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7B8" w:rsidRDefault="00C219E0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7B8" w:rsidRPr="00C219E0" w:rsidRDefault="00C219E0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219E0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用户无此操作权限</w:t>
            </w:r>
          </w:p>
        </w:tc>
      </w:tr>
      <w:tr w:rsidR="00F55758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5758" w:rsidRDefault="00F55758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758" w:rsidRPr="00C219E0" w:rsidRDefault="00F55758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55758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用户更换设备，请重新登录</w:t>
            </w:r>
          </w:p>
        </w:tc>
      </w:tr>
      <w:tr w:rsidR="007A396A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96A" w:rsidRDefault="007A396A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96A" w:rsidRPr="00F55758" w:rsidRDefault="00E15A6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15A67">
              <w:rPr>
                <w:rFonts w:ascii="宋体" w:hAnsi="宋体" w:cs="宋体" w:hint="eastAsia"/>
                <w:color w:val="000000"/>
                <w:kern w:val="0"/>
                <w:sz w:val="22"/>
              </w:rPr>
              <w:t>原密码不对</w:t>
            </w:r>
          </w:p>
        </w:tc>
      </w:tr>
      <w:tr w:rsidR="007A396A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96A" w:rsidRDefault="007A396A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96A" w:rsidRPr="00F55758" w:rsidRDefault="00E15A6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E15A67">
              <w:rPr>
                <w:rFonts w:ascii="宋体" w:hAnsi="宋体" w:cs="宋体" w:hint="eastAsia"/>
                <w:color w:val="000000"/>
                <w:kern w:val="0"/>
                <w:sz w:val="22"/>
              </w:rPr>
              <w:t>微网</w:t>
            </w:r>
            <w:proofErr w:type="gramEnd"/>
            <w:r w:rsidRPr="00E15A67">
              <w:rPr>
                <w:rFonts w:ascii="宋体" w:hAnsi="宋体" w:cs="宋体" w:hint="eastAsia"/>
                <w:color w:val="000000"/>
                <w:kern w:val="0"/>
                <w:sz w:val="22"/>
              </w:rPr>
              <w:t>Id不存在</w:t>
            </w:r>
          </w:p>
        </w:tc>
      </w:tr>
      <w:tr w:rsidR="007A396A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96A" w:rsidRDefault="007A396A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96A" w:rsidRPr="00F55758" w:rsidRDefault="00E15A6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E15A67">
              <w:rPr>
                <w:rFonts w:ascii="宋体" w:hAnsi="宋体" w:cs="宋体" w:hint="eastAsia"/>
                <w:color w:val="000000"/>
                <w:kern w:val="0"/>
                <w:sz w:val="22"/>
              </w:rPr>
              <w:t>无微网信息</w:t>
            </w:r>
            <w:proofErr w:type="gramEnd"/>
          </w:p>
        </w:tc>
      </w:tr>
      <w:tr w:rsidR="007A396A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96A" w:rsidRDefault="007A396A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96A" w:rsidRPr="00F55758" w:rsidRDefault="00E15A6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E15A67">
              <w:rPr>
                <w:rFonts w:ascii="宋体" w:hAnsi="宋体" w:cs="宋体" w:hint="eastAsia"/>
                <w:color w:val="000000"/>
                <w:kern w:val="0"/>
                <w:sz w:val="22"/>
              </w:rPr>
              <w:t>无微网调度</w:t>
            </w:r>
            <w:proofErr w:type="gramEnd"/>
            <w:r w:rsidRPr="00E15A67">
              <w:rPr>
                <w:rFonts w:ascii="宋体" w:hAnsi="宋体" w:cs="宋体" w:hint="eastAsia"/>
                <w:color w:val="000000"/>
                <w:kern w:val="0"/>
                <w:sz w:val="22"/>
              </w:rPr>
              <w:t>策略</w:t>
            </w:r>
          </w:p>
        </w:tc>
      </w:tr>
      <w:tr w:rsidR="007A396A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96A" w:rsidRDefault="007A396A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96A" w:rsidRPr="00F55758" w:rsidRDefault="00E15A6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E15A67">
              <w:rPr>
                <w:rFonts w:ascii="宋体" w:hAnsi="宋体" w:cs="宋体" w:hint="eastAsia"/>
                <w:color w:val="000000"/>
                <w:kern w:val="0"/>
                <w:sz w:val="22"/>
              </w:rPr>
              <w:t>微网调度</w:t>
            </w:r>
            <w:proofErr w:type="gramEnd"/>
            <w:r w:rsidRPr="00E15A67">
              <w:rPr>
                <w:rFonts w:ascii="宋体" w:hAnsi="宋体" w:cs="宋体" w:hint="eastAsia"/>
                <w:color w:val="000000"/>
                <w:kern w:val="0"/>
                <w:sz w:val="22"/>
              </w:rPr>
              <w:t>策略更新失败</w:t>
            </w:r>
          </w:p>
        </w:tc>
      </w:tr>
      <w:tr w:rsidR="007A396A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96A" w:rsidRDefault="007A396A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96A" w:rsidRPr="00F55758" w:rsidRDefault="00E15A6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15A67">
              <w:rPr>
                <w:rFonts w:ascii="宋体" w:hAnsi="宋体" w:cs="宋体" w:hint="eastAsia"/>
                <w:color w:val="000000"/>
                <w:kern w:val="0"/>
                <w:sz w:val="22"/>
              </w:rPr>
              <w:t>无汇总信息</w:t>
            </w:r>
          </w:p>
        </w:tc>
      </w:tr>
      <w:tr w:rsidR="007A396A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96A" w:rsidRDefault="007A396A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96A" w:rsidRPr="00F55758" w:rsidRDefault="00E15A6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令牌</w:t>
            </w:r>
            <w:r w:rsidRPr="00E15A67">
              <w:rPr>
                <w:rFonts w:ascii="宋体" w:hAnsi="宋体" w:cs="宋体" w:hint="eastAsia"/>
                <w:color w:val="000000"/>
                <w:kern w:val="0"/>
                <w:sz w:val="22"/>
              </w:rPr>
              <w:t>超时</w:t>
            </w:r>
          </w:p>
        </w:tc>
      </w:tr>
      <w:tr w:rsidR="007A396A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96A" w:rsidRDefault="007A396A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96A" w:rsidRPr="00F55758" w:rsidRDefault="00E15A6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15A67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系统不存在此license</w:t>
            </w:r>
          </w:p>
        </w:tc>
      </w:tr>
      <w:tr w:rsidR="00E15A67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A67" w:rsidRDefault="00E15A67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A67" w:rsidRPr="00F55758" w:rsidRDefault="00E15A6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15A67">
              <w:rPr>
                <w:rFonts w:ascii="宋体" w:hAnsi="宋体" w:cs="宋体" w:hint="eastAsia"/>
                <w:color w:val="000000"/>
                <w:kern w:val="0"/>
                <w:sz w:val="22"/>
              </w:rPr>
              <w:t>license已被注册</w:t>
            </w:r>
          </w:p>
        </w:tc>
      </w:tr>
      <w:tr w:rsidR="00E15A67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A67" w:rsidRDefault="00E15A67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A67" w:rsidRPr="00F55758" w:rsidRDefault="00E15A6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15A67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用户协议没有</w:t>
            </w:r>
          </w:p>
        </w:tc>
      </w:tr>
      <w:tr w:rsidR="00E15A67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A67" w:rsidRDefault="00E15A67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A67" w:rsidRPr="00F55758" w:rsidRDefault="00E15A6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15A67">
              <w:rPr>
                <w:rFonts w:ascii="宋体" w:hAnsi="宋体" w:cs="宋体" w:hint="eastAsia"/>
                <w:color w:val="000000"/>
                <w:kern w:val="0"/>
                <w:sz w:val="22"/>
              </w:rPr>
              <w:t>SN已被注册</w:t>
            </w:r>
          </w:p>
        </w:tc>
      </w:tr>
      <w:tr w:rsidR="00C31F87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F87" w:rsidRDefault="00C31F87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1F87" w:rsidRPr="00E15A67" w:rsidRDefault="00C31F8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31F87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系统设置失败</w:t>
            </w:r>
          </w:p>
        </w:tc>
      </w:tr>
      <w:tr w:rsidR="00AD3DB4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DB4" w:rsidRDefault="00AD3DB4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DB4" w:rsidRPr="00C31F87" w:rsidRDefault="00AD3DB4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没有对应sn的系统</w:t>
            </w:r>
          </w:p>
        </w:tc>
      </w:tr>
      <w:tr w:rsidR="008D6186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186" w:rsidRDefault="008D6186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186" w:rsidRDefault="008D6186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D6186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系统已绑定用户</w:t>
            </w:r>
          </w:p>
        </w:tc>
      </w:tr>
      <w:tr w:rsidR="008D6186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186" w:rsidRDefault="008D6186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186" w:rsidRDefault="008D6186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D6186">
              <w:rPr>
                <w:rFonts w:ascii="宋体" w:hAnsi="宋体" w:cs="宋体" w:hint="eastAsia"/>
                <w:color w:val="000000"/>
                <w:kern w:val="0"/>
                <w:sz w:val="22"/>
              </w:rPr>
              <w:t>无数据</w:t>
            </w:r>
          </w:p>
        </w:tc>
      </w:tr>
      <w:tr w:rsidR="008D6186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186" w:rsidRDefault="008D6186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186" w:rsidRDefault="008D6186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反馈失败</w:t>
            </w:r>
          </w:p>
        </w:tc>
      </w:tr>
      <w:tr w:rsidR="00987EE0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7EE0" w:rsidRDefault="00987EE0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E0" w:rsidRDefault="00987EE0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87EE0">
              <w:rPr>
                <w:rFonts w:ascii="宋体" w:hAnsi="宋体" w:cs="宋体" w:hint="eastAsia"/>
                <w:color w:val="000000"/>
                <w:kern w:val="0"/>
                <w:sz w:val="22"/>
              </w:rPr>
              <w:t>License与当前</w:t>
            </w:r>
            <w:proofErr w:type="gramStart"/>
            <w:r w:rsidRPr="00987EE0">
              <w:rPr>
                <w:rFonts w:ascii="宋体" w:hAnsi="宋体" w:cs="宋体" w:hint="eastAsia"/>
                <w:color w:val="000000"/>
                <w:kern w:val="0"/>
                <w:sz w:val="22"/>
              </w:rPr>
              <w:t>安装商</w:t>
            </w:r>
            <w:proofErr w:type="gramEnd"/>
            <w:r w:rsidRPr="00987EE0">
              <w:rPr>
                <w:rFonts w:ascii="宋体" w:hAnsi="宋体" w:cs="宋体" w:hint="eastAsia"/>
                <w:color w:val="000000"/>
                <w:kern w:val="0"/>
                <w:sz w:val="22"/>
              </w:rPr>
              <w:t>不一致！</w:t>
            </w:r>
          </w:p>
        </w:tc>
      </w:tr>
      <w:tr w:rsidR="00987EE0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7EE0" w:rsidRDefault="00987EE0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E0" w:rsidRDefault="00987EE0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87EE0">
              <w:rPr>
                <w:rFonts w:ascii="宋体" w:hAnsi="宋体" w:cs="宋体" w:hint="eastAsia"/>
                <w:color w:val="000000"/>
                <w:kern w:val="0"/>
                <w:sz w:val="22"/>
              </w:rPr>
              <w:t>checkcode错误</w:t>
            </w:r>
          </w:p>
        </w:tc>
      </w:tr>
      <w:tr w:rsidR="00987EE0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7EE0" w:rsidRDefault="00987EE0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E0" w:rsidRDefault="00987EE0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87EE0">
              <w:rPr>
                <w:rFonts w:ascii="宋体" w:hAnsi="宋体" w:cs="宋体" w:hint="eastAsia"/>
                <w:color w:val="000000"/>
                <w:kern w:val="0"/>
                <w:sz w:val="22"/>
              </w:rPr>
              <w:t>文件太大</w:t>
            </w:r>
          </w:p>
        </w:tc>
      </w:tr>
      <w:tr w:rsidR="007B53B7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3B7" w:rsidRDefault="007B53B7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3B7" w:rsidRPr="00987EE0" w:rsidRDefault="007B53B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更新固件版本失败</w:t>
            </w:r>
          </w:p>
        </w:tc>
      </w:tr>
      <w:tr w:rsidR="00B12E29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9" w:rsidRDefault="00B12E29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E29" w:rsidRDefault="00B12E29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系统已安装</w:t>
            </w:r>
          </w:p>
        </w:tc>
      </w:tr>
      <w:tr w:rsidR="00877311" w:rsidRPr="000A5331" w:rsidTr="00A752BB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311" w:rsidRDefault="00877311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311" w:rsidRDefault="00877311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该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客诉已评价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过了</w:t>
            </w:r>
          </w:p>
        </w:tc>
      </w:tr>
      <w:tr w:rsidR="00244E27" w:rsidRPr="000A5331" w:rsidTr="008E3754">
        <w:trPr>
          <w:trHeight w:val="29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27" w:rsidRPr="000A5331" w:rsidRDefault="00244E27" w:rsidP="00584C7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5331">
              <w:rPr>
                <w:rFonts w:ascii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8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E27" w:rsidRPr="000A5331" w:rsidRDefault="00244E27" w:rsidP="00584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5331">
              <w:rPr>
                <w:rFonts w:ascii="宋体" w:hAnsi="宋体" w:cs="宋体" w:hint="eastAsia"/>
                <w:color w:val="000000"/>
                <w:kern w:val="0"/>
                <w:sz w:val="22"/>
              </w:rPr>
              <w:t>未知错误</w:t>
            </w:r>
          </w:p>
        </w:tc>
      </w:tr>
    </w:tbl>
    <w:p w:rsidR="00244E27" w:rsidRDefault="00244E27" w:rsidP="00244E27"/>
    <w:p w:rsidR="00083B91" w:rsidRPr="00CC33CC" w:rsidRDefault="00083B91" w:rsidP="00616208">
      <w:pPr>
        <w:pStyle w:val="2"/>
      </w:pPr>
      <w:bookmarkStart w:id="34" w:name="_Toc520210681"/>
      <w:r>
        <w:rPr>
          <w:rFonts w:hint="eastAsia"/>
        </w:rPr>
        <w:t>3</w:t>
      </w:r>
      <w:r w:rsidR="00C56CDD">
        <w:rPr>
          <w:rFonts w:hint="eastAsia"/>
        </w:rPr>
        <w:t>4</w:t>
      </w:r>
      <w:r>
        <w:rPr>
          <w:rFonts w:hint="eastAsia"/>
        </w:rPr>
        <w:t>、</w:t>
      </w:r>
      <w:r w:rsidRPr="00EF6753">
        <w:rPr>
          <w:rFonts w:hint="eastAsia"/>
        </w:rPr>
        <w:t>用户</w:t>
      </w:r>
      <w:r w:rsidRPr="00EF6753">
        <w:t>密码加密算法</w:t>
      </w:r>
      <w:bookmarkStart w:id="35" w:name="加密算法"/>
      <w:bookmarkEnd w:id="34"/>
      <w:bookmarkEnd w:id="35"/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proofErr w:type="gramStart"/>
      <w:r w:rsidRPr="00D439E8">
        <w:rPr>
          <w:rFonts w:ascii="新宋体" w:eastAsia="新宋体" w:cs="新宋体"/>
          <w:kern w:val="0"/>
          <w:sz w:val="18"/>
          <w:szCs w:val="19"/>
        </w:rPr>
        <w:t>public</w:t>
      </w:r>
      <w:proofErr w:type="gramEnd"/>
      <w:r w:rsidRPr="00D439E8">
        <w:rPr>
          <w:rFonts w:ascii="新宋体" w:eastAsia="新宋体" w:cs="新宋体"/>
          <w:kern w:val="0"/>
          <w:sz w:val="18"/>
          <w:szCs w:val="19"/>
        </w:rPr>
        <w:t xml:space="preserve"> static string EncryptStringToBytes_Aes(</w:t>
      </w:r>
      <w:r w:rsidR="00047970">
        <w:rPr>
          <w:rFonts w:ascii="新宋体" w:eastAsia="新宋体" w:cs="新宋体"/>
          <w:kern w:val="0"/>
          <w:sz w:val="18"/>
          <w:szCs w:val="19"/>
        </w:rPr>
        <w:t>string username</w:t>
      </w:r>
      <w:r w:rsidR="00A26F9A">
        <w:rPr>
          <w:rFonts w:ascii="新宋体" w:eastAsia="新宋体" w:cs="新宋体"/>
          <w:kern w:val="0"/>
          <w:sz w:val="18"/>
          <w:szCs w:val="19"/>
        </w:rPr>
        <w:t>,</w:t>
      </w:r>
      <w:r w:rsidR="00A26F9A" w:rsidRPr="00A26F9A">
        <w:rPr>
          <w:rFonts w:ascii="新宋体" w:eastAsia="新宋体" w:cs="新宋体"/>
          <w:kern w:val="0"/>
          <w:sz w:val="18"/>
          <w:szCs w:val="19"/>
        </w:rPr>
        <w:t xml:space="preserve"> </w:t>
      </w:r>
      <w:r w:rsidR="00A26F9A" w:rsidRPr="00D439E8">
        <w:rPr>
          <w:rFonts w:ascii="新宋体" w:eastAsia="新宋体" w:cs="新宋体"/>
          <w:kern w:val="0"/>
          <w:sz w:val="18"/>
          <w:szCs w:val="19"/>
        </w:rPr>
        <w:t xml:space="preserve">string </w:t>
      </w:r>
      <w:r w:rsidR="00A26F9A">
        <w:rPr>
          <w:rFonts w:ascii="新宋体" w:eastAsia="新宋体" w:cs="新宋体"/>
          <w:kern w:val="0"/>
          <w:sz w:val="18"/>
          <w:szCs w:val="19"/>
        </w:rPr>
        <w:t>password</w:t>
      </w:r>
      <w:r w:rsidRPr="00D439E8">
        <w:rPr>
          <w:rFonts w:ascii="新宋体" w:eastAsia="新宋体" w:cs="新宋体"/>
          <w:kern w:val="0"/>
          <w:sz w:val="18"/>
          <w:szCs w:val="19"/>
        </w:rPr>
        <w:t>)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>{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proofErr w:type="gramStart"/>
      <w:r w:rsidRPr="00D439E8">
        <w:rPr>
          <w:rFonts w:ascii="新宋体" w:eastAsia="新宋体" w:cs="新宋体"/>
          <w:kern w:val="0"/>
          <w:sz w:val="18"/>
          <w:szCs w:val="19"/>
        </w:rPr>
        <w:t>string</w:t>
      </w:r>
      <w:proofErr w:type="gramEnd"/>
      <w:r w:rsidRPr="00D439E8">
        <w:rPr>
          <w:rFonts w:ascii="新宋体" w:eastAsia="新宋体" w:cs="新宋体"/>
          <w:kern w:val="0"/>
          <w:sz w:val="18"/>
          <w:szCs w:val="19"/>
        </w:rPr>
        <w:t xml:space="preserve"> encrypted = string.Empty;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proofErr w:type="gramStart"/>
      <w:r w:rsidRPr="00D439E8">
        <w:rPr>
          <w:rFonts w:ascii="新宋体" w:eastAsia="新宋体" w:cs="新宋体"/>
          <w:kern w:val="0"/>
          <w:sz w:val="18"/>
          <w:szCs w:val="19"/>
        </w:rPr>
        <w:t>byte[</w:t>
      </w:r>
      <w:proofErr w:type="gramEnd"/>
      <w:r w:rsidRPr="00D439E8">
        <w:rPr>
          <w:rFonts w:ascii="新宋体" w:eastAsia="新宋体" w:cs="新宋体"/>
          <w:kern w:val="0"/>
          <w:sz w:val="18"/>
          <w:szCs w:val="19"/>
        </w:rPr>
        <w:t xml:space="preserve">] clearBytes = Encoding. </w:t>
      </w:r>
      <w:proofErr w:type="gramStart"/>
      <w:r w:rsidRPr="00D439E8">
        <w:rPr>
          <w:rFonts w:ascii="新宋体" w:eastAsia="新宋体" w:cs="新宋体"/>
          <w:kern w:val="0"/>
          <w:sz w:val="18"/>
          <w:szCs w:val="19"/>
        </w:rPr>
        <w:t>UTF8.GetBytes(</w:t>
      </w:r>
      <w:proofErr w:type="gramEnd"/>
      <w:r w:rsidR="00A26F9A">
        <w:rPr>
          <w:rFonts w:ascii="新宋体" w:eastAsia="新宋体" w:cs="新宋体"/>
          <w:kern w:val="0"/>
          <w:sz w:val="18"/>
          <w:szCs w:val="19"/>
        </w:rPr>
        <w:t>password</w:t>
      </w:r>
      <w:r w:rsidRPr="00D439E8">
        <w:rPr>
          <w:rFonts w:ascii="新宋体" w:eastAsia="新宋体" w:cs="新宋体"/>
          <w:kern w:val="0"/>
          <w:sz w:val="18"/>
          <w:szCs w:val="19"/>
        </w:rPr>
        <w:t>);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proofErr w:type="gramStart"/>
      <w:r w:rsidRPr="00D439E8">
        <w:rPr>
          <w:rFonts w:ascii="新宋体" w:eastAsia="新宋体" w:cs="新宋体"/>
          <w:kern w:val="0"/>
          <w:sz w:val="18"/>
          <w:szCs w:val="19"/>
        </w:rPr>
        <w:t>using</w:t>
      </w:r>
      <w:proofErr w:type="gramEnd"/>
      <w:r w:rsidRPr="00D439E8">
        <w:rPr>
          <w:rFonts w:ascii="新宋体" w:eastAsia="新宋体" w:cs="新宋体"/>
          <w:kern w:val="0"/>
          <w:sz w:val="18"/>
          <w:szCs w:val="19"/>
        </w:rPr>
        <w:t xml:space="preserve"> (Aes aesAlg = Aes.Create())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  <w:t>{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proofErr w:type="gramStart"/>
      <w:r w:rsidRPr="00D439E8">
        <w:rPr>
          <w:rFonts w:ascii="新宋体" w:eastAsia="新宋体" w:cs="新宋体"/>
          <w:kern w:val="0"/>
          <w:sz w:val="18"/>
          <w:szCs w:val="19"/>
        </w:rPr>
        <w:t>byte[</w:t>
      </w:r>
      <w:proofErr w:type="gramEnd"/>
      <w:r w:rsidRPr="00D439E8">
        <w:rPr>
          <w:rFonts w:ascii="新宋体" w:eastAsia="新宋体" w:cs="新宋体"/>
          <w:kern w:val="0"/>
          <w:sz w:val="18"/>
          <w:szCs w:val="19"/>
        </w:rPr>
        <w:t>] k;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proofErr w:type="gramStart"/>
      <w:r w:rsidRPr="00D439E8">
        <w:rPr>
          <w:rFonts w:ascii="新宋体" w:eastAsia="新宋体" w:cs="新宋体"/>
          <w:kern w:val="0"/>
          <w:sz w:val="18"/>
          <w:szCs w:val="19"/>
        </w:rPr>
        <w:t>byte[</w:t>
      </w:r>
      <w:proofErr w:type="gramEnd"/>
      <w:r w:rsidRPr="00D439E8">
        <w:rPr>
          <w:rFonts w:ascii="新宋体" w:eastAsia="新宋体" w:cs="新宋体"/>
          <w:kern w:val="0"/>
          <w:sz w:val="18"/>
          <w:szCs w:val="19"/>
        </w:rPr>
        <w:t>] iv;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proofErr w:type="gramStart"/>
      <w:r w:rsidRPr="00D439E8">
        <w:rPr>
          <w:rFonts w:ascii="新宋体" w:eastAsia="新宋体" w:cs="新宋体"/>
          <w:kern w:val="0"/>
          <w:sz w:val="18"/>
          <w:szCs w:val="19"/>
        </w:rPr>
        <w:t>byte[</w:t>
      </w:r>
      <w:proofErr w:type="gramEnd"/>
      <w:r w:rsidRPr="00D439E8">
        <w:rPr>
          <w:rFonts w:ascii="新宋体" w:eastAsia="新宋体" w:cs="新宋体"/>
          <w:kern w:val="0"/>
          <w:sz w:val="18"/>
          <w:szCs w:val="19"/>
        </w:rPr>
        <w:t xml:space="preserve">] bytes = </w:t>
      </w:r>
      <w:r w:rsidR="004718FD">
        <w:rPr>
          <w:rFonts w:ascii="新宋体" w:eastAsia="新宋体" w:cs="新宋体"/>
          <w:kern w:val="0"/>
          <w:sz w:val="18"/>
          <w:szCs w:val="19"/>
        </w:rPr>
        <w:t>Encoding.UTF8.GetBytes(username</w:t>
      </w:r>
      <w:r w:rsidRPr="00D439E8">
        <w:rPr>
          <w:rFonts w:ascii="新宋体" w:eastAsia="新宋体" w:cs="新宋体"/>
          <w:kern w:val="0"/>
          <w:sz w:val="18"/>
          <w:szCs w:val="19"/>
        </w:rPr>
        <w:t>);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  <w:t xml:space="preserve">k = </w:t>
      </w:r>
      <w:proofErr w:type="gramStart"/>
      <w:r w:rsidRPr="00D439E8">
        <w:rPr>
          <w:rFonts w:ascii="新宋体" w:eastAsia="新宋体" w:cs="新宋体"/>
          <w:kern w:val="0"/>
          <w:sz w:val="18"/>
          <w:szCs w:val="19"/>
        </w:rPr>
        <w:t>SHA256.Create(</w:t>
      </w:r>
      <w:proofErr w:type="gramEnd"/>
      <w:r w:rsidRPr="00D439E8">
        <w:rPr>
          <w:rFonts w:ascii="新宋体" w:eastAsia="新宋体" w:cs="新宋体"/>
          <w:kern w:val="0"/>
          <w:sz w:val="18"/>
          <w:szCs w:val="19"/>
        </w:rPr>
        <w:t>).ComputeHash(bytes);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proofErr w:type="gramStart"/>
      <w:r w:rsidRPr="00D439E8">
        <w:rPr>
          <w:rFonts w:ascii="新宋体" w:eastAsia="新宋体" w:cs="新宋体"/>
          <w:kern w:val="0"/>
          <w:sz w:val="18"/>
          <w:szCs w:val="19"/>
        </w:rPr>
        <w:t>iv</w:t>
      </w:r>
      <w:proofErr w:type="gramEnd"/>
      <w:r w:rsidRPr="00D439E8">
        <w:rPr>
          <w:rFonts w:ascii="新宋体" w:eastAsia="新宋体" w:cs="新宋体"/>
          <w:kern w:val="0"/>
          <w:sz w:val="18"/>
          <w:szCs w:val="19"/>
        </w:rPr>
        <w:t xml:space="preserve"> = MD5.Create().ComputeHash(bytes);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lastRenderedPageBreak/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  <w:t>aesAlg.Key = k;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  <w:t xml:space="preserve">aesAlg.IV = </w:t>
      </w:r>
      <w:proofErr w:type="gramStart"/>
      <w:r w:rsidRPr="00D439E8">
        <w:rPr>
          <w:rFonts w:ascii="新宋体" w:eastAsia="新宋体" w:cs="新宋体"/>
          <w:kern w:val="0"/>
          <w:sz w:val="18"/>
          <w:szCs w:val="19"/>
        </w:rPr>
        <w:t>iv</w:t>
      </w:r>
      <w:proofErr w:type="gramEnd"/>
      <w:r w:rsidRPr="00D439E8">
        <w:rPr>
          <w:rFonts w:ascii="新宋体" w:eastAsia="新宋体" w:cs="新宋体"/>
          <w:kern w:val="0"/>
          <w:sz w:val="18"/>
          <w:szCs w:val="19"/>
        </w:rPr>
        <w:t>;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  <w:t xml:space="preserve">ICryptoTransform encryptor = </w:t>
      </w:r>
      <w:proofErr w:type="gramStart"/>
      <w:r w:rsidRPr="00D439E8">
        <w:rPr>
          <w:rFonts w:ascii="新宋体" w:eastAsia="新宋体" w:cs="新宋体"/>
          <w:kern w:val="0"/>
          <w:sz w:val="18"/>
          <w:szCs w:val="19"/>
        </w:rPr>
        <w:t>aesAlg.CreateEncryptor(</w:t>
      </w:r>
      <w:proofErr w:type="gramEnd"/>
      <w:r w:rsidRPr="00D439E8">
        <w:rPr>
          <w:rFonts w:ascii="新宋体" w:eastAsia="新宋体" w:cs="新宋体"/>
          <w:kern w:val="0"/>
          <w:sz w:val="18"/>
          <w:szCs w:val="19"/>
        </w:rPr>
        <w:t>aesAlg.Key, aesAlg.IV);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proofErr w:type="gramStart"/>
      <w:r w:rsidRPr="00D439E8">
        <w:rPr>
          <w:rFonts w:ascii="新宋体" w:eastAsia="新宋体" w:cs="新宋体"/>
          <w:kern w:val="0"/>
          <w:sz w:val="18"/>
          <w:szCs w:val="19"/>
        </w:rPr>
        <w:t>using</w:t>
      </w:r>
      <w:proofErr w:type="gramEnd"/>
      <w:r w:rsidRPr="00D439E8">
        <w:rPr>
          <w:rFonts w:ascii="新宋体" w:eastAsia="新宋体" w:cs="新宋体"/>
          <w:kern w:val="0"/>
          <w:sz w:val="18"/>
          <w:szCs w:val="19"/>
        </w:rPr>
        <w:t xml:space="preserve"> (MemoryStream msEncrypt = new MemoryStream())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  <w:t>{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proofErr w:type="gramStart"/>
      <w:r w:rsidRPr="00D439E8">
        <w:rPr>
          <w:rFonts w:ascii="新宋体" w:eastAsia="新宋体" w:cs="新宋体"/>
          <w:kern w:val="0"/>
          <w:sz w:val="18"/>
          <w:szCs w:val="19"/>
        </w:rPr>
        <w:t>using</w:t>
      </w:r>
      <w:proofErr w:type="gramEnd"/>
      <w:r w:rsidRPr="00D439E8">
        <w:rPr>
          <w:rFonts w:ascii="新宋体" w:eastAsia="新宋体" w:cs="新宋体"/>
          <w:kern w:val="0"/>
          <w:sz w:val="18"/>
          <w:szCs w:val="19"/>
        </w:rPr>
        <w:t xml:space="preserve"> (CryptoStream csEncrypt = new CryptoStream(msEncrypt, encryptor, CryptoStreamMode.Write))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  <w:t>{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proofErr w:type="gramStart"/>
      <w:r w:rsidRPr="00D439E8">
        <w:rPr>
          <w:rFonts w:ascii="新宋体" w:eastAsia="新宋体" w:cs="新宋体"/>
          <w:kern w:val="0"/>
          <w:sz w:val="18"/>
          <w:szCs w:val="19"/>
        </w:rPr>
        <w:t>csEncrypt.Write(</w:t>
      </w:r>
      <w:proofErr w:type="gramEnd"/>
      <w:r w:rsidRPr="00D439E8">
        <w:rPr>
          <w:rFonts w:ascii="新宋体" w:eastAsia="新宋体" w:cs="新宋体"/>
          <w:kern w:val="0"/>
          <w:sz w:val="18"/>
          <w:szCs w:val="19"/>
        </w:rPr>
        <w:t>clearBytes, 0, clearBytes.Length);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  <w:t>}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proofErr w:type="gramStart"/>
      <w:r w:rsidRPr="00D439E8">
        <w:rPr>
          <w:rFonts w:ascii="新宋体" w:eastAsia="新宋体" w:cs="新宋体"/>
          <w:kern w:val="0"/>
          <w:sz w:val="18"/>
          <w:szCs w:val="19"/>
        </w:rPr>
        <w:t>encrypted</w:t>
      </w:r>
      <w:proofErr w:type="gramEnd"/>
      <w:r w:rsidRPr="00D439E8">
        <w:rPr>
          <w:rFonts w:ascii="新宋体" w:eastAsia="新宋体" w:cs="新宋体"/>
          <w:kern w:val="0"/>
          <w:sz w:val="18"/>
          <w:szCs w:val="19"/>
        </w:rPr>
        <w:t xml:space="preserve"> = Convert.ToBase64String(msEncrypt.ToArray());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r w:rsidRPr="00D439E8">
        <w:rPr>
          <w:rFonts w:ascii="新宋体" w:eastAsia="新宋体" w:cs="新宋体"/>
          <w:kern w:val="0"/>
          <w:sz w:val="18"/>
          <w:szCs w:val="19"/>
        </w:rPr>
        <w:tab/>
        <w:t>}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  <w:t>}</w:t>
      </w:r>
    </w:p>
    <w:p w:rsidR="00D439E8" w:rsidRPr="00D439E8" w:rsidRDefault="00D439E8" w:rsidP="00D439E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8"/>
          <w:szCs w:val="19"/>
        </w:rPr>
      </w:pPr>
      <w:r w:rsidRPr="00D439E8">
        <w:rPr>
          <w:rFonts w:ascii="新宋体" w:eastAsia="新宋体" w:cs="新宋体"/>
          <w:kern w:val="0"/>
          <w:sz w:val="18"/>
          <w:szCs w:val="19"/>
        </w:rPr>
        <w:tab/>
      </w:r>
      <w:proofErr w:type="gramStart"/>
      <w:r w:rsidRPr="00D439E8">
        <w:rPr>
          <w:rFonts w:ascii="新宋体" w:eastAsia="新宋体" w:cs="新宋体"/>
          <w:kern w:val="0"/>
          <w:sz w:val="18"/>
          <w:szCs w:val="19"/>
        </w:rPr>
        <w:t>return</w:t>
      </w:r>
      <w:proofErr w:type="gramEnd"/>
      <w:r w:rsidRPr="00D439E8">
        <w:rPr>
          <w:rFonts w:ascii="新宋体" w:eastAsia="新宋体" w:cs="新宋体"/>
          <w:kern w:val="0"/>
          <w:sz w:val="18"/>
          <w:szCs w:val="19"/>
        </w:rPr>
        <w:t xml:space="preserve"> encrypted;</w:t>
      </w:r>
    </w:p>
    <w:p w:rsidR="00616208" w:rsidRDefault="00D439E8" w:rsidP="00D439E8">
      <w:pPr>
        <w:autoSpaceDE w:val="0"/>
        <w:autoSpaceDN w:val="0"/>
        <w:adjustRightInd w:val="0"/>
        <w:ind w:leftChars="100" w:left="210"/>
        <w:jc w:val="left"/>
      </w:pPr>
      <w:r w:rsidRPr="00D439E8">
        <w:rPr>
          <w:rFonts w:ascii="新宋体" w:eastAsia="新宋体" w:cs="新宋体"/>
          <w:kern w:val="0"/>
          <w:sz w:val="18"/>
          <w:szCs w:val="19"/>
        </w:rPr>
        <w:t>}</w:t>
      </w:r>
    </w:p>
    <w:p w:rsidR="00491CC1" w:rsidRPr="00B41F4B" w:rsidRDefault="00491CC1" w:rsidP="00616208">
      <w:pPr>
        <w:pStyle w:val="2"/>
        <w:rPr>
          <w:sz w:val="28"/>
        </w:rPr>
      </w:pPr>
      <w:bookmarkStart w:id="36" w:name="_Toc520210682"/>
      <w:r>
        <w:rPr>
          <w:sz w:val="28"/>
        </w:rPr>
        <w:t>3</w:t>
      </w:r>
      <w:r w:rsidR="00C56CDD">
        <w:rPr>
          <w:sz w:val="28"/>
        </w:rPr>
        <w:t>5</w:t>
      </w:r>
      <w:r>
        <w:rPr>
          <w:sz w:val="28"/>
        </w:rPr>
        <w:t>、</w:t>
      </w:r>
      <w:r w:rsidRPr="00B41F4B">
        <w:rPr>
          <w:sz w:val="28"/>
        </w:rPr>
        <w:t>S</w:t>
      </w:r>
      <w:r w:rsidRPr="00B41F4B">
        <w:rPr>
          <w:rFonts w:hint="eastAsia"/>
          <w:sz w:val="28"/>
        </w:rPr>
        <w:t>ign</w:t>
      </w:r>
      <w:r w:rsidRPr="00B41F4B">
        <w:rPr>
          <w:rFonts w:hint="eastAsia"/>
          <w:sz w:val="28"/>
        </w:rPr>
        <w:t>签名</w:t>
      </w:r>
      <w:r w:rsidRPr="00B41F4B">
        <w:rPr>
          <w:sz w:val="28"/>
        </w:rPr>
        <w:t>算法</w:t>
      </w:r>
      <w:r w:rsidRPr="00B41F4B">
        <w:rPr>
          <w:rFonts w:hint="eastAsia"/>
          <w:sz w:val="28"/>
        </w:rPr>
        <w:t>(</w:t>
      </w:r>
      <w:r w:rsidRPr="00B41F4B">
        <w:rPr>
          <w:rFonts w:hint="eastAsia"/>
          <w:sz w:val="28"/>
        </w:rPr>
        <w:t>该示例是用户找回密码的示例，其他接口类似</w:t>
      </w:r>
      <w:r w:rsidRPr="00B41F4B">
        <w:rPr>
          <w:rFonts w:hint="eastAsia"/>
          <w:sz w:val="28"/>
        </w:rPr>
        <w:t>)</w:t>
      </w:r>
      <w:bookmarkStart w:id="37" w:name="sign"/>
      <w:bookmarkEnd w:id="36"/>
      <w:bookmarkEnd w:id="37"/>
    </w:p>
    <w:p w:rsidR="00616208" w:rsidRDefault="00616208" w:rsidP="00616208"/>
    <w:p w:rsidR="007C4454" w:rsidRPr="007C4454" w:rsidRDefault="007C4454" w:rsidP="007C445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7C4454">
        <w:rPr>
          <w:rFonts w:ascii="新宋体" w:eastAsia="新宋体" w:cs="新宋体" w:hint="eastAsia"/>
          <w:kern w:val="0"/>
          <w:sz w:val="19"/>
          <w:szCs w:val="19"/>
        </w:rPr>
        <w:t>SortedList slstParams = new SortedList();</w:t>
      </w:r>
      <w:r w:rsidRPr="007C4454">
        <w:rPr>
          <w:rFonts w:ascii="新宋体" w:eastAsia="新宋体" w:cs="新宋体" w:hint="eastAsia"/>
          <w:kern w:val="0"/>
          <w:sz w:val="19"/>
          <w:szCs w:val="19"/>
        </w:rPr>
        <w:tab/>
        <w:t>// 存放键值的SortedList(以key的字幕升序排序)</w:t>
      </w:r>
    </w:p>
    <w:p w:rsidR="007C4454" w:rsidRPr="007C4454" w:rsidRDefault="007C4454" w:rsidP="007C445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 w:rsidRPr="007C4454">
        <w:rPr>
          <w:rFonts w:ascii="新宋体" w:eastAsia="新宋体" w:cs="新宋体"/>
          <w:kern w:val="0"/>
          <w:sz w:val="19"/>
          <w:szCs w:val="19"/>
        </w:rPr>
        <w:t>slstParams.Add(</w:t>
      </w:r>
      <w:proofErr w:type="gramEnd"/>
      <w:r w:rsidRPr="007C4454">
        <w:rPr>
          <w:rFonts w:ascii="新宋体" w:eastAsia="新宋体" w:cs="新宋体"/>
          <w:kern w:val="0"/>
          <w:sz w:val="19"/>
          <w:szCs w:val="19"/>
        </w:rPr>
        <w:t>"api_account ", api_account.ToString());</w:t>
      </w:r>
    </w:p>
    <w:p w:rsidR="007C4454" w:rsidRPr="007C4454" w:rsidRDefault="007C4454" w:rsidP="007C445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 w:rsidRPr="007C4454">
        <w:rPr>
          <w:rFonts w:ascii="新宋体" w:eastAsia="新宋体" w:cs="新宋体"/>
          <w:kern w:val="0"/>
          <w:sz w:val="19"/>
          <w:szCs w:val="19"/>
        </w:rPr>
        <w:t>slstParams.Add(</w:t>
      </w:r>
      <w:proofErr w:type="gramEnd"/>
      <w:r w:rsidRPr="007C4454">
        <w:rPr>
          <w:rFonts w:ascii="新宋体" w:eastAsia="新宋体" w:cs="新宋体"/>
          <w:kern w:val="0"/>
          <w:sz w:val="19"/>
          <w:szCs w:val="19"/>
        </w:rPr>
        <w:t>"timestamp", timestamp.ToString());</w:t>
      </w:r>
    </w:p>
    <w:p w:rsidR="007C4454" w:rsidRPr="007C4454" w:rsidRDefault="007C4454" w:rsidP="007C445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 w:rsidRPr="007C4454">
        <w:rPr>
          <w:rFonts w:ascii="新宋体" w:eastAsia="新宋体" w:cs="新宋体"/>
          <w:kern w:val="0"/>
          <w:sz w:val="19"/>
          <w:szCs w:val="19"/>
        </w:rPr>
        <w:t>slstParams.Add(</w:t>
      </w:r>
      <w:proofErr w:type="gramEnd"/>
      <w:r w:rsidRPr="007C4454">
        <w:rPr>
          <w:rFonts w:ascii="新宋体" w:eastAsia="新宋体" w:cs="新宋体"/>
          <w:kern w:val="0"/>
          <w:sz w:val="19"/>
          <w:szCs w:val="19"/>
        </w:rPr>
        <w:t>"username", username);</w:t>
      </w:r>
    </w:p>
    <w:p w:rsidR="007C4454" w:rsidRPr="007C4454" w:rsidRDefault="007C4454" w:rsidP="007C445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 w:rsidRPr="007C4454">
        <w:rPr>
          <w:rFonts w:ascii="新宋体" w:eastAsia="新宋体" w:cs="新宋体"/>
          <w:kern w:val="0"/>
          <w:sz w:val="19"/>
          <w:szCs w:val="19"/>
        </w:rPr>
        <w:t>slstParams.Add(</w:t>
      </w:r>
      <w:proofErr w:type="gramEnd"/>
      <w:r w:rsidRPr="007C4454">
        <w:rPr>
          <w:rFonts w:ascii="新宋体" w:eastAsia="新宋体" w:cs="新宋体"/>
          <w:kern w:val="0"/>
          <w:sz w:val="19"/>
          <w:szCs w:val="19"/>
        </w:rPr>
        <w:t>"</w:t>
      </w:r>
      <w:r w:rsidR="001668D8">
        <w:rPr>
          <w:rFonts w:ascii="新宋体" w:eastAsia="新宋体" w:cs="新宋体"/>
          <w:kern w:val="0"/>
          <w:sz w:val="18"/>
          <w:szCs w:val="19"/>
        </w:rPr>
        <w:t>password</w:t>
      </w:r>
      <w:r w:rsidRPr="007C4454">
        <w:rPr>
          <w:rFonts w:ascii="新宋体" w:eastAsia="新宋体" w:cs="新宋体"/>
          <w:kern w:val="0"/>
          <w:sz w:val="19"/>
          <w:szCs w:val="19"/>
        </w:rPr>
        <w:t xml:space="preserve">", </w:t>
      </w:r>
      <w:r w:rsidR="001668D8">
        <w:rPr>
          <w:rFonts w:ascii="新宋体" w:eastAsia="新宋体" w:cs="新宋体"/>
          <w:kern w:val="0"/>
          <w:sz w:val="18"/>
          <w:szCs w:val="19"/>
        </w:rPr>
        <w:t>password</w:t>
      </w:r>
      <w:r w:rsidRPr="007C4454">
        <w:rPr>
          <w:rFonts w:ascii="新宋体" w:eastAsia="新宋体" w:cs="新宋体"/>
          <w:kern w:val="0"/>
          <w:sz w:val="19"/>
          <w:szCs w:val="19"/>
        </w:rPr>
        <w:t>);</w:t>
      </w:r>
    </w:p>
    <w:p w:rsidR="007C4454" w:rsidRPr="007C4454" w:rsidRDefault="007C4454" w:rsidP="007C445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 w:rsidRPr="007C4454">
        <w:rPr>
          <w:rFonts w:ascii="新宋体" w:eastAsia="新宋体" w:cs="新宋体"/>
          <w:kern w:val="0"/>
          <w:sz w:val="19"/>
          <w:szCs w:val="19"/>
        </w:rPr>
        <w:t>slstParams.Add(</w:t>
      </w:r>
      <w:proofErr w:type="gramEnd"/>
      <w:r w:rsidRPr="007C4454">
        <w:rPr>
          <w:rFonts w:ascii="新宋体" w:eastAsia="新宋体" w:cs="新宋体"/>
          <w:kern w:val="0"/>
          <w:sz w:val="19"/>
          <w:szCs w:val="19"/>
        </w:rPr>
        <w:t xml:space="preserve">"secretkey", </w:t>
      </w:r>
      <w:r w:rsidR="001668D8" w:rsidRPr="001668D8">
        <w:rPr>
          <w:rFonts w:ascii="新宋体" w:eastAsia="新宋体" w:cs="新宋体"/>
          <w:kern w:val="0"/>
          <w:sz w:val="19"/>
          <w:szCs w:val="19"/>
        </w:rPr>
        <w:t>secretKey</w:t>
      </w:r>
      <w:r w:rsidRPr="007C4454">
        <w:rPr>
          <w:rFonts w:ascii="新宋体" w:eastAsia="新宋体" w:cs="新宋体"/>
          <w:kern w:val="0"/>
          <w:sz w:val="19"/>
          <w:szCs w:val="19"/>
        </w:rPr>
        <w:t>);</w:t>
      </w:r>
    </w:p>
    <w:p w:rsidR="007C4454" w:rsidRPr="007C4454" w:rsidRDefault="007C4454" w:rsidP="007C445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C4454" w:rsidRPr="007C4454" w:rsidRDefault="007C4454" w:rsidP="007C445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7C4454">
        <w:rPr>
          <w:rFonts w:ascii="新宋体" w:eastAsia="新宋体" w:cs="新宋体" w:hint="eastAsia"/>
          <w:kern w:val="0"/>
          <w:sz w:val="19"/>
          <w:szCs w:val="19"/>
        </w:rPr>
        <w:t>// 将排完序的参数列表拼成字符串</w:t>
      </w:r>
    </w:p>
    <w:p w:rsidR="007C4454" w:rsidRPr="007C4454" w:rsidRDefault="007C4454" w:rsidP="007C445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7C4454">
        <w:rPr>
          <w:rFonts w:ascii="新宋体" w:eastAsia="新宋体" w:cs="新宋体"/>
          <w:kern w:val="0"/>
          <w:sz w:val="19"/>
          <w:szCs w:val="19"/>
        </w:rPr>
        <w:t xml:space="preserve">StringBuilder strParams = new </w:t>
      </w:r>
      <w:proofErr w:type="gramStart"/>
      <w:r w:rsidRPr="007C4454">
        <w:rPr>
          <w:rFonts w:ascii="新宋体" w:eastAsia="新宋体" w:cs="新宋体"/>
          <w:kern w:val="0"/>
          <w:sz w:val="19"/>
          <w:szCs w:val="19"/>
        </w:rPr>
        <w:t>StringBuilder(</w:t>
      </w:r>
      <w:proofErr w:type="gramEnd"/>
      <w:r w:rsidRPr="007C4454">
        <w:rPr>
          <w:rFonts w:ascii="新宋体" w:eastAsia="新宋体" w:cs="新宋体"/>
          <w:kern w:val="0"/>
          <w:sz w:val="19"/>
          <w:szCs w:val="19"/>
        </w:rPr>
        <w:t>);</w:t>
      </w:r>
    </w:p>
    <w:p w:rsidR="007C4454" w:rsidRPr="007C4454" w:rsidRDefault="007C4454" w:rsidP="007C445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C4454" w:rsidRPr="007C4454" w:rsidRDefault="007C4454" w:rsidP="007C445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 w:rsidRPr="007C4454">
        <w:rPr>
          <w:rFonts w:ascii="新宋体" w:eastAsia="新宋体" w:cs="新宋体"/>
          <w:kern w:val="0"/>
          <w:sz w:val="19"/>
          <w:szCs w:val="19"/>
        </w:rPr>
        <w:t>for</w:t>
      </w:r>
      <w:proofErr w:type="gramEnd"/>
      <w:r w:rsidRPr="007C4454">
        <w:rPr>
          <w:rFonts w:ascii="新宋体" w:eastAsia="新宋体" w:cs="新宋体"/>
          <w:kern w:val="0"/>
          <w:sz w:val="19"/>
          <w:szCs w:val="19"/>
        </w:rPr>
        <w:t xml:space="preserve"> (var i = 0; i &lt; slstParams.Count; i++)</w:t>
      </w:r>
    </w:p>
    <w:p w:rsidR="007C4454" w:rsidRPr="007C4454" w:rsidRDefault="007C4454" w:rsidP="007C445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7C4454">
        <w:rPr>
          <w:rFonts w:ascii="新宋体" w:eastAsia="新宋体" w:cs="新宋体"/>
          <w:kern w:val="0"/>
          <w:sz w:val="19"/>
          <w:szCs w:val="19"/>
        </w:rPr>
        <w:t>{</w:t>
      </w:r>
    </w:p>
    <w:p w:rsidR="007C4454" w:rsidRPr="007C4454" w:rsidRDefault="007C4454" w:rsidP="007C445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7C4454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7C4454">
        <w:rPr>
          <w:rFonts w:ascii="新宋体" w:eastAsia="新宋体" w:cs="新宋体"/>
          <w:kern w:val="0"/>
          <w:sz w:val="19"/>
          <w:szCs w:val="19"/>
        </w:rPr>
        <w:t>strParams.AppendFormat(</w:t>
      </w:r>
      <w:proofErr w:type="gramEnd"/>
      <w:r w:rsidRPr="007C4454">
        <w:rPr>
          <w:rFonts w:ascii="新宋体" w:eastAsia="新宋体" w:cs="新宋体"/>
          <w:kern w:val="0"/>
          <w:sz w:val="19"/>
          <w:szCs w:val="19"/>
        </w:rPr>
        <w:t>"{0}={1}", slstParams.GetKey(i), slstParams.GetByIndex(i));</w:t>
      </w:r>
    </w:p>
    <w:p w:rsidR="007C4454" w:rsidRPr="007C4454" w:rsidRDefault="007C4454" w:rsidP="007C445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7C4454">
        <w:rPr>
          <w:rFonts w:ascii="新宋体" w:eastAsia="新宋体" w:cs="新宋体"/>
          <w:kern w:val="0"/>
          <w:sz w:val="19"/>
          <w:szCs w:val="19"/>
        </w:rPr>
        <w:t>}</w:t>
      </w:r>
    </w:p>
    <w:p w:rsidR="007C4454" w:rsidRPr="007C4454" w:rsidRDefault="007C4454" w:rsidP="007C445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463A6" w:rsidRDefault="007C4454" w:rsidP="007C445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C4454">
        <w:rPr>
          <w:rFonts w:ascii="新宋体" w:eastAsia="新宋体" w:cs="新宋体"/>
          <w:kern w:val="0"/>
          <w:sz w:val="19"/>
          <w:szCs w:val="19"/>
        </w:rPr>
        <w:t>var</w:t>
      </w:r>
      <w:proofErr w:type="gramEnd"/>
      <w:r w:rsidRPr="007C4454">
        <w:rPr>
          <w:rFonts w:ascii="新宋体" w:eastAsia="新宋体" w:cs="新宋体"/>
          <w:kern w:val="0"/>
          <w:sz w:val="19"/>
          <w:szCs w:val="19"/>
        </w:rPr>
        <w:t xml:space="preserve"> md5Hash = MD5Helper.GenerateMD5Hash(strParams.ToString());</w:t>
      </w:r>
    </w:p>
    <w:p w:rsidR="007C4454" w:rsidRDefault="007C4454" w:rsidP="008463A6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FF0000"/>
          <w:kern w:val="0"/>
          <w:szCs w:val="19"/>
          <w:highlight w:val="white"/>
        </w:rPr>
      </w:pPr>
    </w:p>
    <w:p w:rsidR="008463A6" w:rsidRDefault="008463A6" w:rsidP="008463A6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FF0000"/>
          <w:kern w:val="0"/>
          <w:szCs w:val="19"/>
          <w:highlight w:val="white"/>
        </w:rPr>
      </w:pPr>
      <w:r w:rsidRPr="00695BDF">
        <w:rPr>
          <w:rFonts w:ascii="新宋体" w:eastAsia="新宋体" w:cs="新宋体" w:hint="eastAsia"/>
          <w:b/>
          <w:color w:val="FF0000"/>
          <w:kern w:val="0"/>
          <w:szCs w:val="19"/>
          <w:highlight w:val="white"/>
        </w:rPr>
        <w:t>注：参数为空时，字符串传空字符串（</w:t>
      </w:r>
      <w:proofErr w:type="gramStart"/>
      <w:r w:rsidRPr="00695BDF">
        <w:rPr>
          <w:rFonts w:ascii="新宋体" w:eastAsia="新宋体" w:cs="新宋体"/>
          <w:b/>
          <w:color w:val="FF0000"/>
          <w:kern w:val="0"/>
          <w:szCs w:val="19"/>
          <w:highlight w:val="white"/>
        </w:rPr>
        <w:t>””</w:t>
      </w:r>
      <w:proofErr w:type="gramEnd"/>
      <w:r w:rsidRPr="00695BDF">
        <w:rPr>
          <w:rFonts w:ascii="新宋体" w:eastAsia="新宋体" w:cs="新宋体" w:hint="eastAsia"/>
          <w:b/>
          <w:color w:val="FF0000"/>
          <w:kern w:val="0"/>
          <w:szCs w:val="19"/>
          <w:highlight w:val="white"/>
        </w:rPr>
        <w:t>）,数字传0</w:t>
      </w:r>
      <w:r w:rsidR="00D33309">
        <w:rPr>
          <w:rFonts w:ascii="新宋体" w:eastAsia="新宋体" w:cs="新宋体"/>
          <w:b/>
          <w:color w:val="FF0000"/>
          <w:kern w:val="0"/>
          <w:szCs w:val="19"/>
          <w:highlight w:val="white"/>
        </w:rPr>
        <w:t>;</w:t>
      </w:r>
    </w:p>
    <w:p w:rsidR="00D33309" w:rsidRPr="004968F0" w:rsidRDefault="00D33309" w:rsidP="008463A6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b/>
          <w:color w:val="FF0000"/>
          <w:kern w:val="0"/>
          <w:szCs w:val="19"/>
          <w:highlight w:val="white"/>
        </w:rPr>
        <w:t>日期格式:</w:t>
      </w:r>
      <w:r>
        <w:rPr>
          <w:rFonts w:ascii="新宋体" w:eastAsia="新宋体" w:cs="新宋体"/>
          <w:b/>
          <w:color w:val="FF0000"/>
          <w:kern w:val="0"/>
          <w:szCs w:val="19"/>
          <w:highlight w:val="white"/>
        </w:rPr>
        <w:t xml:space="preserve"> yyyy-MM-dd HH:mm:ss,</w:t>
      </w:r>
      <w:r>
        <w:rPr>
          <w:rFonts w:ascii="新宋体" w:eastAsia="新宋体" w:cs="新宋体" w:hint="eastAsia"/>
          <w:b/>
          <w:color w:val="FF0000"/>
          <w:kern w:val="0"/>
          <w:szCs w:val="19"/>
          <w:highlight w:val="white"/>
        </w:rPr>
        <w:t>为</w:t>
      </w:r>
      <w:proofErr w:type="gramStart"/>
      <w:r>
        <w:rPr>
          <w:rFonts w:ascii="新宋体" w:eastAsia="新宋体" w:cs="新宋体" w:hint="eastAsia"/>
          <w:b/>
          <w:color w:val="FF0000"/>
          <w:kern w:val="0"/>
          <w:szCs w:val="19"/>
          <w:highlight w:val="white"/>
        </w:rPr>
        <w:t>空时传空字符</w:t>
      </w:r>
      <w:proofErr w:type="gramEnd"/>
      <w:r>
        <w:rPr>
          <w:rFonts w:ascii="新宋体" w:eastAsia="新宋体" w:cs="新宋体" w:hint="eastAsia"/>
          <w:b/>
          <w:color w:val="FF0000"/>
          <w:kern w:val="0"/>
          <w:szCs w:val="19"/>
          <w:highlight w:val="white"/>
        </w:rPr>
        <w:t>串(</w:t>
      </w:r>
      <w:r>
        <w:rPr>
          <w:rFonts w:ascii="新宋体" w:eastAsia="新宋体" w:cs="新宋体"/>
          <w:b/>
          <w:color w:val="FF0000"/>
          <w:kern w:val="0"/>
          <w:szCs w:val="19"/>
          <w:highlight w:val="white"/>
        </w:rPr>
        <w:t>“”</w:t>
      </w:r>
      <w:r>
        <w:rPr>
          <w:rFonts w:ascii="新宋体" w:eastAsia="新宋体" w:cs="新宋体" w:hint="eastAsia"/>
          <w:b/>
          <w:color w:val="FF0000"/>
          <w:kern w:val="0"/>
          <w:szCs w:val="19"/>
          <w:highlight w:val="white"/>
        </w:rPr>
        <w:t>)</w:t>
      </w:r>
    </w:p>
    <w:p w:rsidR="00616208" w:rsidRPr="008463A6" w:rsidRDefault="00616208" w:rsidP="00846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16208" w:rsidRPr="00B41F4B" w:rsidRDefault="00491CC1" w:rsidP="00616208">
      <w:pPr>
        <w:pStyle w:val="2"/>
        <w:rPr>
          <w:sz w:val="28"/>
        </w:rPr>
      </w:pPr>
      <w:bookmarkStart w:id="38" w:name="_Toc520210683"/>
      <w:r>
        <w:rPr>
          <w:rFonts w:hint="eastAsia"/>
          <w:sz w:val="28"/>
        </w:rPr>
        <w:t>3</w:t>
      </w:r>
      <w:r w:rsidR="00C56CDD">
        <w:rPr>
          <w:rFonts w:hint="eastAsia"/>
          <w:sz w:val="28"/>
        </w:rPr>
        <w:t>6</w:t>
      </w:r>
      <w:r>
        <w:rPr>
          <w:sz w:val="28"/>
        </w:rPr>
        <w:t>、</w:t>
      </w:r>
      <w:r w:rsidRPr="00B41F4B">
        <w:rPr>
          <w:rFonts w:hint="eastAsia"/>
          <w:sz w:val="28"/>
        </w:rPr>
        <w:t>MD5</w:t>
      </w:r>
      <w:r>
        <w:rPr>
          <w:rFonts w:hint="eastAsia"/>
          <w:sz w:val="28"/>
        </w:rPr>
        <w:t>计算方法</w:t>
      </w:r>
      <w:bookmarkEnd w:id="38"/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 w:rsidRPr="00CD26E5">
        <w:rPr>
          <w:rFonts w:ascii="新宋体" w:eastAsia="新宋体" w:cs="新宋体"/>
          <w:kern w:val="0"/>
          <w:sz w:val="19"/>
          <w:szCs w:val="19"/>
        </w:rPr>
        <w:t>public</w:t>
      </w:r>
      <w:proofErr w:type="gramEnd"/>
      <w:r w:rsidRPr="00CD26E5">
        <w:rPr>
          <w:rFonts w:ascii="新宋体" w:eastAsia="新宋体" w:cs="新宋体"/>
          <w:kern w:val="0"/>
          <w:sz w:val="19"/>
          <w:szCs w:val="19"/>
        </w:rPr>
        <w:t xml:space="preserve"> class MD5Helper</w:t>
      </w: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CD26E5">
        <w:rPr>
          <w:rFonts w:ascii="新宋体" w:eastAsia="新宋体" w:cs="新宋体"/>
          <w:kern w:val="0"/>
          <w:sz w:val="19"/>
          <w:szCs w:val="19"/>
        </w:rPr>
        <w:t>{</w:t>
      </w: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CD26E5">
        <w:rPr>
          <w:rFonts w:ascii="新宋体" w:eastAsia="新宋体" w:cs="新宋体"/>
          <w:kern w:val="0"/>
          <w:sz w:val="19"/>
          <w:szCs w:val="19"/>
        </w:rPr>
        <w:t>public</w:t>
      </w:r>
      <w:proofErr w:type="gramEnd"/>
      <w:r w:rsidRPr="00CD26E5">
        <w:rPr>
          <w:rFonts w:ascii="新宋体" w:eastAsia="新宋体" w:cs="新宋体"/>
          <w:kern w:val="0"/>
          <w:sz w:val="19"/>
          <w:szCs w:val="19"/>
        </w:rPr>
        <w:t xml:space="preserve"> static string GenerateMD5Hash(string input)</w:t>
      </w: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CD26E5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CD26E5">
        <w:rPr>
          <w:rFonts w:ascii="新宋体" w:eastAsia="新宋体" w:cs="新宋体"/>
          <w:kern w:val="0"/>
          <w:sz w:val="19"/>
          <w:szCs w:val="19"/>
        </w:rPr>
        <w:t>if</w:t>
      </w:r>
      <w:proofErr w:type="gramEnd"/>
      <w:r w:rsidRPr="00CD26E5">
        <w:rPr>
          <w:rFonts w:ascii="新宋体" w:eastAsia="新宋体" w:cs="新宋体"/>
          <w:kern w:val="0"/>
          <w:sz w:val="19"/>
          <w:szCs w:val="19"/>
        </w:rPr>
        <w:t xml:space="preserve"> (string.IsNullOrEmpty(input))</w:t>
      </w: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CD26E5">
        <w:rPr>
          <w:rFonts w:ascii="新宋体" w:eastAsia="新宋体" w:cs="新宋体"/>
          <w:kern w:val="0"/>
          <w:sz w:val="19"/>
          <w:szCs w:val="19"/>
        </w:rPr>
        <w:t>throw</w:t>
      </w:r>
      <w:proofErr w:type="gramEnd"/>
      <w:r w:rsidRPr="00CD26E5">
        <w:rPr>
          <w:rFonts w:ascii="新宋体" w:eastAsia="新宋体" w:cs="新宋体"/>
          <w:kern w:val="0"/>
          <w:sz w:val="19"/>
          <w:szCs w:val="19"/>
        </w:rPr>
        <w:t xml:space="preserve"> new ArgumentException("argument cannot be null", "input");</w:t>
      </w: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CD26E5">
        <w:rPr>
          <w:rFonts w:ascii="新宋体" w:eastAsia="新宋体" w:cs="新宋体"/>
          <w:kern w:val="0"/>
          <w:sz w:val="19"/>
          <w:szCs w:val="19"/>
        </w:rPr>
        <w:t>using</w:t>
      </w:r>
      <w:proofErr w:type="gramEnd"/>
      <w:r w:rsidRPr="00CD26E5">
        <w:rPr>
          <w:rFonts w:ascii="新宋体" w:eastAsia="新宋体" w:cs="新宋体"/>
          <w:kern w:val="0"/>
          <w:sz w:val="19"/>
          <w:szCs w:val="19"/>
        </w:rPr>
        <w:t xml:space="preserve"> (MD5 md5Hash = MD5.Create())</w:t>
      </w: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CD26E5">
        <w:rPr>
          <w:rFonts w:ascii="新宋体" w:eastAsia="新宋体" w:cs="新宋体" w:hint="eastAsia"/>
          <w:kern w:val="0"/>
          <w:sz w:val="19"/>
          <w:szCs w:val="19"/>
        </w:rPr>
        <w:tab/>
      </w:r>
      <w:r w:rsidRPr="00CD26E5">
        <w:rPr>
          <w:rFonts w:ascii="新宋体" w:eastAsia="新宋体" w:cs="新宋体" w:hint="eastAsia"/>
          <w:kern w:val="0"/>
          <w:sz w:val="19"/>
          <w:szCs w:val="19"/>
        </w:rPr>
        <w:tab/>
      </w:r>
      <w:r w:rsidRPr="00CD26E5">
        <w:rPr>
          <w:rFonts w:ascii="新宋体" w:eastAsia="新宋体" w:cs="新宋体" w:hint="eastAsia"/>
          <w:kern w:val="0"/>
          <w:sz w:val="19"/>
          <w:szCs w:val="19"/>
        </w:rPr>
        <w:tab/>
        <w:t>byte[] data = md5Hash.ComputeHash(Encoding.UTF8.GetBytes(input)); //注：UTF8</w:t>
      </w: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  <w:t xml:space="preserve">StringBuilder sb = new </w:t>
      </w:r>
      <w:proofErr w:type="gramStart"/>
      <w:r w:rsidRPr="00CD26E5">
        <w:rPr>
          <w:rFonts w:ascii="新宋体" w:eastAsia="新宋体" w:cs="新宋体"/>
          <w:kern w:val="0"/>
          <w:sz w:val="19"/>
          <w:szCs w:val="19"/>
        </w:rPr>
        <w:t>StringBuilder(</w:t>
      </w:r>
      <w:proofErr w:type="gramEnd"/>
      <w:r w:rsidRPr="00CD26E5">
        <w:rPr>
          <w:rFonts w:ascii="新宋体" w:eastAsia="新宋体" w:cs="新宋体"/>
          <w:kern w:val="0"/>
          <w:sz w:val="19"/>
          <w:szCs w:val="19"/>
        </w:rPr>
        <w:t>);</w:t>
      </w: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CD26E5">
        <w:rPr>
          <w:rFonts w:ascii="新宋体" w:eastAsia="新宋体" w:cs="新宋体"/>
          <w:kern w:val="0"/>
          <w:sz w:val="19"/>
          <w:szCs w:val="19"/>
        </w:rPr>
        <w:t>for</w:t>
      </w:r>
      <w:proofErr w:type="gramEnd"/>
      <w:r w:rsidRPr="00CD26E5">
        <w:rPr>
          <w:rFonts w:ascii="新宋体" w:eastAsia="新宋体" w:cs="新宋体"/>
          <w:kern w:val="0"/>
          <w:sz w:val="19"/>
          <w:szCs w:val="19"/>
        </w:rPr>
        <w:t xml:space="preserve"> (int i = 0; i &lt; data.Length; i++)</w:t>
      </w: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CD26E5">
        <w:rPr>
          <w:rFonts w:ascii="新宋体" w:eastAsia="新宋体" w:cs="新宋体"/>
          <w:kern w:val="0"/>
          <w:sz w:val="19"/>
          <w:szCs w:val="19"/>
        </w:rPr>
        <w:t>sb.Append(</w:t>
      </w:r>
      <w:proofErr w:type="gramEnd"/>
      <w:r w:rsidRPr="00CD26E5">
        <w:rPr>
          <w:rFonts w:ascii="新宋体" w:eastAsia="新宋体" w:cs="新宋体"/>
          <w:kern w:val="0"/>
          <w:sz w:val="19"/>
          <w:szCs w:val="19"/>
        </w:rPr>
        <w:t>data[i].ToString("x2"));</w:t>
      </w: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CD26E5">
        <w:rPr>
          <w:rFonts w:ascii="新宋体" w:eastAsia="新宋体" w:cs="新宋体"/>
          <w:kern w:val="0"/>
          <w:sz w:val="19"/>
          <w:szCs w:val="19"/>
        </w:rPr>
        <w:t>return</w:t>
      </w:r>
      <w:proofErr w:type="gramEnd"/>
      <w:r w:rsidRPr="00CD26E5">
        <w:rPr>
          <w:rFonts w:ascii="新宋体" w:eastAsia="新宋体" w:cs="新宋体"/>
          <w:kern w:val="0"/>
          <w:sz w:val="19"/>
          <w:szCs w:val="19"/>
        </w:rPr>
        <w:t xml:space="preserve"> sb.ToString();</w:t>
      </w: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CD26E5">
        <w:rPr>
          <w:rFonts w:ascii="新宋体" w:eastAsia="新宋体" w:cs="新宋体"/>
          <w:kern w:val="0"/>
          <w:sz w:val="19"/>
          <w:szCs w:val="19"/>
        </w:rPr>
        <w:tab/>
      </w:r>
      <w:r w:rsidRPr="00CD26E5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92B78" w:rsidRPr="00CD26E5" w:rsidRDefault="00692B78" w:rsidP="00692B7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CD26E5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C1348" w:rsidRPr="00C47185" w:rsidRDefault="00692B78" w:rsidP="00CD26E5">
      <w:pPr>
        <w:autoSpaceDE w:val="0"/>
        <w:autoSpaceDN w:val="0"/>
        <w:adjustRightInd w:val="0"/>
        <w:ind w:leftChars="100" w:left="210"/>
        <w:jc w:val="left"/>
        <w:rPr>
          <w:szCs w:val="28"/>
        </w:rPr>
      </w:pPr>
      <w:r w:rsidRPr="00CD26E5">
        <w:rPr>
          <w:rFonts w:ascii="新宋体" w:eastAsia="新宋体" w:cs="新宋体"/>
          <w:kern w:val="0"/>
          <w:sz w:val="19"/>
          <w:szCs w:val="19"/>
        </w:rPr>
        <w:t>}</w:t>
      </w:r>
    </w:p>
    <w:sectPr w:rsidR="009C1348" w:rsidRPr="00C47185" w:rsidSect="0088471E">
      <w:headerReference w:type="even" r:id="rId8"/>
      <w:headerReference w:type="default" r:id="rId9"/>
      <w:footerReference w:type="default" r:id="rId10"/>
      <w:pgSz w:w="11906" w:h="16838" w:code="9"/>
      <w:pgMar w:top="1440" w:right="1701" w:bottom="1440" w:left="1559" w:header="851" w:footer="964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768" w:rsidRDefault="00336768">
      <w:r>
        <w:separator/>
      </w:r>
    </w:p>
  </w:endnote>
  <w:endnote w:type="continuationSeparator" w:id="0">
    <w:p w:rsidR="00336768" w:rsidRDefault="00336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080" w:rsidRDefault="005C7080" w:rsidP="009C1348">
    <w:pPr>
      <w:tabs>
        <w:tab w:val="left" w:pos="2985"/>
      </w:tabs>
      <w:spacing w:before="240"/>
      <w:ind w:right="1100"/>
      <w:rPr>
        <w:rFonts w:ascii="Tahoma" w:hAnsi="Tahoma" w:cs="Tahoma"/>
        <w:color w:val="FFFFFF"/>
        <w:lang w:val="de-DE"/>
      </w:rPr>
    </w:pPr>
    <w:r>
      <w:rPr>
        <w:noProof/>
        <w:color w:val="FFFFFF"/>
      </w:rPr>
      <mc:AlternateContent>
        <mc:Choice Requires="wps">
          <w:drawing>
            <wp:anchor distT="36576" distB="36576" distL="36576" distR="36576" simplePos="0" relativeHeight="251656704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100330</wp:posOffset>
              </wp:positionV>
              <wp:extent cx="5497195" cy="533400"/>
              <wp:effectExtent l="635" t="0" r="0" b="4445"/>
              <wp:wrapNone/>
              <wp:docPr id="3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719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C7080" w:rsidRPr="00593F79" w:rsidRDefault="005C7080" w:rsidP="00BA70D9">
                          <w:pPr>
                            <w:pStyle w:val="ac"/>
                            <w:spacing w:before="0" w:after="0" w:line="360" w:lineRule="auto"/>
                            <w:rPr>
                              <w:rFonts w:ascii="Times New Roman" w:hAnsi="Times New Roman"/>
                              <w:bCs w:val="0"/>
                              <w:sz w:val="21"/>
                              <w:szCs w:val="21"/>
                            </w:rPr>
                          </w:pPr>
                          <w:r w:rsidRPr="00593F79">
                            <w:rPr>
                              <w:rFonts w:ascii="Times New Roman" w:hAnsi="Times New Roman" w:hint="eastAsia"/>
                              <w:bCs w:val="0"/>
                              <w:color w:val="FFC000"/>
                              <w:sz w:val="21"/>
                              <w:szCs w:val="21"/>
                            </w:rPr>
                            <w:t>S</w:t>
                          </w:r>
                          <w:r w:rsidRPr="00593F79">
                            <w:rPr>
                              <w:rFonts w:ascii="Times New Roman" w:hAnsi="Times New Roman" w:hint="eastAsia"/>
                              <w:bCs w:val="0"/>
                              <w:sz w:val="21"/>
                              <w:szCs w:val="21"/>
                            </w:rPr>
                            <w:t xml:space="preserve">marten </w:t>
                          </w:r>
                          <w:r w:rsidRPr="00593F79">
                            <w:rPr>
                              <w:rFonts w:ascii="Times New Roman" w:hAnsi="Times New Roman" w:hint="eastAsia"/>
                              <w:bCs w:val="0"/>
                              <w:color w:val="FFC000"/>
                              <w:sz w:val="21"/>
                              <w:szCs w:val="21"/>
                            </w:rPr>
                            <w:t>Y</w:t>
                          </w:r>
                          <w:r w:rsidRPr="00593F79">
                            <w:rPr>
                              <w:rFonts w:ascii="Times New Roman" w:hAnsi="Times New Roman" w:hint="eastAsia"/>
                              <w:bCs w:val="0"/>
                              <w:sz w:val="21"/>
                              <w:szCs w:val="21"/>
                            </w:rPr>
                            <w:t xml:space="preserve">our </w:t>
                          </w:r>
                          <w:r w:rsidRPr="00593F79">
                            <w:rPr>
                              <w:rFonts w:ascii="Times New Roman" w:hAnsi="Times New Roman" w:hint="eastAsia"/>
                              <w:bCs w:val="0"/>
                              <w:color w:val="FFC000"/>
                              <w:sz w:val="21"/>
                              <w:szCs w:val="21"/>
                            </w:rPr>
                            <w:t>E</w:t>
                          </w:r>
                          <w:r w:rsidRPr="00593F79">
                            <w:rPr>
                              <w:rFonts w:ascii="Times New Roman" w:hAnsi="Times New Roman" w:hint="eastAsia"/>
                              <w:bCs w:val="0"/>
                              <w:sz w:val="21"/>
                              <w:szCs w:val="21"/>
                            </w:rPr>
                            <w:t>nergy</w:t>
                          </w:r>
                        </w:p>
                        <w:p w:rsidR="005C7080" w:rsidRPr="00593F79" w:rsidRDefault="005C7080" w:rsidP="00986589">
                          <w:pPr>
                            <w:jc w:val="center"/>
                            <w:rPr>
                              <w:rStyle w:val="af1"/>
                              <w:rFonts w:ascii="Times New Roman" w:hAnsi="Times New Roman"/>
                              <w:bCs w:val="0"/>
                              <w:szCs w:val="21"/>
                            </w:rPr>
                          </w:pPr>
                          <w:r w:rsidRPr="00593F79">
                            <w:rPr>
                              <w:rFonts w:ascii="Times New Roman" w:hAnsi="Times New Roman"/>
                              <w:b/>
                              <w:bCs/>
                              <w:color w:val="FFC000"/>
                              <w:szCs w:val="21"/>
                            </w:rPr>
                            <w:t>Tel:</w:t>
                          </w:r>
                          <w:r w:rsidRPr="00593F79">
                            <w:rPr>
                              <w:rFonts w:ascii="Times New Roman" w:hAnsi="Times New Roman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593F79">
                            <w:rPr>
                              <w:rFonts w:ascii="Times New Roman" w:hAnsi="Times New Roman"/>
                              <w:b/>
                              <w:szCs w:val="21"/>
                            </w:rPr>
                            <w:t xml:space="preserve">0086-(0)513-80606891    </w:t>
                          </w:r>
                          <w:r w:rsidRPr="00593F79">
                            <w:rPr>
                              <w:rFonts w:ascii="Times New Roman" w:hAnsi="Times New Roman"/>
                              <w:b/>
                              <w:bCs/>
                              <w:color w:val="FFC000"/>
                              <w:szCs w:val="21"/>
                            </w:rPr>
                            <w:t>Web:</w:t>
                          </w:r>
                          <w:r w:rsidRPr="00593F79">
                            <w:rPr>
                              <w:rFonts w:ascii="Times New Roman" w:hAnsi="Times New Roman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hyperlink r:id="rId1" w:history="1">
                            <w:r w:rsidRPr="00593F79">
                              <w:rPr>
                                <w:rStyle w:val="a3"/>
                                <w:rFonts w:ascii="Times New Roman" w:hAnsi="Times New Roman"/>
                                <w:b/>
                                <w:color w:val="auto"/>
                                <w:szCs w:val="21"/>
                                <w:u w:val="none"/>
                              </w:rPr>
                              <w:t>www.alpha-ess.com</w:t>
                            </w:r>
                          </w:hyperlink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7" type="#_x0000_t202" style="position:absolute;left:0;text-align:left;margin-left:-.7pt;margin-top:7.9pt;width:432.85pt;height:42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" filled="f" stroked="f" insetpen="t">
              <v:textbox inset="2.88pt,2.88pt,2.88pt,2.88pt">
                <w:txbxContent>
                  <w:p w:rsidR="008156FF" w:rsidRPr="00593F79" w:rsidRDefault="008156FF" w:rsidP="00BA70D9">
                    <w:pPr>
                      <w:pStyle w:val="ac"/>
                      <w:spacing w:before="0" w:after="0" w:line="360" w:lineRule="auto"/>
                      <w:rPr>
                        <w:rFonts w:ascii="Times New Roman" w:hAnsi="Times New Roman"/>
                        <w:bCs w:val="0"/>
                        <w:sz w:val="21"/>
                        <w:szCs w:val="21"/>
                      </w:rPr>
                    </w:pPr>
                    <w:r w:rsidRPr="00593F79">
                      <w:rPr>
                        <w:rFonts w:ascii="Times New Roman" w:hAnsi="Times New Roman" w:hint="eastAsia"/>
                        <w:bCs w:val="0"/>
                        <w:color w:val="FFC000"/>
                        <w:sz w:val="21"/>
                        <w:szCs w:val="21"/>
                      </w:rPr>
                      <w:t>S</w:t>
                    </w:r>
                    <w:r w:rsidRPr="00593F79">
                      <w:rPr>
                        <w:rFonts w:ascii="Times New Roman" w:hAnsi="Times New Roman" w:hint="eastAsia"/>
                        <w:bCs w:val="0"/>
                        <w:sz w:val="21"/>
                        <w:szCs w:val="21"/>
                      </w:rPr>
                      <w:t xml:space="preserve">marten </w:t>
                    </w:r>
                    <w:r w:rsidRPr="00593F79">
                      <w:rPr>
                        <w:rFonts w:ascii="Times New Roman" w:hAnsi="Times New Roman" w:hint="eastAsia"/>
                        <w:bCs w:val="0"/>
                        <w:color w:val="FFC000"/>
                        <w:sz w:val="21"/>
                        <w:szCs w:val="21"/>
                      </w:rPr>
                      <w:t>Y</w:t>
                    </w:r>
                    <w:r w:rsidRPr="00593F79">
                      <w:rPr>
                        <w:rFonts w:ascii="Times New Roman" w:hAnsi="Times New Roman" w:hint="eastAsia"/>
                        <w:bCs w:val="0"/>
                        <w:sz w:val="21"/>
                        <w:szCs w:val="21"/>
                      </w:rPr>
                      <w:t xml:space="preserve">our </w:t>
                    </w:r>
                    <w:r w:rsidRPr="00593F79">
                      <w:rPr>
                        <w:rFonts w:ascii="Times New Roman" w:hAnsi="Times New Roman" w:hint="eastAsia"/>
                        <w:bCs w:val="0"/>
                        <w:color w:val="FFC000"/>
                        <w:sz w:val="21"/>
                        <w:szCs w:val="21"/>
                      </w:rPr>
                      <w:t>E</w:t>
                    </w:r>
                    <w:r w:rsidRPr="00593F79">
                      <w:rPr>
                        <w:rFonts w:ascii="Times New Roman" w:hAnsi="Times New Roman" w:hint="eastAsia"/>
                        <w:bCs w:val="0"/>
                        <w:sz w:val="21"/>
                        <w:szCs w:val="21"/>
                      </w:rPr>
                      <w:t>nergy</w:t>
                    </w:r>
                  </w:p>
                  <w:p w:rsidR="008156FF" w:rsidRPr="00593F79" w:rsidRDefault="008156FF" w:rsidP="00986589">
                    <w:pPr>
                      <w:jc w:val="center"/>
                      <w:rPr>
                        <w:rStyle w:val="af1"/>
                        <w:rFonts w:ascii="Times New Roman" w:hAnsi="Times New Roman"/>
                        <w:bCs w:val="0"/>
                        <w:szCs w:val="21"/>
                      </w:rPr>
                    </w:pPr>
                    <w:r w:rsidRPr="00593F79">
                      <w:rPr>
                        <w:rFonts w:ascii="Times New Roman" w:hAnsi="Times New Roman"/>
                        <w:b/>
                        <w:bCs/>
                        <w:color w:val="FFC000"/>
                        <w:szCs w:val="21"/>
                      </w:rPr>
                      <w:t>Tel:</w:t>
                    </w:r>
                    <w:r w:rsidRPr="00593F79">
                      <w:rPr>
                        <w:rFonts w:ascii="Times New Roman" w:hAnsi="Times New Roman"/>
                        <w:b/>
                        <w:bCs/>
                        <w:szCs w:val="21"/>
                      </w:rPr>
                      <w:t xml:space="preserve"> </w:t>
                    </w:r>
                    <w:r w:rsidRPr="00593F79">
                      <w:rPr>
                        <w:rFonts w:ascii="Times New Roman" w:hAnsi="Times New Roman"/>
                        <w:b/>
                        <w:szCs w:val="21"/>
                      </w:rPr>
                      <w:t xml:space="preserve">0086-(0)513-80606891    </w:t>
                    </w:r>
                    <w:r w:rsidRPr="00593F79">
                      <w:rPr>
                        <w:rFonts w:ascii="Times New Roman" w:hAnsi="Times New Roman"/>
                        <w:b/>
                        <w:bCs/>
                        <w:color w:val="FFC000"/>
                        <w:szCs w:val="21"/>
                      </w:rPr>
                      <w:t>Web:</w:t>
                    </w:r>
                    <w:r w:rsidRPr="00593F79">
                      <w:rPr>
                        <w:rFonts w:ascii="Times New Roman" w:hAnsi="Times New Roman"/>
                        <w:b/>
                        <w:bCs/>
                        <w:szCs w:val="21"/>
                      </w:rPr>
                      <w:t xml:space="preserve"> </w:t>
                    </w:r>
                    <w:hyperlink r:id="rId2" w:history="1">
                      <w:r w:rsidRPr="00593F79">
                        <w:rPr>
                          <w:rStyle w:val="a3"/>
                          <w:rFonts w:ascii="Times New Roman" w:hAnsi="Times New Roman"/>
                          <w:b/>
                          <w:color w:val="auto"/>
                          <w:szCs w:val="21"/>
                          <w:u w:val="none"/>
                        </w:rPr>
                        <w:t>www.alpha-ess.com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color w:val="FFFFFF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-125730</wp:posOffset>
              </wp:positionH>
              <wp:positionV relativeFrom="paragraph">
                <wp:posOffset>285750</wp:posOffset>
              </wp:positionV>
              <wp:extent cx="7143750" cy="167005"/>
              <wp:effectExtent l="0" t="0" r="1905" b="4445"/>
              <wp:wrapNone/>
              <wp:docPr id="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37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36" w:type="dxa"/>
                            <w:tblBorders>
                              <w:top w:val="single" w:sz="4" w:space="0" w:color="auto"/>
                            </w:tblBorders>
                            <w:tblLook w:val="0000" w:firstRow="0" w:lastRow="0" w:firstColumn="0" w:lastColumn="0" w:noHBand="0" w:noVBand="0"/>
                          </w:tblPr>
                          <w:tblGrid>
                            <w:gridCol w:w="8697"/>
                          </w:tblGrid>
                          <w:tr w:rsidR="005C7080" w:rsidTr="002B3F53">
                            <w:trPr>
                              <w:trHeight w:val="650"/>
                            </w:trPr>
                            <w:tc>
                              <w:tcPr>
                                <w:tcW w:w="8697" w:type="dxa"/>
                              </w:tcPr>
                              <w:p w:rsidR="005C7080" w:rsidRDefault="005C7080"/>
                            </w:tc>
                          </w:tr>
                        </w:tbl>
                        <w:p w:rsidR="005C7080" w:rsidRDefault="005C708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8" type="#_x0000_t202" style="position:absolute;left:0;text-align:left;margin-left:-9.9pt;margin-top:22.5pt;width:562.5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5CEuA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" filled="f" stroked="f">
              <v:textbox>
                <w:txbxContent>
                  <w:tbl>
                    <w:tblPr>
                      <w:tblW w:w="0" w:type="auto"/>
                      <w:tblInd w:w="136" w:type="dxa"/>
                      <w:tblBorders>
                        <w:top w:val="single" w:sz="4" w:space="0" w:color="auto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8697"/>
                    </w:tblGrid>
                    <w:tr w:rsidR="005C7080" w:rsidTr="002B3F53">
                      <w:trPr>
                        <w:trHeight w:val="650"/>
                      </w:trPr>
                      <w:tc>
                        <w:tcPr>
                          <w:tcW w:w="8697" w:type="dxa"/>
                        </w:tcPr>
                        <w:p w:rsidR="005C7080" w:rsidRDefault="005C7080"/>
                      </w:tc>
                    </w:tr>
                  </w:tbl>
                  <w:p w:rsidR="005C7080" w:rsidRDefault="005C7080"/>
                </w:txbxContent>
              </v:textbox>
            </v:shape>
          </w:pict>
        </mc:Fallback>
      </mc:AlternateContent>
    </w:r>
  </w:p>
  <w:p w:rsidR="005C7080" w:rsidRPr="00D774E5" w:rsidRDefault="005C7080" w:rsidP="00D774E5">
    <w:pPr>
      <w:spacing w:before="240"/>
      <w:ind w:right="1100"/>
      <w:rPr>
        <w:rFonts w:ascii="Tahoma" w:hAnsi="Tahoma" w:cs="Tahoma"/>
        <w:color w:val="FFFFFF"/>
        <w:lang w:val="de-DE"/>
      </w:rPr>
    </w:pPr>
    <w:r>
      <w:rPr>
        <w:rFonts w:ascii="Tahoma" w:hAnsi="Tahoma" w:cs="Tahoma" w:hint="eastAsia"/>
        <w:color w:val="FFFFFF"/>
        <w:lang w:val="de-DE"/>
      </w:rPr>
      <w:t>a</w:t>
    </w:r>
    <w:r>
      <w:rPr>
        <w:rFonts w:ascii="Tahoma" w:hAnsi="Tahoma" w:cs="Tahoma"/>
        <w:color w:val="FFFFFF"/>
        <w:lang w:val="de-DE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768" w:rsidRDefault="00336768">
      <w:r>
        <w:separator/>
      </w:r>
    </w:p>
  </w:footnote>
  <w:footnote w:type="continuationSeparator" w:id="0">
    <w:p w:rsidR="00336768" w:rsidRDefault="003367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080" w:rsidRDefault="005C7080">
    <w:pPr>
      <w:pStyle w:val="a8"/>
    </w:pPr>
    <w:r>
      <w:rPr>
        <w:noProof/>
      </w:rPr>
      <w:drawing>
        <wp:inline distT="0" distB="0" distL="0" distR="0">
          <wp:extent cx="5486400" cy="1390650"/>
          <wp:effectExtent l="19050" t="0" r="0" b="0"/>
          <wp:docPr id="1" name="图片 1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390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080" w:rsidRDefault="005C7080" w:rsidP="001B2953">
    <w:pPr>
      <w:tabs>
        <w:tab w:val="left" w:pos="7440"/>
        <w:tab w:val="right" w:pos="8789"/>
      </w:tabs>
      <w:rPr>
        <w:rFonts w:ascii="Cambria" w:hAnsi="Cambria" w:cs="Calibri"/>
        <w:b/>
        <w:sz w:val="32"/>
        <w:szCs w:val="32"/>
      </w:rPr>
    </w:pPr>
    <w:r>
      <w:rPr>
        <w:noProof/>
        <w:sz w:val="13"/>
        <w:szCs w:val="13"/>
      </w:rPr>
      <mc:AlternateContent>
        <mc:Choice Requires="wps">
          <w:drawing>
            <wp:anchor distT="0" distB="0" distL="114300" distR="114300" simplePos="0" relativeHeight="251663872" behindDoc="1" locked="0" layoutInCell="1" allowOverlap="1">
              <wp:simplePos x="0" y="0"/>
              <wp:positionH relativeFrom="column">
                <wp:posOffset>2413635</wp:posOffset>
              </wp:positionH>
              <wp:positionV relativeFrom="paragraph">
                <wp:posOffset>-344805</wp:posOffset>
              </wp:positionV>
              <wp:extent cx="3429635" cy="962025"/>
              <wp:effectExtent l="3810" t="0" r="0" b="1905"/>
              <wp:wrapNone/>
              <wp:docPr id="6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635" cy="962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7080" w:rsidRPr="00282D60" w:rsidRDefault="005C7080" w:rsidP="00A11C5E">
                          <w:pPr>
                            <w:spacing w:line="320" w:lineRule="exact"/>
                            <w:rPr>
                              <w:rFonts w:ascii="Times New Roman" w:hAnsi="Times New Roman"/>
                              <w:b/>
                              <w:bCs/>
                            </w:rPr>
                          </w:pPr>
                          <w:r w:rsidRPr="00282D60">
                            <w:rPr>
                              <w:rFonts w:ascii="Times New Roman" w:eastAsia="微软雅黑" w:hAnsi="微软雅黑"/>
                              <w:b/>
                              <w:bCs/>
                            </w:rPr>
                            <w:t>沃</w:t>
                          </w:r>
                          <w:proofErr w:type="gramStart"/>
                          <w:r w:rsidRPr="00282D60">
                            <w:rPr>
                              <w:rFonts w:ascii="Times New Roman" w:eastAsia="微软雅黑" w:hAnsi="微软雅黑"/>
                              <w:b/>
                              <w:bCs/>
                            </w:rPr>
                            <w:t>太</w:t>
                          </w:r>
                          <w:proofErr w:type="gramEnd"/>
                          <w:r w:rsidRPr="00282D60">
                            <w:rPr>
                              <w:rFonts w:ascii="Times New Roman" w:eastAsia="微软雅黑" w:hAnsi="微软雅黑"/>
                              <w:b/>
                              <w:bCs/>
                            </w:rPr>
                            <w:t>能源南通有限公司</w:t>
                          </w:r>
                          <w:r w:rsidRPr="00282D60">
                            <w:rPr>
                              <w:rFonts w:ascii="Times New Roman" w:hAnsi="Times New Roman"/>
                              <w:b/>
                              <w:bCs/>
                            </w:rPr>
                            <w:t xml:space="preserve"> </w:t>
                          </w:r>
                          <w:r w:rsidRPr="00282D60">
                            <w:rPr>
                              <w:rFonts w:ascii="Times New Roman" w:hAnsi="Times New Roman"/>
                              <w:b/>
                              <w:bCs/>
                              <w:color w:val="1F497D"/>
                            </w:rPr>
                            <w:t> </w:t>
                          </w:r>
                          <w:r w:rsidRPr="00C96857">
                            <w:rPr>
                              <w:rFonts w:ascii="Times New Roman" w:eastAsiaTheme="minorEastAsia" w:hAnsi="Times New Roman" w:hint="eastAsia"/>
                              <w:b/>
                              <w:noProof/>
                              <w:kern w:val="0"/>
                              <w:szCs w:val="21"/>
                            </w:rPr>
                            <w:t>Alpha ESS Co., Ltd.</w:t>
                          </w:r>
                          <w:r>
                            <w:rPr>
                              <w:rFonts w:ascii="Times New Roman" w:eastAsiaTheme="minorEastAsia" w:hAnsi="Times New Roman" w:hint="eastAsia"/>
                              <w:b/>
                              <w:noProof/>
                              <w:color w:val="3C535B"/>
                              <w:kern w:val="0"/>
                              <w:szCs w:val="21"/>
                            </w:rPr>
                            <w:t xml:space="preserve"> </w:t>
                          </w:r>
                        </w:p>
                        <w:p w:rsidR="005C7080" w:rsidRPr="00593F79" w:rsidRDefault="005C7080" w:rsidP="00A11C5E">
                          <w:pPr>
                            <w:spacing w:line="320" w:lineRule="exac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EF2B4D">
                            <w:rPr>
                              <w:rFonts w:ascii="Times New Roman" w:eastAsia="微软雅黑" w:hAnsi="微软雅黑" w:hint="eastAsia"/>
                              <w:sz w:val="18"/>
                              <w:szCs w:val="18"/>
                            </w:rPr>
                            <w:t>江苏省南通市高新区</w:t>
                          </w:r>
                          <w:proofErr w:type="gramStart"/>
                          <w:r w:rsidRPr="00EF2B4D">
                            <w:rPr>
                              <w:rFonts w:ascii="Times New Roman" w:eastAsia="微软雅黑" w:hAnsi="微软雅黑" w:hint="eastAsia"/>
                              <w:sz w:val="18"/>
                              <w:szCs w:val="18"/>
                            </w:rPr>
                            <w:t>九华路</w:t>
                          </w:r>
                          <w:proofErr w:type="gramEnd"/>
                          <w:r w:rsidRPr="00EF2B4D">
                            <w:rPr>
                              <w:rFonts w:ascii="Times New Roman" w:eastAsia="微软雅黑" w:hAnsi="微软雅黑"/>
                              <w:sz w:val="18"/>
                              <w:szCs w:val="18"/>
                            </w:rPr>
                            <w:t>888</w:t>
                          </w:r>
                          <w:r w:rsidRPr="00EF2B4D">
                            <w:rPr>
                              <w:rFonts w:ascii="Times New Roman" w:eastAsia="微软雅黑" w:hAnsi="微软雅黑" w:hint="eastAsia"/>
                              <w:sz w:val="18"/>
                              <w:szCs w:val="18"/>
                            </w:rPr>
                            <w:t>号</w:t>
                          </w:r>
                          <w:r w:rsidRPr="00DC2178">
                            <w:rPr>
                              <w:rFonts w:ascii="Times New Roman" w:eastAsia="微软雅黑" w:hAnsi="微软雅黑" w:hint="eastAsia"/>
                              <w:sz w:val="18"/>
                              <w:szCs w:val="18"/>
                            </w:rPr>
                            <w:t>，</w:t>
                          </w:r>
                          <w:r w:rsidRPr="00593F79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226300</w:t>
                          </w:r>
                        </w:p>
                        <w:p w:rsidR="005C7080" w:rsidRDefault="005C7080" w:rsidP="00DC2178">
                          <w:pPr>
                            <w:spacing w:line="320" w:lineRule="exac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DC217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JiuHua Road 88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8, Nantong High-Tech Industria</w:t>
                          </w:r>
                          <w:r>
                            <w:rPr>
                              <w:rFonts w:ascii="Times New Roman" w:hAnsi="Times New Roman" w:hint="eastAsia"/>
                              <w:sz w:val="18"/>
                              <w:szCs w:val="18"/>
                            </w:rPr>
                            <w:t xml:space="preserve">l </w:t>
                          </w:r>
                          <w:r w:rsidRPr="00DC217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Development Zone, </w:t>
                          </w:r>
                        </w:p>
                        <w:p w:rsidR="005C7080" w:rsidRPr="00593F79" w:rsidRDefault="005C7080" w:rsidP="00DC2178">
                          <w:pPr>
                            <w:spacing w:line="320" w:lineRule="exact"/>
                            <w:rPr>
                              <w:rStyle w:val="a3"/>
                              <w:rFonts w:ascii="Times New Roman" w:hAnsi="Times New Roman"/>
                              <w:color w:val="auto"/>
                              <w:sz w:val="18"/>
                              <w:szCs w:val="18"/>
                              <w:u w:val="none"/>
                            </w:rPr>
                          </w:pPr>
                          <w:r w:rsidRPr="00DC217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Nantong City, 226300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left:0;text-align:left;margin-left:190.05pt;margin-top:-27.15pt;width:270.05pt;height:75.7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" stroked="f">
              <v:textbox>
                <w:txbxContent>
                  <w:p w:rsidR="008156FF" w:rsidRPr="00282D60" w:rsidRDefault="008156FF" w:rsidP="00A11C5E">
                    <w:pPr>
                      <w:spacing w:line="320" w:lineRule="exact"/>
                      <w:rPr>
                        <w:rFonts w:ascii="Times New Roman" w:hAnsi="Times New Roman"/>
                        <w:b/>
                        <w:bCs/>
                      </w:rPr>
                    </w:pPr>
                    <w:r w:rsidRPr="00282D60">
                      <w:rPr>
                        <w:rFonts w:ascii="Times New Roman" w:eastAsia="微软雅黑" w:hAnsi="微软雅黑"/>
                        <w:b/>
                        <w:bCs/>
                      </w:rPr>
                      <w:t>沃</w:t>
                    </w:r>
                    <w:proofErr w:type="gramStart"/>
                    <w:r w:rsidRPr="00282D60">
                      <w:rPr>
                        <w:rFonts w:ascii="Times New Roman" w:eastAsia="微软雅黑" w:hAnsi="微软雅黑"/>
                        <w:b/>
                        <w:bCs/>
                      </w:rPr>
                      <w:t>太</w:t>
                    </w:r>
                    <w:proofErr w:type="gramEnd"/>
                    <w:r w:rsidRPr="00282D60">
                      <w:rPr>
                        <w:rFonts w:ascii="Times New Roman" w:eastAsia="微软雅黑" w:hAnsi="微软雅黑"/>
                        <w:b/>
                        <w:bCs/>
                      </w:rPr>
                      <w:t>能源南通有限公司</w:t>
                    </w:r>
                    <w:r w:rsidRPr="00282D60">
                      <w:rPr>
                        <w:rFonts w:ascii="Times New Roman" w:hAnsi="Times New Roman"/>
                        <w:b/>
                        <w:bCs/>
                      </w:rPr>
                      <w:t xml:space="preserve"> </w:t>
                    </w:r>
                    <w:r w:rsidRPr="00282D60">
                      <w:rPr>
                        <w:rFonts w:ascii="Times New Roman" w:hAnsi="Times New Roman"/>
                        <w:b/>
                        <w:bCs/>
                        <w:color w:val="1F497D"/>
                      </w:rPr>
                      <w:t> </w:t>
                    </w:r>
                    <w:r w:rsidRPr="00C96857">
                      <w:rPr>
                        <w:rFonts w:ascii="Times New Roman" w:eastAsiaTheme="minorEastAsia" w:hAnsi="Times New Roman" w:hint="eastAsia"/>
                        <w:b/>
                        <w:noProof/>
                        <w:kern w:val="0"/>
                        <w:szCs w:val="21"/>
                      </w:rPr>
                      <w:t>Alpha ESS Co., Ltd.</w:t>
                    </w:r>
                    <w:r>
                      <w:rPr>
                        <w:rFonts w:ascii="Times New Roman" w:eastAsiaTheme="minorEastAsia" w:hAnsi="Times New Roman" w:hint="eastAsia"/>
                        <w:b/>
                        <w:noProof/>
                        <w:color w:val="3C535B"/>
                        <w:kern w:val="0"/>
                        <w:szCs w:val="21"/>
                      </w:rPr>
                      <w:t xml:space="preserve"> </w:t>
                    </w:r>
                  </w:p>
                  <w:p w:rsidR="008156FF" w:rsidRPr="00593F79" w:rsidRDefault="008156FF" w:rsidP="00A11C5E">
                    <w:pPr>
                      <w:spacing w:line="320" w:lineRule="exact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EF2B4D">
                      <w:rPr>
                        <w:rFonts w:ascii="Times New Roman" w:eastAsia="微软雅黑" w:hAnsi="微软雅黑" w:hint="eastAsia"/>
                        <w:sz w:val="18"/>
                        <w:szCs w:val="18"/>
                      </w:rPr>
                      <w:t>江苏省南通市高新区</w:t>
                    </w:r>
                    <w:proofErr w:type="gramStart"/>
                    <w:r w:rsidRPr="00EF2B4D">
                      <w:rPr>
                        <w:rFonts w:ascii="Times New Roman" w:eastAsia="微软雅黑" w:hAnsi="微软雅黑" w:hint="eastAsia"/>
                        <w:sz w:val="18"/>
                        <w:szCs w:val="18"/>
                      </w:rPr>
                      <w:t>九华路</w:t>
                    </w:r>
                    <w:proofErr w:type="gramEnd"/>
                    <w:r w:rsidRPr="00EF2B4D">
                      <w:rPr>
                        <w:rFonts w:ascii="Times New Roman" w:eastAsia="微软雅黑" w:hAnsi="微软雅黑"/>
                        <w:sz w:val="18"/>
                        <w:szCs w:val="18"/>
                      </w:rPr>
                      <w:t>888</w:t>
                    </w:r>
                    <w:r w:rsidRPr="00EF2B4D">
                      <w:rPr>
                        <w:rFonts w:ascii="Times New Roman" w:eastAsia="微软雅黑" w:hAnsi="微软雅黑" w:hint="eastAsia"/>
                        <w:sz w:val="18"/>
                        <w:szCs w:val="18"/>
                      </w:rPr>
                      <w:t>号</w:t>
                    </w:r>
                    <w:r w:rsidRPr="00DC2178">
                      <w:rPr>
                        <w:rFonts w:ascii="Times New Roman" w:eastAsia="微软雅黑" w:hAnsi="微软雅黑" w:hint="eastAsia"/>
                        <w:sz w:val="18"/>
                        <w:szCs w:val="18"/>
                      </w:rPr>
                      <w:t>，</w:t>
                    </w:r>
                    <w:r w:rsidRPr="00593F79">
                      <w:rPr>
                        <w:rFonts w:ascii="Times New Roman" w:hAnsi="Times New Roman"/>
                        <w:sz w:val="18"/>
                        <w:szCs w:val="18"/>
                      </w:rPr>
                      <w:t>226300</w:t>
                    </w:r>
                  </w:p>
                  <w:p w:rsidR="008156FF" w:rsidRDefault="008156FF" w:rsidP="00DC2178">
                    <w:pPr>
                      <w:spacing w:line="320" w:lineRule="exact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DC2178">
                      <w:rPr>
                        <w:rFonts w:ascii="Times New Roman" w:hAnsi="Times New Roman"/>
                        <w:sz w:val="18"/>
                        <w:szCs w:val="18"/>
                      </w:rPr>
                      <w:t>JiuHua Road 88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8, Nantong High-Tech Industria</w:t>
                    </w:r>
                    <w:r>
                      <w:rPr>
                        <w:rFonts w:ascii="Times New Roman" w:hAnsi="Times New Roman" w:hint="eastAsia"/>
                        <w:sz w:val="18"/>
                        <w:szCs w:val="18"/>
                      </w:rPr>
                      <w:t xml:space="preserve">l </w:t>
                    </w:r>
                    <w:r w:rsidRPr="00DC2178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Development Zone, </w:t>
                    </w:r>
                  </w:p>
                  <w:p w:rsidR="008156FF" w:rsidRPr="00593F79" w:rsidRDefault="008156FF" w:rsidP="00DC2178">
                    <w:pPr>
                      <w:spacing w:line="320" w:lineRule="exact"/>
                      <w:rPr>
                        <w:rStyle w:val="a3"/>
                        <w:rFonts w:ascii="Times New Roman" w:hAnsi="Times New Roman"/>
                        <w:color w:val="auto"/>
                        <w:sz w:val="18"/>
                        <w:szCs w:val="18"/>
                        <w:u w:val="none"/>
                      </w:rPr>
                    </w:pPr>
                    <w:r w:rsidRPr="00DC2178">
                      <w:rPr>
                        <w:rFonts w:ascii="Times New Roman" w:hAnsi="Times New Roman"/>
                        <w:sz w:val="18"/>
                        <w:szCs w:val="18"/>
                      </w:rPr>
                      <w:t>Nantong City, 226300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3"/>
        <w:szCs w:val="13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-16758</wp:posOffset>
          </wp:positionH>
          <wp:positionV relativeFrom="paragraph">
            <wp:posOffset>-333651</wp:posOffset>
          </wp:positionV>
          <wp:extent cx="879447" cy="922351"/>
          <wp:effectExtent l="19050" t="0" r="0" b="0"/>
          <wp:wrapNone/>
          <wp:docPr id="4" name="图片 2" descr="alpha-logo-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pha-logo-cmy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9447" cy="922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C7080" w:rsidRDefault="005C7080" w:rsidP="001B2953">
    <w:pPr>
      <w:tabs>
        <w:tab w:val="left" w:pos="7440"/>
        <w:tab w:val="right" w:pos="8789"/>
      </w:tabs>
      <w:rPr>
        <w:rFonts w:ascii="Cambria" w:hAnsi="Cambria" w:cs="Calibri"/>
        <w:b/>
        <w:sz w:val="32"/>
        <w:szCs w:val="32"/>
      </w:rPr>
    </w:pPr>
  </w:p>
  <w:p w:rsidR="005C7080" w:rsidRPr="00900D17" w:rsidRDefault="005C7080" w:rsidP="00900D17">
    <w:pPr>
      <w:tabs>
        <w:tab w:val="left" w:pos="7440"/>
        <w:tab w:val="right" w:pos="8789"/>
      </w:tabs>
      <w:rPr>
        <w:rFonts w:ascii="Cambria" w:hAnsi="Cambria" w:cs="Calibri"/>
        <w:b/>
        <w:sz w:val="32"/>
        <w:szCs w:val="32"/>
      </w:rPr>
    </w:pPr>
    <w:r>
      <w:rPr>
        <w:noProof/>
        <w:sz w:val="13"/>
        <w:szCs w:val="13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-146685</wp:posOffset>
              </wp:positionH>
              <wp:positionV relativeFrom="paragraph">
                <wp:posOffset>160655</wp:posOffset>
              </wp:positionV>
              <wp:extent cx="5997575" cy="0"/>
              <wp:effectExtent l="5715" t="8255" r="6985" b="10795"/>
              <wp:wrapNone/>
              <wp:docPr id="5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7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8A1D4F" id="Line 30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55pt,12.65pt" to="460.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25B7"/>
    <w:multiLevelType w:val="hybridMultilevel"/>
    <w:tmpl w:val="207446D6"/>
    <w:lvl w:ilvl="0" w:tplc="44E8F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31087E"/>
    <w:multiLevelType w:val="hybridMultilevel"/>
    <w:tmpl w:val="4106F7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0583B"/>
    <w:multiLevelType w:val="hybridMultilevel"/>
    <w:tmpl w:val="C3DA0DCC"/>
    <w:lvl w:ilvl="0" w:tplc="72049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E074EA"/>
    <w:multiLevelType w:val="hybridMultilevel"/>
    <w:tmpl w:val="1DCA0F0A"/>
    <w:lvl w:ilvl="0" w:tplc="C68C62A0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5D2538"/>
    <w:multiLevelType w:val="hybridMultilevel"/>
    <w:tmpl w:val="3EC686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5861B8"/>
    <w:multiLevelType w:val="hybridMultilevel"/>
    <w:tmpl w:val="3FA6283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94609"/>
    <w:multiLevelType w:val="hybridMultilevel"/>
    <w:tmpl w:val="06FAED3C"/>
    <w:lvl w:ilvl="0" w:tplc="561CD294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BA25CD"/>
    <w:multiLevelType w:val="hybridMultilevel"/>
    <w:tmpl w:val="C396CA2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F47B6"/>
    <w:multiLevelType w:val="hybridMultilevel"/>
    <w:tmpl w:val="5EF8D6BC"/>
    <w:lvl w:ilvl="0" w:tplc="98FA2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104E6F"/>
    <w:multiLevelType w:val="hybridMultilevel"/>
    <w:tmpl w:val="1D665416"/>
    <w:lvl w:ilvl="0" w:tplc="4C722A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93960FD"/>
    <w:multiLevelType w:val="hybridMultilevel"/>
    <w:tmpl w:val="FFB20F40"/>
    <w:lvl w:ilvl="0" w:tplc="BB2860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864EA9"/>
    <w:multiLevelType w:val="hybridMultilevel"/>
    <w:tmpl w:val="3D1AA0A6"/>
    <w:lvl w:ilvl="0" w:tplc="0407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BF52F87"/>
    <w:multiLevelType w:val="hybridMultilevel"/>
    <w:tmpl w:val="F3885F02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73F7D"/>
    <w:multiLevelType w:val="hybridMultilevel"/>
    <w:tmpl w:val="12B62AE0"/>
    <w:lvl w:ilvl="0" w:tplc="90E08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773CEA"/>
    <w:multiLevelType w:val="hybridMultilevel"/>
    <w:tmpl w:val="448E87E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3149F5"/>
    <w:multiLevelType w:val="hybridMultilevel"/>
    <w:tmpl w:val="FD3A573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37C2E"/>
    <w:multiLevelType w:val="hybridMultilevel"/>
    <w:tmpl w:val="743A50B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D77F3"/>
    <w:multiLevelType w:val="hybridMultilevel"/>
    <w:tmpl w:val="E14E21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32F06"/>
    <w:multiLevelType w:val="hybridMultilevel"/>
    <w:tmpl w:val="0CDEF2B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340DF"/>
    <w:multiLevelType w:val="hybridMultilevel"/>
    <w:tmpl w:val="A5B804B0"/>
    <w:lvl w:ilvl="0" w:tplc="109EB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AB26BB"/>
    <w:multiLevelType w:val="hybridMultilevel"/>
    <w:tmpl w:val="B574A3A4"/>
    <w:lvl w:ilvl="0" w:tplc="14FC507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620B74"/>
    <w:multiLevelType w:val="hybridMultilevel"/>
    <w:tmpl w:val="F5E618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44FBC"/>
    <w:multiLevelType w:val="hybridMultilevel"/>
    <w:tmpl w:val="D2DCF958"/>
    <w:lvl w:ilvl="0" w:tplc="16B8F2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9644EB2"/>
    <w:multiLevelType w:val="hybridMultilevel"/>
    <w:tmpl w:val="93EA0A4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FCE647E"/>
    <w:multiLevelType w:val="multilevel"/>
    <w:tmpl w:val="E632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505585"/>
    <w:multiLevelType w:val="hybridMultilevel"/>
    <w:tmpl w:val="4F307B7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A5AC1"/>
    <w:multiLevelType w:val="hybridMultilevel"/>
    <w:tmpl w:val="CF2C88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57D668D"/>
    <w:multiLevelType w:val="hybridMultilevel"/>
    <w:tmpl w:val="DE46BF9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5B30886"/>
    <w:multiLevelType w:val="hybridMultilevel"/>
    <w:tmpl w:val="AA761DB4"/>
    <w:lvl w:ilvl="0" w:tplc="AA6EB1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0250A8"/>
    <w:multiLevelType w:val="hybridMultilevel"/>
    <w:tmpl w:val="C2CC95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C614CD"/>
    <w:multiLevelType w:val="hybridMultilevel"/>
    <w:tmpl w:val="1F509F56"/>
    <w:lvl w:ilvl="0" w:tplc="ADB0D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7E444F"/>
    <w:multiLevelType w:val="hybridMultilevel"/>
    <w:tmpl w:val="35D8F66C"/>
    <w:lvl w:ilvl="0" w:tplc="877E7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1F4DFA"/>
    <w:multiLevelType w:val="hybridMultilevel"/>
    <w:tmpl w:val="4592488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0F7A00"/>
    <w:multiLevelType w:val="hybridMultilevel"/>
    <w:tmpl w:val="30DE3DEC"/>
    <w:lvl w:ilvl="0" w:tplc="04581A66">
      <w:start w:val="1"/>
      <w:numFmt w:val="japaneseCounting"/>
      <w:lvlText w:val="第%1、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9"/>
  </w:num>
  <w:num w:numId="3">
    <w:abstractNumId w:val="21"/>
  </w:num>
  <w:num w:numId="4">
    <w:abstractNumId w:val="18"/>
  </w:num>
  <w:num w:numId="5">
    <w:abstractNumId w:val="11"/>
  </w:num>
  <w:num w:numId="6">
    <w:abstractNumId w:val="17"/>
  </w:num>
  <w:num w:numId="7">
    <w:abstractNumId w:val="25"/>
  </w:num>
  <w:num w:numId="8">
    <w:abstractNumId w:val="16"/>
  </w:num>
  <w:num w:numId="9">
    <w:abstractNumId w:val="15"/>
  </w:num>
  <w:num w:numId="10">
    <w:abstractNumId w:val="32"/>
  </w:num>
  <w:num w:numId="11">
    <w:abstractNumId w:val="5"/>
  </w:num>
  <w:num w:numId="12">
    <w:abstractNumId w:val="7"/>
  </w:num>
  <w:num w:numId="13">
    <w:abstractNumId w:val="1"/>
  </w:num>
  <w:num w:numId="14">
    <w:abstractNumId w:val="23"/>
  </w:num>
  <w:num w:numId="15">
    <w:abstractNumId w:val="28"/>
  </w:num>
  <w:num w:numId="16">
    <w:abstractNumId w:val="6"/>
  </w:num>
  <w:num w:numId="17">
    <w:abstractNumId w:val="33"/>
  </w:num>
  <w:num w:numId="18">
    <w:abstractNumId w:val="14"/>
  </w:num>
  <w:num w:numId="19">
    <w:abstractNumId w:val="0"/>
  </w:num>
  <w:num w:numId="20">
    <w:abstractNumId w:val="4"/>
  </w:num>
  <w:num w:numId="21">
    <w:abstractNumId w:val="26"/>
  </w:num>
  <w:num w:numId="22">
    <w:abstractNumId w:val="27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</w:num>
  <w:num w:numId="25">
    <w:abstractNumId w:val="19"/>
  </w:num>
  <w:num w:numId="26">
    <w:abstractNumId w:val="3"/>
  </w:num>
  <w:num w:numId="27">
    <w:abstractNumId w:val="8"/>
  </w:num>
  <w:num w:numId="28">
    <w:abstractNumId w:val="31"/>
  </w:num>
  <w:num w:numId="29">
    <w:abstractNumId w:val="22"/>
  </w:num>
  <w:num w:numId="30">
    <w:abstractNumId w:val="10"/>
  </w:num>
  <w:num w:numId="31">
    <w:abstractNumId w:val="2"/>
  </w:num>
  <w:num w:numId="32">
    <w:abstractNumId w:val="9"/>
  </w:num>
  <w:num w:numId="33">
    <w:abstractNumId w:val="1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D8"/>
    <w:rsid w:val="00004BBC"/>
    <w:rsid w:val="0000582B"/>
    <w:rsid w:val="00007467"/>
    <w:rsid w:val="0000797D"/>
    <w:rsid w:val="000101BC"/>
    <w:rsid w:val="000103B8"/>
    <w:rsid w:val="000133F6"/>
    <w:rsid w:val="00014AB7"/>
    <w:rsid w:val="00016D90"/>
    <w:rsid w:val="0001779B"/>
    <w:rsid w:val="00020360"/>
    <w:rsid w:val="00020BD7"/>
    <w:rsid w:val="00021D4D"/>
    <w:rsid w:val="00023930"/>
    <w:rsid w:val="000242A7"/>
    <w:rsid w:val="00025327"/>
    <w:rsid w:val="0002641D"/>
    <w:rsid w:val="0003111E"/>
    <w:rsid w:val="0003177A"/>
    <w:rsid w:val="00031CDD"/>
    <w:rsid w:val="00031F2F"/>
    <w:rsid w:val="00032434"/>
    <w:rsid w:val="0003365C"/>
    <w:rsid w:val="000339AE"/>
    <w:rsid w:val="0003407A"/>
    <w:rsid w:val="000349F7"/>
    <w:rsid w:val="00036D54"/>
    <w:rsid w:val="000418F1"/>
    <w:rsid w:val="00042288"/>
    <w:rsid w:val="0004294D"/>
    <w:rsid w:val="00042FA6"/>
    <w:rsid w:val="00045AAE"/>
    <w:rsid w:val="00045BD0"/>
    <w:rsid w:val="00046631"/>
    <w:rsid w:val="00046642"/>
    <w:rsid w:val="00046786"/>
    <w:rsid w:val="00047855"/>
    <w:rsid w:val="00047970"/>
    <w:rsid w:val="00047EBF"/>
    <w:rsid w:val="000512F5"/>
    <w:rsid w:val="0005218C"/>
    <w:rsid w:val="00052DF9"/>
    <w:rsid w:val="00054754"/>
    <w:rsid w:val="00054A72"/>
    <w:rsid w:val="00055241"/>
    <w:rsid w:val="000575FE"/>
    <w:rsid w:val="00057DAC"/>
    <w:rsid w:val="0006014A"/>
    <w:rsid w:val="00062DC3"/>
    <w:rsid w:val="000631B6"/>
    <w:rsid w:val="00063C09"/>
    <w:rsid w:val="00063EFA"/>
    <w:rsid w:val="000640A7"/>
    <w:rsid w:val="0006497E"/>
    <w:rsid w:val="000651DA"/>
    <w:rsid w:val="000652AC"/>
    <w:rsid w:val="00065689"/>
    <w:rsid w:val="0007102E"/>
    <w:rsid w:val="00071C7E"/>
    <w:rsid w:val="00072AE4"/>
    <w:rsid w:val="00072CF8"/>
    <w:rsid w:val="00073BBE"/>
    <w:rsid w:val="000742A5"/>
    <w:rsid w:val="000744CC"/>
    <w:rsid w:val="000754BD"/>
    <w:rsid w:val="00075786"/>
    <w:rsid w:val="000767BB"/>
    <w:rsid w:val="000768C5"/>
    <w:rsid w:val="0007796D"/>
    <w:rsid w:val="00080CC3"/>
    <w:rsid w:val="00081773"/>
    <w:rsid w:val="000818FB"/>
    <w:rsid w:val="00083263"/>
    <w:rsid w:val="00083483"/>
    <w:rsid w:val="0008363C"/>
    <w:rsid w:val="00083B91"/>
    <w:rsid w:val="0008429D"/>
    <w:rsid w:val="00085429"/>
    <w:rsid w:val="000919ED"/>
    <w:rsid w:val="0009348C"/>
    <w:rsid w:val="000A1BA1"/>
    <w:rsid w:val="000A1E43"/>
    <w:rsid w:val="000A2542"/>
    <w:rsid w:val="000A33CB"/>
    <w:rsid w:val="000A3754"/>
    <w:rsid w:val="000A5C4F"/>
    <w:rsid w:val="000A681B"/>
    <w:rsid w:val="000B042D"/>
    <w:rsid w:val="000B0E24"/>
    <w:rsid w:val="000B16D0"/>
    <w:rsid w:val="000B2450"/>
    <w:rsid w:val="000B3906"/>
    <w:rsid w:val="000C1498"/>
    <w:rsid w:val="000C3589"/>
    <w:rsid w:val="000C4739"/>
    <w:rsid w:val="000C54EF"/>
    <w:rsid w:val="000C6AC5"/>
    <w:rsid w:val="000C7763"/>
    <w:rsid w:val="000D05F0"/>
    <w:rsid w:val="000D0D24"/>
    <w:rsid w:val="000D1CC9"/>
    <w:rsid w:val="000D46EC"/>
    <w:rsid w:val="000D66BD"/>
    <w:rsid w:val="000E0DC4"/>
    <w:rsid w:val="000F08C2"/>
    <w:rsid w:val="000F1174"/>
    <w:rsid w:val="000F1995"/>
    <w:rsid w:val="000F4B44"/>
    <w:rsid w:val="000F5544"/>
    <w:rsid w:val="000F7EA5"/>
    <w:rsid w:val="00100545"/>
    <w:rsid w:val="001036C0"/>
    <w:rsid w:val="00103E21"/>
    <w:rsid w:val="0010414C"/>
    <w:rsid w:val="00107906"/>
    <w:rsid w:val="00110AFA"/>
    <w:rsid w:val="00111577"/>
    <w:rsid w:val="0011170A"/>
    <w:rsid w:val="00114168"/>
    <w:rsid w:val="001147F4"/>
    <w:rsid w:val="00114A8C"/>
    <w:rsid w:val="00114B77"/>
    <w:rsid w:val="001170C6"/>
    <w:rsid w:val="00125DC6"/>
    <w:rsid w:val="001318B6"/>
    <w:rsid w:val="00132078"/>
    <w:rsid w:val="0013219C"/>
    <w:rsid w:val="0013288D"/>
    <w:rsid w:val="00132F60"/>
    <w:rsid w:val="001331F9"/>
    <w:rsid w:val="001353E5"/>
    <w:rsid w:val="00137AB8"/>
    <w:rsid w:val="001433D9"/>
    <w:rsid w:val="00144631"/>
    <w:rsid w:val="00144D2E"/>
    <w:rsid w:val="0014648A"/>
    <w:rsid w:val="00147C3B"/>
    <w:rsid w:val="0015013A"/>
    <w:rsid w:val="001509EA"/>
    <w:rsid w:val="00152579"/>
    <w:rsid w:val="00162FBE"/>
    <w:rsid w:val="001630A8"/>
    <w:rsid w:val="001666AE"/>
    <w:rsid w:val="001668D8"/>
    <w:rsid w:val="001709A8"/>
    <w:rsid w:val="00171153"/>
    <w:rsid w:val="0017197C"/>
    <w:rsid w:val="00172BD9"/>
    <w:rsid w:val="001755EC"/>
    <w:rsid w:val="0017642A"/>
    <w:rsid w:val="001766F1"/>
    <w:rsid w:val="00177965"/>
    <w:rsid w:val="00177F00"/>
    <w:rsid w:val="00181586"/>
    <w:rsid w:val="00183BC7"/>
    <w:rsid w:val="00183C0B"/>
    <w:rsid w:val="00184EDB"/>
    <w:rsid w:val="001850C3"/>
    <w:rsid w:val="0018725A"/>
    <w:rsid w:val="001876CB"/>
    <w:rsid w:val="00190692"/>
    <w:rsid w:val="00190B48"/>
    <w:rsid w:val="00191523"/>
    <w:rsid w:val="00192A45"/>
    <w:rsid w:val="0019304F"/>
    <w:rsid w:val="0019358F"/>
    <w:rsid w:val="001950B0"/>
    <w:rsid w:val="0019785C"/>
    <w:rsid w:val="001A04EB"/>
    <w:rsid w:val="001A0965"/>
    <w:rsid w:val="001A20F3"/>
    <w:rsid w:val="001A246A"/>
    <w:rsid w:val="001A4D43"/>
    <w:rsid w:val="001A6483"/>
    <w:rsid w:val="001A6A4C"/>
    <w:rsid w:val="001A777E"/>
    <w:rsid w:val="001A786F"/>
    <w:rsid w:val="001B11D5"/>
    <w:rsid w:val="001B22A0"/>
    <w:rsid w:val="001B2953"/>
    <w:rsid w:val="001B3CD4"/>
    <w:rsid w:val="001B3F16"/>
    <w:rsid w:val="001B447F"/>
    <w:rsid w:val="001B6AA2"/>
    <w:rsid w:val="001B78C7"/>
    <w:rsid w:val="001C017D"/>
    <w:rsid w:val="001C1C31"/>
    <w:rsid w:val="001C2EB5"/>
    <w:rsid w:val="001C4F53"/>
    <w:rsid w:val="001C5D11"/>
    <w:rsid w:val="001D1992"/>
    <w:rsid w:val="001D1FBE"/>
    <w:rsid w:val="001D3360"/>
    <w:rsid w:val="001D3CE4"/>
    <w:rsid w:val="001D4713"/>
    <w:rsid w:val="001D668C"/>
    <w:rsid w:val="001D759B"/>
    <w:rsid w:val="001E06E8"/>
    <w:rsid w:val="001E06EA"/>
    <w:rsid w:val="001E0EAB"/>
    <w:rsid w:val="001E2AE4"/>
    <w:rsid w:val="001E7B25"/>
    <w:rsid w:val="001E7D46"/>
    <w:rsid w:val="001F039F"/>
    <w:rsid w:val="001F0E0E"/>
    <w:rsid w:val="001F25A9"/>
    <w:rsid w:val="001F27CF"/>
    <w:rsid w:val="001F2E4B"/>
    <w:rsid w:val="001F32A5"/>
    <w:rsid w:val="001F3612"/>
    <w:rsid w:val="001F4657"/>
    <w:rsid w:val="001F5E00"/>
    <w:rsid w:val="001F72DD"/>
    <w:rsid w:val="00200646"/>
    <w:rsid w:val="00202A93"/>
    <w:rsid w:val="002047ED"/>
    <w:rsid w:val="002052FB"/>
    <w:rsid w:val="002075E0"/>
    <w:rsid w:val="00211844"/>
    <w:rsid w:val="00211D99"/>
    <w:rsid w:val="0021640F"/>
    <w:rsid w:val="002165D1"/>
    <w:rsid w:val="00217FB2"/>
    <w:rsid w:val="0022326F"/>
    <w:rsid w:val="002242E6"/>
    <w:rsid w:val="0022492A"/>
    <w:rsid w:val="00224CE9"/>
    <w:rsid w:val="00225A39"/>
    <w:rsid w:val="00230BEB"/>
    <w:rsid w:val="00230FD1"/>
    <w:rsid w:val="002314D5"/>
    <w:rsid w:val="00240759"/>
    <w:rsid w:val="00240D12"/>
    <w:rsid w:val="002427E2"/>
    <w:rsid w:val="00243662"/>
    <w:rsid w:val="00244933"/>
    <w:rsid w:val="00244E27"/>
    <w:rsid w:val="00244FE2"/>
    <w:rsid w:val="002477A1"/>
    <w:rsid w:val="002506C1"/>
    <w:rsid w:val="00252CC2"/>
    <w:rsid w:val="00255695"/>
    <w:rsid w:val="00256A49"/>
    <w:rsid w:val="00256C2A"/>
    <w:rsid w:val="002630C1"/>
    <w:rsid w:val="00263FFD"/>
    <w:rsid w:val="002651DB"/>
    <w:rsid w:val="002679DA"/>
    <w:rsid w:val="0027002C"/>
    <w:rsid w:val="002717FE"/>
    <w:rsid w:val="00272D83"/>
    <w:rsid w:val="002736D1"/>
    <w:rsid w:val="002764D9"/>
    <w:rsid w:val="0028002D"/>
    <w:rsid w:val="00280180"/>
    <w:rsid w:val="00282772"/>
    <w:rsid w:val="00282D60"/>
    <w:rsid w:val="00283B96"/>
    <w:rsid w:val="0028533F"/>
    <w:rsid w:val="002854A0"/>
    <w:rsid w:val="00285715"/>
    <w:rsid w:val="00285BDE"/>
    <w:rsid w:val="00291AE2"/>
    <w:rsid w:val="002950D8"/>
    <w:rsid w:val="00295C1A"/>
    <w:rsid w:val="00297B81"/>
    <w:rsid w:val="002A0BB4"/>
    <w:rsid w:val="002A2BC5"/>
    <w:rsid w:val="002A470E"/>
    <w:rsid w:val="002A53DC"/>
    <w:rsid w:val="002A69DB"/>
    <w:rsid w:val="002A7131"/>
    <w:rsid w:val="002A7730"/>
    <w:rsid w:val="002A7B4E"/>
    <w:rsid w:val="002B1E62"/>
    <w:rsid w:val="002B26BF"/>
    <w:rsid w:val="002B3F53"/>
    <w:rsid w:val="002B6592"/>
    <w:rsid w:val="002B667B"/>
    <w:rsid w:val="002B6A61"/>
    <w:rsid w:val="002B7C5A"/>
    <w:rsid w:val="002C23E9"/>
    <w:rsid w:val="002C24EE"/>
    <w:rsid w:val="002C3374"/>
    <w:rsid w:val="002C34B0"/>
    <w:rsid w:val="002C4D93"/>
    <w:rsid w:val="002C66B5"/>
    <w:rsid w:val="002C7250"/>
    <w:rsid w:val="002D0AEE"/>
    <w:rsid w:val="002D1C01"/>
    <w:rsid w:val="002D3FD2"/>
    <w:rsid w:val="002D6BB0"/>
    <w:rsid w:val="002D6BFC"/>
    <w:rsid w:val="002D76F8"/>
    <w:rsid w:val="002E259C"/>
    <w:rsid w:val="002E47B9"/>
    <w:rsid w:val="002E48E1"/>
    <w:rsid w:val="002E5327"/>
    <w:rsid w:val="002E5519"/>
    <w:rsid w:val="002E7A0F"/>
    <w:rsid w:val="002F1B23"/>
    <w:rsid w:val="002F2D4B"/>
    <w:rsid w:val="002F3D4C"/>
    <w:rsid w:val="002F4D27"/>
    <w:rsid w:val="002F5EC9"/>
    <w:rsid w:val="00301921"/>
    <w:rsid w:val="00303DA7"/>
    <w:rsid w:val="00304CAF"/>
    <w:rsid w:val="00304F8E"/>
    <w:rsid w:val="003052DD"/>
    <w:rsid w:val="00307A2F"/>
    <w:rsid w:val="00310464"/>
    <w:rsid w:val="003109C2"/>
    <w:rsid w:val="00310BAC"/>
    <w:rsid w:val="00311E12"/>
    <w:rsid w:val="00312F5D"/>
    <w:rsid w:val="00312FCD"/>
    <w:rsid w:val="00314556"/>
    <w:rsid w:val="00315D92"/>
    <w:rsid w:val="00317C72"/>
    <w:rsid w:val="0032000B"/>
    <w:rsid w:val="00320F4A"/>
    <w:rsid w:val="0032184B"/>
    <w:rsid w:val="0032323F"/>
    <w:rsid w:val="003250B6"/>
    <w:rsid w:val="00325D3E"/>
    <w:rsid w:val="003272DF"/>
    <w:rsid w:val="00327965"/>
    <w:rsid w:val="00330957"/>
    <w:rsid w:val="00331690"/>
    <w:rsid w:val="003336F9"/>
    <w:rsid w:val="00336768"/>
    <w:rsid w:val="00340AA1"/>
    <w:rsid w:val="00341119"/>
    <w:rsid w:val="0034303B"/>
    <w:rsid w:val="00344078"/>
    <w:rsid w:val="00345AAC"/>
    <w:rsid w:val="00350F7D"/>
    <w:rsid w:val="00351553"/>
    <w:rsid w:val="00351ED8"/>
    <w:rsid w:val="0035330D"/>
    <w:rsid w:val="003573EA"/>
    <w:rsid w:val="0036025E"/>
    <w:rsid w:val="00361663"/>
    <w:rsid w:val="00361AA3"/>
    <w:rsid w:val="00361FCC"/>
    <w:rsid w:val="00362AA2"/>
    <w:rsid w:val="003630F8"/>
    <w:rsid w:val="0036372C"/>
    <w:rsid w:val="00364D06"/>
    <w:rsid w:val="00365D8E"/>
    <w:rsid w:val="00367407"/>
    <w:rsid w:val="003739F3"/>
    <w:rsid w:val="00374C3E"/>
    <w:rsid w:val="00375438"/>
    <w:rsid w:val="00375685"/>
    <w:rsid w:val="003757D1"/>
    <w:rsid w:val="00376157"/>
    <w:rsid w:val="0037784E"/>
    <w:rsid w:val="00377B3F"/>
    <w:rsid w:val="0038103F"/>
    <w:rsid w:val="00381E07"/>
    <w:rsid w:val="0038452B"/>
    <w:rsid w:val="003850D2"/>
    <w:rsid w:val="0038628B"/>
    <w:rsid w:val="00390E19"/>
    <w:rsid w:val="00391912"/>
    <w:rsid w:val="003945B8"/>
    <w:rsid w:val="00395703"/>
    <w:rsid w:val="003A2017"/>
    <w:rsid w:val="003A621E"/>
    <w:rsid w:val="003B2798"/>
    <w:rsid w:val="003B414E"/>
    <w:rsid w:val="003B45AB"/>
    <w:rsid w:val="003B4865"/>
    <w:rsid w:val="003B69A5"/>
    <w:rsid w:val="003C1479"/>
    <w:rsid w:val="003C20BB"/>
    <w:rsid w:val="003C55AA"/>
    <w:rsid w:val="003C62AF"/>
    <w:rsid w:val="003C6C07"/>
    <w:rsid w:val="003D0B61"/>
    <w:rsid w:val="003D1986"/>
    <w:rsid w:val="003D2025"/>
    <w:rsid w:val="003D4BF9"/>
    <w:rsid w:val="003D541D"/>
    <w:rsid w:val="003D61A1"/>
    <w:rsid w:val="003D7FAE"/>
    <w:rsid w:val="003E1284"/>
    <w:rsid w:val="003E16F5"/>
    <w:rsid w:val="003E3671"/>
    <w:rsid w:val="003E77AC"/>
    <w:rsid w:val="003F249D"/>
    <w:rsid w:val="003F46D8"/>
    <w:rsid w:val="003F774E"/>
    <w:rsid w:val="00403410"/>
    <w:rsid w:val="004039AA"/>
    <w:rsid w:val="0040451C"/>
    <w:rsid w:val="00404F44"/>
    <w:rsid w:val="00405815"/>
    <w:rsid w:val="00412ED9"/>
    <w:rsid w:val="00413D31"/>
    <w:rsid w:val="00416F84"/>
    <w:rsid w:val="0041794B"/>
    <w:rsid w:val="004217A9"/>
    <w:rsid w:val="00423038"/>
    <w:rsid w:val="0042446A"/>
    <w:rsid w:val="00430C2E"/>
    <w:rsid w:val="00431F10"/>
    <w:rsid w:val="0043223E"/>
    <w:rsid w:val="00432EF6"/>
    <w:rsid w:val="004360AA"/>
    <w:rsid w:val="00436213"/>
    <w:rsid w:val="004402E7"/>
    <w:rsid w:val="004435C9"/>
    <w:rsid w:val="0044385F"/>
    <w:rsid w:val="00446038"/>
    <w:rsid w:val="00446600"/>
    <w:rsid w:val="004469CA"/>
    <w:rsid w:val="004519C5"/>
    <w:rsid w:val="00451DBD"/>
    <w:rsid w:val="00452783"/>
    <w:rsid w:val="004527C7"/>
    <w:rsid w:val="004532BA"/>
    <w:rsid w:val="00454FCE"/>
    <w:rsid w:val="00455D7E"/>
    <w:rsid w:val="00455FF3"/>
    <w:rsid w:val="0045648F"/>
    <w:rsid w:val="00460588"/>
    <w:rsid w:val="00462AEA"/>
    <w:rsid w:val="00464F72"/>
    <w:rsid w:val="0046557D"/>
    <w:rsid w:val="0046572C"/>
    <w:rsid w:val="004718FD"/>
    <w:rsid w:val="00474669"/>
    <w:rsid w:val="00474FDC"/>
    <w:rsid w:val="004801C4"/>
    <w:rsid w:val="0048068E"/>
    <w:rsid w:val="00482258"/>
    <w:rsid w:val="00484348"/>
    <w:rsid w:val="00485BE4"/>
    <w:rsid w:val="004870D8"/>
    <w:rsid w:val="00487F18"/>
    <w:rsid w:val="00490340"/>
    <w:rsid w:val="004907CA"/>
    <w:rsid w:val="00491C5B"/>
    <w:rsid w:val="00491CC1"/>
    <w:rsid w:val="00492249"/>
    <w:rsid w:val="00492646"/>
    <w:rsid w:val="00494114"/>
    <w:rsid w:val="004944AC"/>
    <w:rsid w:val="00494FA0"/>
    <w:rsid w:val="00497B4D"/>
    <w:rsid w:val="004A0C4E"/>
    <w:rsid w:val="004A0FF1"/>
    <w:rsid w:val="004A21EC"/>
    <w:rsid w:val="004A2483"/>
    <w:rsid w:val="004A31ED"/>
    <w:rsid w:val="004A341F"/>
    <w:rsid w:val="004A3FEC"/>
    <w:rsid w:val="004A488F"/>
    <w:rsid w:val="004A5705"/>
    <w:rsid w:val="004A697A"/>
    <w:rsid w:val="004A6B0F"/>
    <w:rsid w:val="004A6FA2"/>
    <w:rsid w:val="004B135B"/>
    <w:rsid w:val="004B2B3C"/>
    <w:rsid w:val="004B45C3"/>
    <w:rsid w:val="004B4F86"/>
    <w:rsid w:val="004B7523"/>
    <w:rsid w:val="004C194F"/>
    <w:rsid w:val="004C73BA"/>
    <w:rsid w:val="004D0355"/>
    <w:rsid w:val="004D20F0"/>
    <w:rsid w:val="004D2792"/>
    <w:rsid w:val="004D3951"/>
    <w:rsid w:val="004D594F"/>
    <w:rsid w:val="004D7B8D"/>
    <w:rsid w:val="004E1371"/>
    <w:rsid w:val="004E3BE2"/>
    <w:rsid w:val="004E4A78"/>
    <w:rsid w:val="004E531E"/>
    <w:rsid w:val="004E6A57"/>
    <w:rsid w:val="004E78CA"/>
    <w:rsid w:val="004E7955"/>
    <w:rsid w:val="004F03D5"/>
    <w:rsid w:val="004F145F"/>
    <w:rsid w:val="004F5784"/>
    <w:rsid w:val="004F6904"/>
    <w:rsid w:val="004F74A3"/>
    <w:rsid w:val="00500FBB"/>
    <w:rsid w:val="00502583"/>
    <w:rsid w:val="00502F5C"/>
    <w:rsid w:val="005056BC"/>
    <w:rsid w:val="00506255"/>
    <w:rsid w:val="0050716B"/>
    <w:rsid w:val="005100C6"/>
    <w:rsid w:val="00514E40"/>
    <w:rsid w:val="00515D59"/>
    <w:rsid w:val="00515DA0"/>
    <w:rsid w:val="005161BD"/>
    <w:rsid w:val="00517FFA"/>
    <w:rsid w:val="0052055E"/>
    <w:rsid w:val="005206FB"/>
    <w:rsid w:val="00520D70"/>
    <w:rsid w:val="00521853"/>
    <w:rsid w:val="00521F02"/>
    <w:rsid w:val="00526888"/>
    <w:rsid w:val="005306B2"/>
    <w:rsid w:val="00532868"/>
    <w:rsid w:val="0053328B"/>
    <w:rsid w:val="00533687"/>
    <w:rsid w:val="005355BD"/>
    <w:rsid w:val="005362B5"/>
    <w:rsid w:val="00540611"/>
    <w:rsid w:val="005419DA"/>
    <w:rsid w:val="00542D73"/>
    <w:rsid w:val="00545743"/>
    <w:rsid w:val="005467B8"/>
    <w:rsid w:val="00546C8B"/>
    <w:rsid w:val="005473AE"/>
    <w:rsid w:val="00547E45"/>
    <w:rsid w:val="00554C1B"/>
    <w:rsid w:val="00556CD4"/>
    <w:rsid w:val="00557017"/>
    <w:rsid w:val="00557D9E"/>
    <w:rsid w:val="00562989"/>
    <w:rsid w:val="00562CFA"/>
    <w:rsid w:val="00563880"/>
    <w:rsid w:val="00567E19"/>
    <w:rsid w:val="00573F65"/>
    <w:rsid w:val="00575611"/>
    <w:rsid w:val="00575CF8"/>
    <w:rsid w:val="00576442"/>
    <w:rsid w:val="0057786D"/>
    <w:rsid w:val="00580A20"/>
    <w:rsid w:val="005816EE"/>
    <w:rsid w:val="0058213C"/>
    <w:rsid w:val="00582446"/>
    <w:rsid w:val="005825A4"/>
    <w:rsid w:val="005828CC"/>
    <w:rsid w:val="005829D6"/>
    <w:rsid w:val="00584BC4"/>
    <w:rsid w:val="00584C74"/>
    <w:rsid w:val="00586F0C"/>
    <w:rsid w:val="005879CC"/>
    <w:rsid w:val="0059007B"/>
    <w:rsid w:val="00590324"/>
    <w:rsid w:val="005922AB"/>
    <w:rsid w:val="005929D2"/>
    <w:rsid w:val="0059372D"/>
    <w:rsid w:val="00593F79"/>
    <w:rsid w:val="0059516C"/>
    <w:rsid w:val="00595DE1"/>
    <w:rsid w:val="00596A41"/>
    <w:rsid w:val="00597A9C"/>
    <w:rsid w:val="005A377F"/>
    <w:rsid w:val="005A4429"/>
    <w:rsid w:val="005A6668"/>
    <w:rsid w:val="005A6C6B"/>
    <w:rsid w:val="005A6CB9"/>
    <w:rsid w:val="005A7A9A"/>
    <w:rsid w:val="005B09BF"/>
    <w:rsid w:val="005B0BCE"/>
    <w:rsid w:val="005B314F"/>
    <w:rsid w:val="005B3D2E"/>
    <w:rsid w:val="005B3F72"/>
    <w:rsid w:val="005B4DA8"/>
    <w:rsid w:val="005B61CB"/>
    <w:rsid w:val="005B718C"/>
    <w:rsid w:val="005C09DD"/>
    <w:rsid w:val="005C2BB0"/>
    <w:rsid w:val="005C38AD"/>
    <w:rsid w:val="005C6159"/>
    <w:rsid w:val="005C6995"/>
    <w:rsid w:val="005C69D6"/>
    <w:rsid w:val="005C7080"/>
    <w:rsid w:val="005C734D"/>
    <w:rsid w:val="005C7535"/>
    <w:rsid w:val="005C7648"/>
    <w:rsid w:val="005D0C41"/>
    <w:rsid w:val="005D1BAD"/>
    <w:rsid w:val="005D2906"/>
    <w:rsid w:val="005D2D95"/>
    <w:rsid w:val="005D37E0"/>
    <w:rsid w:val="005D4029"/>
    <w:rsid w:val="005D4CB9"/>
    <w:rsid w:val="005D6703"/>
    <w:rsid w:val="005D72BA"/>
    <w:rsid w:val="005D7D27"/>
    <w:rsid w:val="005E2DDD"/>
    <w:rsid w:val="005E36C0"/>
    <w:rsid w:val="005E64F9"/>
    <w:rsid w:val="005F05A2"/>
    <w:rsid w:val="005F13A2"/>
    <w:rsid w:val="005F16F8"/>
    <w:rsid w:val="005F301F"/>
    <w:rsid w:val="005F32E6"/>
    <w:rsid w:val="005F33B8"/>
    <w:rsid w:val="005F3D50"/>
    <w:rsid w:val="005F3F96"/>
    <w:rsid w:val="005F47AE"/>
    <w:rsid w:val="005F6CEF"/>
    <w:rsid w:val="00600BD9"/>
    <w:rsid w:val="00601210"/>
    <w:rsid w:val="006036DB"/>
    <w:rsid w:val="00604B47"/>
    <w:rsid w:val="006055B2"/>
    <w:rsid w:val="00605F66"/>
    <w:rsid w:val="006068D6"/>
    <w:rsid w:val="00606F57"/>
    <w:rsid w:val="006101B3"/>
    <w:rsid w:val="00611970"/>
    <w:rsid w:val="00616208"/>
    <w:rsid w:val="006167A2"/>
    <w:rsid w:val="00617583"/>
    <w:rsid w:val="006227B2"/>
    <w:rsid w:val="00623E3F"/>
    <w:rsid w:val="00624548"/>
    <w:rsid w:val="00625A1C"/>
    <w:rsid w:val="006263C8"/>
    <w:rsid w:val="00627C9E"/>
    <w:rsid w:val="006302D7"/>
    <w:rsid w:val="00630B3D"/>
    <w:rsid w:val="006317EF"/>
    <w:rsid w:val="00632811"/>
    <w:rsid w:val="006411A3"/>
    <w:rsid w:val="006411AF"/>
    <w:rsid w:val="006420B7"/>
    <w:rsid w:val="00643228"/>
    <w:rsid w:val="0064372F"/>
    <w:rsid w:val="00645C2E"/>
    <w:rsid w:val="00647925"/>
    <w:rsid w:val="00650D3D"/>
    <w:rsid w:val="0065184A"/>
    <w:rsid w:val="00654439"/>
    <w:rsid w:val="00656594"/>
    <w:rsid w:val="006568C7"/>
    <w:rsid w:val="00660AC2"/>
    <w:rsid w:val="006630EC"/>
    <w:rsid w:val="00664639"/>
    <w:rsid w:val="0066476B"/>
    <w:rsid w:val="00665238"/>
    <w:rsid w:val="0066586C"/>
    <w:rsid w:val="00665BD4"/>
    <w:rsid w:val="00673388"/>
    <w:rsid w:val="00674FBE"/>
    <w:rsid w:val="00675B30"/>
    <w:rsid w:val="00676BDA"/>
    <w:rsid w:val="00677311"/>
    <w:rsid w:val="00677693"/>
    <w:rsid w:val="006810AF"/>
    <w:rsid w:val="006817AC"/>
    <w:rsid w:val="00684A2E"/>
    <w:rsid w:val="0068542F"/>
    <w:rsid w:val="00685D8A"/>
    <w:rsid w:val="00686DD1"/>
    <w:rsid w:val="00690176"/>
    <w:rsid w:val="00691086"/>
    <w:rsid w:val="0069244D"/>
    <w:rsid w:val="00692B78"/>
    <w:rsid w:val="006933F2"/>
    <w:rsid w:val="0069420C"/>
    <w:rsid w:val="006A01E4"/>
    <w:rsid w:val="006A1F31"/>
    <w:rsid w:val="006A36FA"/>
    <w:rsid w:val="006A6116"/>
    <w:rsid w:val="006A68A2"/>
    <w:rsid w:val="006B092C"/>
    <w:rsid w:val="006B3FD4"/>
    <w:rsid w:val="006B4989"/>
    <w:rsid w:val="006B6F36"/>
    <w:rsid w:val="006B7BBC"/>
    <w:rsid w:val="006C0B22"/>
    <w:rsid w:val="006C3107"/>
    <w:rsid w:val="006C3976"/>
    <w:rsid w:val="006C3A9F"/>
    <w:rsid w:val="006D095B"/>
    <w:rsid w:val="006D28D1"/>
    <w:rsid w:val="006D3525"/>
    <w:rsid w:val="006D50CD"/>
    <w:rsid w:val="006D5D51"/>
    <w:rsid w:val="006D5EF9"/>
    <w:rsid w:val="006D7217"/>
    <w:rsid w:val="006D7E73"/>
    <w:rsid w:val="006E0BAC"/>
    <w:rsid w:val="006E1B66"/>
    <w:rsid w:val="006E2588"/>
    <w:rsid w:val="006E5A63"/>
    <w:rsid w:val="0071075B"/>
    <w:rsid w:val="00711519"/>
    <w:rsid w:val="007120E9"/>
    <w:rsid w:val="00713F36"/>
    <w:rsid w:val="00713F46"/>
    <w:rsid w:val="00713F53"/>
    <w:rsid w:val="007155F0"/>
    <w:rsid w:val="0071565F"/>
    <w:rsid w:val="007201CD"/>
    <w:rsid w:val="007205CD"/>
    <w:rsid w:val="007224C3"/>
    <w:rsid w:val="007235CA"/>
    <w:rsid w:val="00723DD8"/>
    <w:rsid w:val="00724E91"/>
    <w:rsid w:val="00727847"/>
    <w:rsid w:val="00730AB1"/>
    <w:rsid w:val="00732726"/>
    <w:rsid w:val="00732E83"/>
    <w:rsid w:val="007344D4"/>
    <w:rsid w:val="00737A72"/>
    <w:rsid w:val="00737AF1"/>
    <w:rsid w:val="00737FE6"/>
    <w:rsid w:val="00741A71"/>
    <w:rsid w:val="00744E14"/>
    <w:rsid w:val="00746652"/>
    <w:rsid w:val="007467A0"/>
    <w:rsid w:val="00750E71"/>
    <w:rsid w:val="0075172E"/>
    <w:rsid w:val="00754715"/>
    <w:rsid w:val="007558CC"/>
    <w:rsid w:val="007559B6"/>
    <w:rsid w:val="00755E8D"/>
    <w:rsid w:val="0075789A"/>
    <w:rsid w:val="0076231F"/>
    <w:rsid w:val="0076468B"/>
    <w:rsid w:val="007708F0"/>
    <w:rsid w:val="007714C3"/>
    <w:rsid w:val="007731F4"/>
    <w:rsid w:val="00773865"/>
    <w:rsid w:val="007753C7"/>
    <w:rsid w:val="00777111"/>
    <w:rsid w:val="00777335"/>
    <w:rsid w:val="007802F0"/>
    <w:rsid w:val="00780AB8"/>
    <w:rsid w:val="007817E7"/>
    <w:rsid w:val="00784657"/>
    <w:rsid w:val="00786A1D"/>
    <w:rsid w:val="00787F71"/>
    <w:rsid w:val="00790F46"/>
    <w:rsid w:val="00792F39"/>
    <w:rsid w:val="007957D1"/>
    <w:rsid w:val="00795BF9"/>
    <w:rsid w:val="0079621B"/>
    <w:rsid w:val="007A100E"/>
    <w:rsid w:val="007A396A"/>
    <w:rsid w:val="007A54D1"/>
    <w:rsid w:val="007A66BE"/>
    <w:rsid w:val="007A6F42"/>
    <w:rsid w:val="007B0E17"/>
    <w:rsid w:val="007B101E"/>
    <w:rsid w:val="007B15DF"/>
    <w:rsid w:val="007B19D6"/>
    <w:rsid w:val="007B2EF3"/>
    <w:rsid w:val="007B4B12"/>
    <w:rsid w:val="007B53B7"/>
    <w:rsid w:val="007B5A35"/>
    <w:rsid w:val="007C0A4F"/>
    <w:rsid w:val="007C0E90"/>
    <w:rsid w:val="007C1737"/>
    <w:rsid w:val="007C24AC"/>
    <w:rsid w:val="007C276C"/>
    <w:rsid w:val="007C2B2F"/>
    <w:rsid w:val="007C2EA7"/>
    <w:rsid w:val="007C4454"/>
    <w:rsid w:val="007C462E"/>
    <w:rsid w:val="007C4743"/>
    <w:rsid w:val="007C492C"/>
    <w:rsid w:val="007C4967"/>
    <w:rsid w:val="007C7D5F"/>
    <w:rsid w:val="007D35CF"/>
    <w:rsid w:val="007D3ABE"/>
    <w:rsid w:val="007D3C36"/>
    <w:rsid w:val="007D3CD6"/>
    <w:rsid w:val="007D43F1"/>
    <w:rsid w:val="007E0A9C"/>
    <w:rsid w:val="007E0CDB"/>
    <w:rsid w:val="007E309B"/>
    <w:rsid w:val="007E312F"/>
    <w:rsid w:val="007E3479"/>
    <w:rsid w:val="007E414A"/>
    <w:rsid w:val="007E41E1"/>
    <w:rsid w:val="007E6EF6"/>
    <w:rsid w:val="007E76B9"/>
    <w:rsid w:val="007F1765"/>
    <w:rsid w:val="007F28B7"/>
    <w:rsid w:val="007F29B9"/>
    <w:rsid w:val="007F43E9"/>
    <w:rsid w:val="007F5404"/>
    <w:rsid w:val="007F6816"/>
    <w:rsid w:val="007F69E4"/>
    <w:rsid w:val="008008F0"/>
    <w:rsid w:val="00801C91"/>
    <w:rsid w:val="00801DBB"/>
    <w:rsid w:val="008031A6"/>
    <w:rsid w:val="008033CC"/>
    <w:rsid w:val="0080454F"/>
    <w:rsid w:val="008065E0"/>
    <w:rsid w:val="00807AC9"/>
    <w:rsid w:val="00807AE5"/>
    <w:rsid w:val="00807DD8"/>
    <w:rsid w:val="00810F97"/>
    <w:rsid w:val="00811EAA"/>
    <w:rsid w:val="0081278B"/>
    <w:rsid w:val="00813DD6"/>
    <w:rsid w:val="00814171"/>
    <w:rsid w:val="0081448A"/>
    <w:rsid w:val="008144BD"/>
    <w:rsid w:val="00814BA8"/>
    <w:rsid w:val="008156FF"/>
    <w:rsid w:val="008220CF"/>
    <w:rsid w:val="00823D40"/>
    <w:rsid w:val="0082419F"/>
    <w:rsid w:val="00831212"/>
    <w:rsid w:val="0083145E"/>
    <w:rsid w:val="00831684"/>
    <w:rsid w:val="00831E79"/>
    <w:rsid w:val="00832BCB"/>
    <w:rsid w:val="00834A62"/>
    <w:rsid w:val="00835EF2"/>
    <w:rsid w:val="00835FC0"/>
    <w:rsid w:val="00836330"/>
    <w:rsid w:val="00840FB1"/>
    <w:rsid w:val="00843B17"/>
    <w:rsid w:val="00845D0F"/>
    <w:rsid w:val="008463A6"/>
    <w:rsid w:val="00846737"/>
    <w:rsid w:val="008502CF"/>
    <w:rsid w:val="0085106D"/>
    <w:rsid w:val="00851131"/>
    <w:rsid w:val="00852589"/>
    <w:rsid w:val="0085386E"/>
    <w:rsid w:val="0085679D"/>
    <w:rsid w:val="00861461"/>
    <w:rsid w:val="00862B87"/>
    <w:rsid w:val="008650A1"/>
    <w:rsid w:val="0086555D"/>
    <w:rsid w:val="008677D8"/>
    <w:rsid w:val="00870688"/>
    <w:rsid w:val="0087291F"/>
    <w:rsid w:val="00877311"/>
    <w:rsid w:val="00877446"/>
    <w:rsid w:val="00877D4F"/>
    <w:rsid w:val="00880C30"/>
    <w:rsid w:val="008813E5"/>
    <w:rsid w:val="008814F2"/>
    <w:rsid w:val="00881A30"/>
    <w:rsid w:val="00881ADB"/>
    <w:rsid w:val="00882646"/>
    <w:rsid w:val="0088279F"/>
    <w:rsid w:val="0088471E"/>
    <w:rsid w:val="008859BD"/>
    <w:rsid w:val="00885B1E"/>
    <w:rsid w:val="00885D8B"/>
    <w:rsid w:val="008878EB"/>
    <w:rsid w:val="00890682"/>
    <w:rsid w:val="0089151D"/>
    <w:rsid w:val="0089202D"/>
    <w:rsid w:val="00892DBD"/>
    <w:rsid w:val="00892EBA"/>
    <w:rsid w:val="00894E41"/>
    <w:rsid w:val="00895716"/>
    <w:rsid w:val="008964D2"/>
    <w:rsid w:val="00896778"/>
    <w:rsid w:val="00897BED"/>
    <w:rsid w:val="00897E89"/>
    <w:rsid w:val="008A006C"/>
    <w:rsid w:val="008A0BDA"/>
    <w:rsid w:val="008A541F"/>
    <w:rsid w:val="008A60D2"/>
    <w:rsid w:val="008B0678"/>
    <w:rsid w:val="008B1B60"/>
    <w:rsid w:val="008B4162"/>
    <w:rsid w:val="008B46BD"/>
    <w:rsid w:val="008B6927"/>
    <w:rsid w:val="008B6A6E"/>
    <w:rsid w:val="008C0CAD"/>
    <w:rsid w:val="008C36C9"/>
    <w:rsid w:val="008C401D"/>
    <w:rsid w:val="008C4912"/>
    <w:rsid w:val="008C4E91"/>
    <w:rsid w:val="008C525D"/>
    <w:rsid w:val="008C5BDC"/>
    <w:rsid w:val="008D1995"/>
    <w:rsid w:val="008D1A59"/>
    <w:rsid w:val="008D2007"/>
    <w:rsid w:val="008D34C4"/>
    <w:rsid w:val="008D5213"/>
    <w:rsid w:val="008D6186"/>
    <w:rsid w:val="008D6C71"/>
    <w:rsid w:val="008D7BF2"/>
    <w:rsid w:val="008E0E69"/>
    <w:rsid w:val="008E13FF"/>
    <w:rsid w:val="008E296A"/>
    <w:rsid w:val="008E2B28"/>
    <w:rsid w:val="008E2E8C"/>
    <w:rsid w:val="008E3754"/>
    <w:rsid w:val="008E3AF5"/>
    <w:rsid w:val="008E5D54"/>
    <w:rsid w:val="008E72BA"/>
    <w:rsid w:val="008E75CD"/>
    <w:rsid w:val="008F0A45"/>
    <w:rsid w:val="008F0DE5"/>
    <w:rsid w:val="008F4918"/>
    <w:rsid w:val="008F4A50"/>
    <w:rsid w:val="008F50F8"/>
    <w:rsid w:val="008F5CA0"/>
    <w:rsid w:val="008F64D3"/>
    <w:rsid w:val="008F673F"/>
    <w:rsid w:val="00900D17"/>
    <w:rsid w:val="00902B87"/>
    <w:rsid w:val="00902BC8"/>
    <w:rsid w:val="0090487A"/>
    <w:rsid w:val="009060A1"/>
    <w:rsid w:val="009066F3"/>
    <w:rsid w:val="009076EB"/>
    <w:rsid w:val="00907759"/>
    <w:rsid w:val="0091094A"/>
    <w:rsid w:val="00911213"/>
    <w:rsid w:val="00911293"/>
    <w:rsid w:val="00912A6F"/>
    <w:rsid w:val="00914B9B"/>
    <w:rsid w:val="00914EFB"/>
    <w:rsid w:val="00915639"/>
    <w:rsid w:val="00920217"/>
    <w:rsid w:val="00923971"/>
    <w:rsid w:val="00923F00"/>
    <w:rsid w:val="00925911"/>
    <w:rsid w:val="00925C71"/>
    <w:rsid w:val="009271FA"/>
    <w:rsid w:val="00927253"/>
    <w:rsid w:val="00930264"/>
    <w:rsid w:val="00934137"/>
    <w:rsid w:val="00936278"/>
    <w:rsid w:val="00937329"/>
    <w:rsid w:val="00937DF7"/>
    <w:rsid w:val="0094095A"/>
    <w:rsid w:val="00940F95"/>
    <w:rsid w:val="0094276A"/>
    <w:rsid w:val="009455EF"/>
    <w:rsid w:val="009463A3"/>
    <w:rsid w:val="00950B4D"/>
    <w:rsid w:val="00950CDB"/>
    <w:rsid w:val="009518A9"/>
    <w:rsid w:val="00953916"/>
    <w:rsid w:val="00953CEE"/>
    <w:rsid w:val="009541A9"/>
    <w:rsid w:val="00954A66"/>
    <w:rsid w:val="00955913"/>
    <w:rsid w:val="00956C9E"/>
    <w:rsid w:val="0096253A"/>
    <w:rsid w:val="009629C2"/>
    <w:rsid w:val="00963392"/>
    <w:rsid w:val="00964643"/>
    <w:rsid w:val="00965456"/>
    <w:rsid w:val="009655A0"/>
    <w:rsid w:val="00965934"/>
    <w:rsid w:val="00966395"/>
    <w:rsid w:val="009669BC"/>
    <w:rsid w:val="0096718A"/>
    <w:rsid w:val="0097440C"/>
    <w:rsid w:val="00974D67"/>
    <w:rsid w:val="00975AAA"/>
    <w:rsid w:val="00976C17"/>
    <w:rsid w:val="0098206F"/>
    <w:rsid w:val="00983243"/>
    <w:rsid w:val="00985111"/>
    <w:rsid w:val="00985991"/>
    <w:rsid w:val="0098599A"/>
    <w:rsid w:val="00986589"/>
    <w:rsid w:val="00987EE0"/>
    <w:rsid w:val="00991027"/>
    <w:rsid w:val="00991427"/>
    <w:rsid w:val="00991930"/>
    <w:rsid w:val="00993B6B"/>
    <w:rsid w:val="009949EC"/>
    <w:rsid w:val="00995159"/>
    <w:rsid w:val="009A0759"/>
    <w:rsid w:val="009A2FA9"/>
    <w:rsid w:val="009A33CF"/>
    <w:rsid w:val="009A37B0"/>
    <w:rsid w:val="009A3A28"/>
    <w:rsid w:val="009A5679"/>
    <w:rsid w:val="009A62A5"/>
    <w:rsid w:val="009A673E"/>
    <w:rsid w:val="009A674E"/>
    <w:rsid w:val="009A73C8"/>
    <w:rsid w:val="009A78C8"/>
    <w:rsid w:val="009B376F"/>
    <w:rsid w:val="009B3CBE"/>
    <w:rsid w:val="009B5EE2"/>
    <w:rsid w:val="009B6AF4"/>
    <w:rsid w:val="009B708F"/>
    <w:rsid w:val="009B7511"/>
    <w:rsid w:val="009B77C4"/>
    <w:rsid w:val="009B7A9A"/>
    <w:rsid w:val="009C1348"/>
    <w:rsid w:val="009C42BA"/>
    <w:rsid w:val="009C4795"/>
    <w:rsid w:val="009C593C"/>
    <w:rsid w:val="009C5A59"/>
    <w:rsid w:val="009C7833"/>
    <w:rsid w:val="009C7B08"/>
    <w:rsid w:val="009C7B7F"/>
    <w:rsid w:val="009C7EC2"/>
    <w:rsid w:val="009D1216"/>
    <w:rsid w:val="009D31CA"/>
    <w:rsid w:val="009D5507"/>
    <w:rsid w:val="009E06CE"/>
    <w:rsid w:val="009E13C6"/>
    <w:rsid w:val="009E32A6"/>
    <w:rsid w:val="009E5ECD"/>
    <w:rsid w:val="009E6142"/>
    <w:rsid w:val="009E7008"/>
    <w:rsid w:val="009E7304"/>
    <w:rsid w:val="009F556D"/>
    <w:rsid w:val="009F6C00"/>
    <w:rsid w:val="009F729A"/>
    <w:rsid w:val="009F7DCD"/>
    <w:rsid w:val="00A0007B"/>
    <w:rsid w:val="00A005F4"/>
    <w:rsid w:val="00A02AB9"/>
    <w:rsid w:val="00A02CF2"/>
    <w:rsid w:val="00A05606"/>
    <w:rsid w:val="00A06AC9"/>
    <w:rsid w:val="00A1070F"/>
    <w:rsid w:val="00A11C5E"/>
    <w:rsid w:val="00A14634"/>
    <w:rsid w:val="00A16766"/>
    <w:rsid w:val="00A17BB7"/>
    <w:rsid w:val="00A20B15"/>
    <w:rsid w:val="00A20F7F"/>
    <w:rsid w:val="00A2107E"/>
    <w:rsid w:val="00A211DD"/>
    <w:rsid w:val="00A22CB0"/>
    <w:rsid w:val="00A2332F"/>
    <w:rsid w:val="00A26F9A"/>
    <w:rsid w:val="00A27662"/>
    <w:rsid w:val="00A31D0B"/>
    <w:rsid w:val="00A31ED2"/>
    <w:rsid w:val="00A32C42"/>
    <w:rsid w:val="00A33A20"/>
    <w:rsid w:val="00A3415D"/>
    <w:rsid w:val="00A37D64"/>
    <w:rsid w:val="00A400E2"/>
    <w:rsid w:val="00A402E1"/>
    <w:rsid w:val="00A45388"/>
    <w:rsid w:val="00A466B6"/>
    <w:rsid w:val="00A500DF"/>
    <w:rsid w:val="00A509F8"/>
    <w:rsid w:val="00A53951"/>
    <w:rsid w:val="00A5441B"/>
    <w:rsid w:val="00A54EBE"/>
    <w:rsid w:val="00A55D5C"/>
    <w:rsid w:val="00A6010A"/>
    <w:rsid w:val="00A60856"/>
    <w:rsid w:val="00A63DB6"/>
    <w:rsid w:val="00A64064"/>
    <w:rsid w:val="00A6568D"/>
    <w:rsid w:val="00A6752B"/>
    <w:rsid w:val="00A71427"/>
    <w:rsid w:val="00A734BE"/>
    <w:rsid w:val="00A73E36"/>
    <w:rsid w:val="00A752BB"/>
    <w:rsid w:val="00A80B13"/>
    <w:rsid w:val="00A80BA8"/>
    <w:rsid w:val="00A8148A"/>
    <w:rsid w:val="00A8171D"/>
    <w:rsid w:val="00A819BC"/>
    <w:rsid w:val="00A8305D"/>
    <w:rsid w:val="00A841D4"/>
    <w:rsid w:val="00A853B5"/>
    <w:rsid w:val="00A855F5"/>
    <w:rsid w:val="00A86B79"/>
    <w:rsid w:val="00A86B8C"/>
    <w:rsid w:val="00A8738E"/>
    <w:rsid w:val="00A9165C"/>
    <w:rsid w:val="00A93D4C"/>
    <w:rsid w:val="00A94FA8"/>
    <w:rsid w:val="00A95A57"/>
    <w:rsid w:val="00A97A28"/>
    <w:rsid w:val="00AA2DFA"/>
    <w:rsid w:val="00AA47E2"/>
    <w:rsid w:val="00AA6D9E"/>
    <w:rsid w:val="00AA748F"/>
    <w:rsid w:val="00AB428B"/>
    <w:rsid w:val="00AB42B7"/>
    <w:rsid w:val="00AB5BE9"/>
    <w:rsid w:val="00AC1C0C"/>
    <w:rsid w:val="00AC1F34"/>
    <w:rsid w:val="00AC55CB"/>
    <w:rsid w:val="00AC677E"/>
    <w:rsid w:val="00AD0A95"/>
    <w:rsid w:val="00AD2005"/>
    <w:rsid w:val="00AD2D5D"/>
    <w:rsid w:val="00AD3DB4"/>
    <w:rsid w:val="00AD44C7"/>
    <w:rsid w:val="00AD5D97"/>
    <w:rsid w:val="00AD691B"/>
    <w:rsid w:val="00AE1018"/>
    <w:rsid w:val="00AE3C29"/>
    <w:rsid w:val="00AE59B3"/>
    <w:rsid w:val="00AF0A21"/>
    <w:rsid w:val="00AF0D1D"/>
    <w:rsid w:val="00AF131E"/>
    <w:rsid w:val="00AF4F6C"/>
    <w:rsid w:val="00AF616B"/>
    <w:rsid w:val="00AF66B8"/>
    <w:rsid w:val="00B007F8"/>
    <w:rsid w:val="00B00B8A"/>
    <w:rsid w:val="00B0137B"/>
    <w:rsid w:val="00B01516"/>
    <w:rsid w:val="00B01E6B"/>
    <w:rsid w:val="00B02ED1"/>
    <w:rsid w:val="00B03B8C"/>
    <w:rsid w:val="00B05C2B"/>
    <w:rsid w:val="00B10B07"/>
    <w:rsid w:val="00B11B71"/>
    <w:rsid w:val="00B11E4D"/>
    <w:rsid w:val="00B12E29"/>
    <w:rsid w:val="00B140DB"/>
    <w:rsid w:val="00B14B32"/>
    <w:rsid w:val="00B1545B"/>
    <w:rsid w:val="00B1607A"/>
    <w:rsid w:val="00B169D2"/>
    <w:rsid w:val="00B214E8"/>
    <w:rsid w:val="00B229C0"/>
    <w:rsid w:val="00B24303"/>
    <w:rsid w:val="00B31419"/>
    <w:rsid w:val="00B32E6F"/>
    <w:rsid w:val="00B3491B"/>
    <w:rsid w:val="00B37409"/>
    <w:rsid w:val="00B40720"/>
    <w:rsid w:val="00B4194E"/>
    <w:rsid w:val="00B421CA"/>
    <w:rsid w:val="00B44CC6"/>
    <w:rsid w:val="00B45505"/>
    <w:rsid w:val="00B476BB"/>
    <w:rsid w:val="00B5341D"/>
    <w:rsid w:val="00B54539"/>
    <w:rsid w:val="00B55563"/>
    <w:rsid w:val="00B63651"/>
    <w:rsid w:val="00B63FAD"/>
    <w:rsid w:val="00B65F80"/>
    <w:rsid w:val="00B66A4C"/>
    <w:rsid w:val="00B67087"/>
    <w:rsid w:val="00B707E2"/>
    <w:rsid w:val="00B71324"/>
    <w:rsid w:val="00B71360"/>
    <w:rsid w:val="00B71642"/>
    <w:rsid w:val="00B71A3B"/>
    <w:rsid w:val="00B769D3"/>
    <w:rsid w:val="00B7706A"/>
    <w:rsid w:val="00B8063B"/>
    <w:rsid w:val="00B84FCE"/>
    <w:rsid w:val="00B850A0"/>
    <w:rsid w:val="00B87BE8"/>
    <w:rsid w:val="00B90EC2"/>
    <w:rsid w:val="00B91078"/>
    <w:rsid w:val="00B92528"/>
    <w:rsid w:val="00B935AE"/>
    <w:rsid w:val="00BA0DCE"/>
    <w:rsid w:val="00BA16CA"/>
    <w:rsid w:val="00BA2D46"/>
    <w:rsid w:val="00BA3435"/>
    <w:rsid w:val="00BA4173"/>
    <w:rsid w:val="00BA5301"/>
    <w:rsid w:val="00BA6474"/>
    <w:rsid w:val="00BA67F9"/>
    <w:rsid w:val="00BA70D9"/>
    <w:rsid w:val="00BB10FF"/>
    <w:rsid w:val="00BB154F"/>
    <w:rsid w:val="00BB186C"/>
    <w:rsid w:val="00BB6B2C"/>
    <w:rsid w:val="00BC2B41"/>
    <w:rsid w:val="00BC31DB"/>
    <w:rsid w:val="00BC393E"/>
    <w:rsid w:val="00BC3EF1"/>
    <w:rsid w:val="00BC4305"/>
    <w:rsid w:val="00BC54B2"/>
    <w:rsid w:val="00BD2986"/>
    <w:rsid w:val="00BD596E"/>
    <w:rsid w:val="00BD6A6E"/>
    <w:rsid w:val="00BD73DA"/>
    <w:rsid w:val="00BE0FD7"/>
    <w:rsid w:val="00BE190A"/>
    <w:rsid w:val="00BE1B1C"/>
    <w:rsid w:val="00BE3D54"/>
    <w:rsid w:val="00BE4CB4"/>
    <w:rsid w:val="00BE5BD9"/>
    <w:rsid w:val="00BE714C"/>
    <w:rsid w:val="00BF1B2E"/>
    <w:rsid w:val="00BF65B0"/>
    <w:rsid w:val="00BF6D44"/>
    <w:rsid w:val="00BF7B12"/>
    <w:rsid w:val="00C00052"/>
    <w:rsid w:val="00C01C87"/>
    <w:rsid w:val="00C040E6"/>
    <w:rsid w:val="00C06284"/>
    <w:rsid w:val="00C12CC4"/>
    <w:rsid w:val="00C13FBD"/>
    <w:rsid w:val="00C14B95"/>
    <w:rsid w:val="00C152C0"/>
    <w:rsid w:val="00C17EDC"/>
    <w:rsid w:val="00C203E8"/>
    <w:rsid w:val="00C219E0"/>
    <w:rsid w:val="00C21B91"/>
    <w:rsid w:val="00C24254"/>
    <w:rsid w:val="00C262A0"/>
    <w:rsid w:val="00C27A88"/>
    <w:rsid w:val="00C27B80"/>
    <w:rsid w:val="00C30A12"/>
    <w:rsid w:val="00C31F87"/>
    <w:rsid w:val="00C33B1D"/>
    <w:rsid w:val="00C369F9"/>
    <w:rsid w:val="00C37A7E"/>
    <w:rsid w:val="00C47185"/>
    <w:rsid w:val="00C51E5F"/>
    <w:rsid w:val="00C5308F"/>
    <w:rsid w:val="00C54BD5"/>
    <w:rsid w:val="00C56CDD"/>
    <w:rsid w:val="00C57D02"/>
    <w:rsid w:val="00C6141F"/>
    <w:rsid w:val="00C617B9"/>
    <w:rsid w:val="00C634B3"/>
    <w:rsid w:val="00C63B18"/>
    <w:rsid w:val="00C63C96"/>
    <w:rsid w:val="00C64B0C"/>
    <w:rsid w:val="00C650CE"/>
    <w:rsid w:val="00C66AAD"/>
    <w:rsid w:val="00C66B81"/>
    <w:rsid w:val="00C71142"/>
    <w:rsid w:val="00C71A0A"/>
    <w:rsid w:val="00C72463"/>
    <w:rsid w:val="00C72A25"/>
    <w:rsid w:val="00C73425"/>
    <w:rsid w:val="00C73679"/>
    <w:rsid w:val="00C743DF"/>
    <w:rsid w:val="00C754D3"/>
    <w:rsid w:val="00C75C74"/>
    <w:rsid w:val="00C8045C"/>
    <w:rsid w:val="00C80E6C"/>
    <w:rsid w:val="00C814D3"/>
    <w:rsid w:val="00C81B9D"/>
    <w:rsid w:val="00C82D6A"/>
    <w:rsid w:val="00C840EE"/>
    <w:rsid w:val="00C84A28"/>
    <w:rsid w:val="00C873B5"/>
    <w:rsid w:val="00C87617"/>
    <w:rsid w:val="00C91963"/>
    <w:rsid w:val="00C9324B"/>
    <w:rsid w:val="00C9362B"/>
    <w:rsid w:val="00C94BC0"/>
    <w:rsid w:val="00C951B9"/>
    <w:rsid w:val="00C95FDA"/>
    <w:rsid w:val="00C96857"/>
    <w:rsid w:val="00CA06B3"/>
    <w:rsid w:val="00CA5DE8"/>
    <w:rsid w:val="00CA5FEA"/>
    <w:rsid w:val="00CA60A1"/>
    <w:rsid w:val="00CA72DF"/>
    <w:rsid w:val="00CA78A7"/>
    <w:rsid w:val="00CB1476"/>
    <w:rsid w:val="00CB2A7E"/>
    <w:rsid w:val="00CB3017"/>
    <w:rsid w:val="00CB332C"/>
    <w:rsid w:val="00CB45B3"/>
    <w:rsid w:val="00CB4EE5"/>
    <w:rsid w:val="00CB5C5D"/>
    <w:rsid w:val="00CB6A56"/>
    <w:rsid w:val="00CB7593"/>
    <w:rsid w:val="00CB7E20"/>
    <w:rsid w:val="00CC62CB"/>
    <w:rsid w:val="00CC6D3F"/>
    <w:rsid w:val="00CC7590"/>
    <w:rsid w:val="00CC7D4A"/>
    <w:rsid w:val="00CD0D8E"/>
    <w:rsid w:val="00CD24E2"/>
    <w:rsid w:val="00CD24F7"/>
    <w:rsid w:val="00CD26E5"/>
    <w:rsid w:val="00CE0F20"/>
    <w:rsid w:val="00CE1C08"/>
    <w:rsid w:val="00CE5F9E"/>
    <w:rsid w:val="00CE6354"/>
    <w:rsid w:val="00CE69ED"/>
    <w:rsid w:val="00CE6A7D"/>
    <w:rsid w:val="00CF45D4"/>
    <w:rsid w:val="00D0223C"/>
    <w:rsid w:val="00D026E0"/>
    <w:rsid w:val="00D03583"/>
    <w:rsid w:val="00D03637"/>
    <w:rsid w:val="00D04E9F"/>
    <w:rsid w:val="00D06304"/>
    <w:rsid w:val="00D06394"/>
    <w:rsid w:val="00D06749"/>
    <w:rsid w:val="00D07477"/>
    <w:rsid w:val="00D114C4"/>
    <w:rsid w:val="00D1342D"/>
    <w:rsid w:val="00D13F00"/>
    <w:rsid w:val="00D15AAE"/>
    <w:rsid w:val="00D15D15"/>
    <w:rsid w:val="00D161F9"/>
    <w:rsid w:val="00D201F8"/>
    <w:rsid w:val="00D20A8A"/>
    <w:rsid w:val="00D23459"/>
    <w:rsid w:val="00D24DCB"/>
    <w:rsid w:val="00D268C7"/>
    <w:rsid w:val="00D30138"/>
    <w:rsid w:val="00D31D8D"/>
    <w:rsid w:val="00D32454"/>
    <w:rsid w:val="00D33275"/>
    <w:rsid w:val="00D33309"/>
    <w:rsid w:val="00D3394F"/>
    <w:rsid w:val="00D34953"/>
    <w:rsid w:val="00D358B4"/>
    <w:rsid w:val="00D42F5E"/>
    <w:rsid w:val="00D439E8"/>
    <w:rsid w:val="00D442B6"/>
    <w:rsid w:val="00D44828"/>
    <w:rsid w:val="00D47023"/>
    <w:rsid w:val="00D51287"/>
    <w:rsid w:val="00D5129A"/>
    <w:rsid w:val="00D515AD"/>
    <w:rsid w:val="00D53371"/>
    <w:rsid w:val="00D5523A"/>
    <w:rsid w:val="00D55682"/>
    <w:rsid w:val="00D556B9"/>
    <w:rsid w:val="00D57234"/>
    <w:rsid w:val="00D60761"/>
    <w:rsid w:val="00D65B62"/>
    <w:rsid w:val="00D65EAF"/>
    <w:rsid w:val="00D66E23"/>
    <w:rsid w:val="00D70250"/>
    <w:rsid w:val="00D705CD"/>
    <w:rsid w:val="00D708E7"/>
    <w:rsid w:val="00D727B3"/>
    <w:rsid w:val="00D73FC8"/>
    <w:rsid w:val="00D752F4"/>
    <w:rsid w:val="00D75974"/>
    <w:rsid w:val="00D774E5"/>
    <w:rsid w:val="00D8029D"/>
    <w:rsid w:val="00D816D8"/>
    <w:rsid w:val="00D81886"/>
    <w:rsid w:val="00D8397E"/>
    <w:rsid w:val="00D83F77"/>
    <w:rsid w:val="00D84086"/>
    <w:rsid w:val="00D8416B"/>
    <w:rsid w:val="00D8422E"/>
    <w:rsid w:val="00D844C5"/>
    <w:rsid w:val="00D86386"/>
    <w:rsid w:val="00D86988"/>
    <w:rsid w:val="00D90499"/>
    <w:rsid w:val="00D92A3A"/>
    <w:rsid w:val="00D9320D"/>
    <w:rsid w:val="00D93219"/>
    <w:rsid w:val="00D936A2"/>
    <w:rsid w:val="00D942E7"/>
    <w:rsid w:val="00D95D49"/>
    <w:rsid w:val="00D979CB"/>
    <w:rsid w:val="00DA092C"/>
    <w:rsid w:val="00DA1D59"/>
    <w:rsid w:val="00DA3FA7"/>
    <w:rsid w:val="00DA54D4"/>
    <w:rsid w:val="00DA55F3"/>
    <w:rsid w:val="00DA7063"/>
    <w:rsid w:val="00DB0BEA"/>
    <w:rsid w:val="00DB1E04"/>
    <w:rsid w:val="00DB23D5"/>
    <w:rsid w:val="00DB3C55"/>
    <w:rsid w:val="00DB3CC1"/>
    <w:rsid w:val="00DB5034"/>
    <w:rsid w:val="00DC01EA"/>
    <w:rsid w:val="00DC211D"/>
    <w:rsid w:val="00DC2178"/>
    <w:rsid w:val="00DC315F"/>
    <w:rsid w:val="00DC3221"/>
    <w:rsid w:val="00DC330A"/>
    <w:rsid w:val="00DC54D8"/>
    <w:rsid w:val="00DC6EE8"/>
    <w:rsid w:val="00DD1D36"/>
    <w:rsid w:val="00DD3536"/>
    <w:rsid w:val="00DD3F29"/>
    <w:rsid w:val="00DD41A2"/>
    <w:rsid w:val="00DD7841"/>
    <w:rsid w:val="00DE01D1"/>
    <w:rsid w:val="00DE330F"/>
    <w:rsid w:val="00DF24E9"/>
    <w:rsid w:val="00DF3D64"/>
    <w:rsid w:val="00DF42C9"/>
    <w:rsid w:val="00DF4FC1"/>
    <w:rsid w:val="00DF63C5"/>
    <w:rsid w:val="00DF7402"/>
    <w:rsid w:val="00DF7C61"/>
    <w:rsid w:val="00E00A76"/>
    <w:rsid w:val="00E00F55"/>
    <w:rsid w:val="00E041AD"/>
    <w:rsid w:val="00E046C4"/>
    <w:rsid w:val="00E06930"/>
    <w:rsid w:val="00E15760"/>
    <w:rsid w:val="00E15A67"/>
    <w:rsid w:val="00E17FD0"/>
    <w:rsid w:val="00E212EB"/>
    <w:rsid w:val="00E239AA"/>
    <w:rsid w:val="00E25237"/>
    <w:rsid w:val="00E25BA9"/>
    <w:rsid w:val="00E32200"/>
    <w:rsid w:val="00E33274"/>
    <w:rsid w:val="00E33818"/>
    <w:rsid w:val="00E36044"/>
    <w:rsid w:val="00E36919"/>
    <w:rsid w:val="00E4045F"/>
    <w:rsid w:val="00E40A43"/>
    <w:rsid w:val="00E41B9A"/>
    <w:rsid w:val="00E439FB"/>
    <w:rsid w:val="00E46F46"/>
    <w:rsid w:val="00E470FE"/>
    <w:rsid w:val="00E47502"/>
    <w:rsid w:val="00E50905"/>
    <w:rsid w:val="00E50BCD"/>
    <w:rsid w:val="00E50C74"/>
    <w:rsid w:val="00E50C80"/>
    <w:rsid w:val="00E51C26"/>
    <w:rsid w:val="00E520ED"/>
    <w:rsid w:val="00E5295C"/>
    <w:rsid w:val="00E52C2C"/>
    <w:rsid w:val="00E53C5D"/>
    <w:rsid w:val="00E54009"/>
    <w:rsid w:val="00E55A91"/>
    <w:rsid w:val="00E56C5E"/>
    <w:rsid w:val="00E572BD"/>
    <w:rsid w:val="00E61289"/>
    <w:rsid w:val="00E615B4"/>
    <w:rsid w:val="00E61680"/>
    <w:rsid w:val="00E61B3E"/>
    <w:rsid w:val="00E6267A"/>
    <w:rsid w:val="00E64489"/>
    <w:rsid w:val="00E64F88"/>
    <w:rsid w:val="00E64F99"/>
    <w:rsid w:val="00E6524A"/>
    <w:rsid w:val="00E655C3"/>
    <w:rsid w:val="00E66704"/>
    <w:rsid w:val="00E70DAE"/>
    <w:rsid w:val="00E7164C"/>
    <w:rsid w:val="00E74000"/>
    <w:rsid w:val="00E74A0F"/>
    <w:rsid w:val="00E74ED3"/>
    <w:rsid w:val="00E74FA5"/>
    <w:rsid w:val="00E776BC"/>
    <w:rsid w:val="00E800B9"/>
    <w:rsid w:val="00E80C13"/>
    <w:rsid w:val="00E81395"/>
    <w:rsid w:val="00E815D5"/>
    <w:rsid w:val="00E81AE1"/>
    <w:rsid w:val="00E81F9F"/>
    <w:rsid w:val="00E86333"/>
    <w:rsid w:val="00E869EE"/>
    <w:rsid w:val="00E87D68"/>
    <w:rsid w:val="00E908FB"/>
    <w:rsid w:val="00E91B9F"/>
    <w:rsid w:val="00E93478"/>
    <w:rsid w:val="00E957C3"/>
    <w:rsid w:val="00E96AEF"/>
    <w:rsid w:val="00E97556"/>
    <w:rsid w:val="00E97E0A"/>
    <w:rsid w:val="00EA01A2"/>
    <w:rsid w:val="00EA05D5"/>
    <w:rsid w:val="00EA2C69"/>
    <w:rsid w:val="00EA308C"/>
    <w:rsid w:val="00EA3554"/>
    <w:rsid w:val="00EA43A2"/>
    <w:rsid w:val="00EA4F46"/>
    <w:rsid w:val="00EA5597"/>
    <w:rsid w:val="00EA58D8"/>
    <w:rsid w:val="00EB0072"/>
    <w:rsid w:val="00EB0D70"/>
    <w:rsid w:val="00EB0DC8"/>
    <w:rsid w:val="00EB20F4"/>
    <w:rsid w:val="00EB2DCB"/>
    <w:rsid w:val="00EB30BD"/>
    <w:rsid w:val="00EB3D34"/>
    <w:rsid w:val="00EB5069"/>
    <w:rsid w:val="00EB6951"/>
    <w:rsid w:val="00EB7A7A"/>
    <w:rsid w:val="00EB7BCB"/>
    <w:rsid w:val="00EB7BDF"/>
    <w:rsid w:val="00EC2B83"/>
    <w:rsid w:val="00EC3E2D"/>
    <w:rsid w:val="00EC59FB"/>
    <w:rsid w:val="00EC6861"/>
    <w:rsid w:val="00EC6EB3"/>
    <w:rsid w:val="00EC705C"/>
    <w:rsid w:val="00ED0B38"/>
    <w:rsid w:val="00ED2056"/>
    <w:rsid w:val="00ED2AE2"/>
    <w:rsid w:val="00ED2D22"/>
    <w:rsid w:val="00ED3247"/>
    <w:rsid w:val="00ED47DD"/>
    <w:rsid w:val="00ED5466"/>
    <w:rsid w:val="00ED5B79"/>
    <w:rsid w:val="00ED62FB"/>
    <w:rsid w:val="00EE076C"/>
    <w:rsid w:val="00EE0C27"/>
    <w:rsid w:val="00EE2BF9"/>
    <w:rsid w:val="00EE3C28"/>
    <w:rsid w:val="00EE415F"/>
    <w:rsid w:val="00EE593A"/>
    <w:rsid w:val="00EE67A6"/>
    <w:rsid w:val="00EE750A"/>
    <w:rsid w:val="00EF086E"/>
    <w:rsid w:val="00EF0A99"/>
    <w:rsid w:val="00EF10ED"/>
    <w:rsid w:val="00EF1716"/>
    <w:rsid w:val="00EF1DEB"/>
    <w:rsid w:val="00EF2B4D"/>
    <w:rsid w:val="00EF3F4D"/>
    <w:rsid w:val="00EF70F4"/>
    <w:rsid w:val="00F004C1"/>
    <w:rsid w:val="00F00A1D"/>
    <w:rsid w:val="00F015F9"/>
    <w:rsid w:val="00F048E6"/>
    <w:rsid w:val="00F066ED"/>
    <w:rsid w:val="00F068BD"/>
    <w:rsid w:val="00F12C30"/>
    <w:rsid w:val="00F12C80"/>
    <w:rsid w:val="00F203AE"/>
    <w:rsid w:val="00F20D0A"/>
    <w:rsid w:val="00F244FE"/>
    <w:rsid w:val="00F251EA"/>
    <w:rsid w:val="00F2749A"/>
    <w:rsid w:val="00F276FF"/>
    <w:rsid w:val="00F2773C"/>
    <w:rsid w:val="00F27FDD"/>
    <w:rsid w:val="00F3282D"/>
    <w:rsid w:val="00F32D76"/>
    <w:rsid w:val="00F3359C"/>
    <w:rsid w:val="00F337E5"/>
    <w:rsid w:val="00F34395"/>
    <w:rsid w:val="00F354CB"/>
    <w:rsid w:val="00F3633A"/>
    <w:rsid w:val="00F437CE"/>
    <w:rsid w:val="00F44C6F"/>
    <w:rsid w:val="00F44C82"/>
    <w:rsid w:val="00F45FB8"/>
    <w:rsid w:val="00F46751"/>
    <w:rsid w:val="00F475BB"/>
    <w:rsid w:val="00F47DE3"/>
    <w:rsid w:val="00F51FE1"/>
    <w:rsid w:val="00F5239D"/>
    <w:rsid w:val="00F55758"/>
    <w:rsid w:val="00F56C23"/>
    <w:rsid w:val="00F570BD"/>
    <w:rsid w:val="00F62299"/>
    <w:rsid w:val="00F631F3"/>
    <w:rsid w:val="00F635E5"/>
    <w:rsid w:val="00F66851"/>
    <w:rsid w:val="00F720E7"/>
    <w:rsid w:val="00F72500"/>
    <w:rsid w:val="00F72B23"/>
    <w:rsid w:val="00F72D6F"/>
    <w:rsid w:val="00F74C9E"/>
    <w:rsid w:val="00F820E4"/>
    <w:rsid w:val="00F837F5"/>
    <w:rsid w:val="00F8621E"/>
    <w:rsid w:val="00F86ED0"/>
    <w:rsid w:val="00F9107E"/>
    <w:rsid w:val="00F9202A"/>
    <w:rsid w:val="00F93EF0"/>
    <w:rsid w:val="00F95BAE"/>
    <w:rsid w:val="00F962AD"/>
    <w:rsid w:val="00F96B1D"/>
    <w:rsid w:val="00FA08D5"/>
    <w:rsid w:val="00FA20A5"/>
    <w:rsid w:val="00FA269A"/>
    <w:rsid w:val="00FA27FF"/>
    <w:rsid w:val="00FA2A87"/>
    <w:rsid w:val="00FA4EAC"/>
    <w:rsid w:val="00FA7673"/>
    <w:rsid w:val="00FB02B7"/>
    <w:rsid w:val="00FB06BF"/>
    <w:rsid w:val="00FB1BB5"/>
    <w:rsid w:val="00FB2152"/>
    <w:rsid w:val="00FB2A56"/>
    <w:rsid w:val="00FB4642"/>
    <w:rsid w:val="00FB5A7A"/>
    <w:rsid w:val="00FB7884"/>
    <w:rsid w:val="00FB7E95"/>
    <w:rsid w:val="00FC0556"/>
    <w:rsid w:val="00FC0683"/>
    <w:rsid w:val="00FC379B"/>
    <w:rsid w:val="00FC6448"/>
    <w:rsid w:val="00FD0D41"/>
    <w:rsid w:val="00FD11AF"/>
    <w:rsid w:val="00FD1205"/>
    <w:rsid w:val="00FD2AEB"/>
    <w:rsid w:val="00FD2D3E"/>
    <w:rsid w:val="00FD2FC5"/>
    <w:rsid w:val="00FD32C6"/>
    <w:rsid w:val="00FD5C93"/>
    <w:rsid w:val="00FD6659"/>
    <w:rsid w:val="00FD7CD1"/>
    <w:rsid w:val="00FE1A4A"/>
    <w:rsid w:val="00FE2928"/>
    <w:rsid w:val="00FE37D3"/>
    <w:rsid w:val="00FE4D33"/>
    <w:rsid w:val="00FE57E9"/>
    <w:rsid w:val="00FE5EB1"/>
    <w:rsid w:val="00FE6C15"/>
    <w:rsid w:val="00FE7375"/>
    <w:rsid w:val="00FF0246"/>
    <w:rsid w:val="00FF219D"/>
    <w:rsid w:val="00FF2524"/>
    <w:rsid w:val="00FF3E50"/>
    <w:rsid w:val="00FF4C3C"/>
    <w:rsid w:val="00F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F75ED06-E162-4F9A-A274-CD31E474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08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73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052D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47D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3F65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52DD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4E1371"/>
    <w:rPr>
      <w:rFonts w:ascii="Calibri" w:hAnsi="Calibri"/>
      <w:b/>
      <w:bCs/>
      <w:kern w:val="2"/>
      <w:sz w:val="32"/>
      <w:szCs w:val="32"/>
    </w:rPr>
  </w:style>
  <w:style w:type="paragraph" w:customStyle="1" w:styleId="ecmsonormal1">
    <w:name w:val="ec_msonormal1"/>
    <w:basedOn w:val="a"/>
    <w:rsid w:val="00C82D6A"/>
    <w:rPr>
      <w:rFonts w:ascii="Verdana" w:hAnsi="Verdana"/>
      <w:kern w:val="0"/>
    </w:rPr>
  </w:style>
  <w:style w:type="paragraph" w:customStyle="1" w:styleId="ecmsonormal10">
    <w:name w:val="ecmsonormal1"/>
    <w:basedOn w:val="a"/>
    <w:rsid w:val="00C82D6A"/>
    <w:pPr>
      <w:spacing w:before="100" w:beforeAutospacing="1" w:after="100" w:afterAutospacing="1"/>
    </w:pPr>
    <w:rPr>
      <w:kern w:val="0"/>
      <w:sz w:val="24"/>
      <w:szCs w:val="24"/>
      <w:lang w:val="bg-BG" w:eastAsia="bg-BG"/>
    </w:rPr>
  </w:style>
  <w:style w:type="character" w:styleId="a3">
    <w:name w:val="Hyperlink"/>
    <w:basedOn w:val="a0"/>
    <w:uiPriority w:val="99"/>
    <w:rsid w:val="00BF1B2E"/>
    <w:rPr>
      <w:color w:val="0000FF"/>
      <w:u w:val="single"/>
    </w:rPr>
  </w:style>
  <w:style w:type="character" w:customStyle="1" w:styleId="a4">
    <w:name w:val="消息标题标签"/>
    <w:rsid w:val="00B37409"/>
    <w:rPr>
      <w:rFonts w:ascii="Arial Black" w:eastAsia="黑体" w:hAnsi="Arial Black"/>
      <w:b/>
      <w:sz w:val="18"/>
      <w:lang w:eastAsia="zh-CN"/>
    </w:rPr>
  </w:style>
  <w:style w:type="paragraph" w:styleId="a5">
    <w:name w:val="Body Text"/>
    <w:basedOn w:val="a"/>
    <w:rsid w:val="00B37409"/>
    <w:pPr>
      <w:spacing w:after="220" w:line="180" w:lineRule="atLeast"/>
      <w:ind w:left="835"/>
    </w:pPr>
    <w:rPr>
      <w:rFonts w:ascii="Arial" w:hAnsi="Arial"/>
      <w:spacing w:val="-5"/>
      <w:kern w:val="0"/>
    </w:rPr>
  </w:style>
  <w:style w:type="table" w:styleId="a6">
    <w:name w:val="Table Grid"/>
    <w:basedOn w:val="a1"/>
    <w:uiPriority w:val="59"/>
    <w:rsid w:val="00750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ocument Map"/>
    <w:basedOn w:val="a"/>
    <w:semiHidden/>
    <w:rsid w:val="00183C0B"/>
    <w:pPr>
      <w:shd w:val="clear" w:color="auto" w:fill="000080"/>
    </w:pPr>
    <w:rPr>
      <w:rFonts w:ascii="Tahoma" w:hAnsi="Tahoma" w:cs="Tahoma"/>
    </w:rPr>
  </w:style>
  <w:style w:type="paragraph" w:styleId="a8">
    <w:name w:val="header"/>
    <w:basedOn w:val="a"/>
    <w:link w:val="Char"/>
    <w:uiPriority w:val="99"/>
    <w:rsid w:val="00183C0B"/>
    <w:pPr>
      <w:tabs>
        <w:tab w:val="center" w:pos="4252"/>
        <w:tab w:val="right" w:pos="8504"/>
      </w:tabs>
    </w:pPr>
  </w:style>
  <w:style w:type="character" w:customStyle="1" w:styleId="Char">
    <w:name w:val="页眉 Char"/>
    <w:basedOn w:val="a0"/>
    <w:link w:val="a8"/>
    <w:uiPriority w:val="99"/>
    <w:rsid w:val="00244E27"/>
    <w:rPr>
      <w:rFonts w:ascii="Calibri" w:hAnsi="Calibri"/>
      <w:kern w:val="2"/>
      <w:sz w:val="21"/>
      <w:szCs w:val="22"/>
    </w:rPr>
  </w:style>
  <w:style w:type="paragraph" w:styleId="a9">
    <w:name w:val="footer"/>
    <w:basedOn w:val="a"/>
    <w:link w:val="Char0"/>
    <w:uiPriority w:val="99"/>
    <w:rsid w:val="00183C0B"/>
    <w:pPr>
      <w:tabs>
        <w:tab w:val="center" w:pos="4252"/>
        <w:tab w:val="right" w:pos="8504"/>
      </w:tabs>
    </w:pPr>
  </w:style>
  <w:style w:type="character" w:customStyle="1" w:styleId="Char0">
    <w:name w:val="页脚 Char"/>
    <w:basedOn w:val="a0"/>
    <w:link w:val="a9"/>
    <w:uiPriority w:val="99"/>
    <w:rsid w:val="00F20D0A"/>
    <w:rPr>
      <w:rFonts w:ascii="Calibri" w:hAnsi="Calibri"/>
      <w:kern w:val="2"/>
      <w:sz w:val="21"/>
      <w:szCs w:val="22"/>
    </w:rPr>
  </w:style>
  <w:style w:type="paragraph" w:styleId="aa">
    <w:name w:val="List Paragraph"/>
    <w:basedOn w:val="a"/>
    <w:uiPriority w:val="34"/>
    <w:qFormat/>
    <w:rsid w:val="009C7B7F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573F6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E5519"/>
    <w:pPr>
      <w:widowControl/>
      <w:tabs>
        <w:tab w:val="right" w:leader="dot" w:pos="8779"/>
      </w:tabs>
      <w:spacing w:after="100" w:line="360" w:lineRule="auto"/>
      <w:ind w:left="221"/>
      <w:jc w:val="righ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17C72"/>
    <w:pPr>
      <w:widowControl/>
      <w:tabs>
        <w:tab w:val="right" w:leader="dot" w:pos="8637"/>
      </w:tabs>
      <w:spacing w:after="100" w:line="360" w:lineRule="auto"/>
      <w:jc w:val="right"/>
    </w:pPr>
    <w:rPr>
      <w:rFonts w:cstheme="minorHAnsi"/>
      <w:b/>
      <w:noProof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573F6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Balloon Text"/>
    <w:basedOn w:val="a"/>
    <w:link w:val="Char1"/>
    <w:uiPriority w:val="99"/>
    <w:rsid w:val="00573F65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rsid w:val="00573F65"/>
    <w:rPr>
      <w:rFonts w:ascii="Calibri" w:hAnsi="Calibri"/>
      <w:kern w:val="2"/>
      <w:sz w:val="18"/>
      <w:szCs w:val="18"/>
    </w:rPr>
  </w:style>
  <w:style w:type="paragraph" w:styleId="ac">
    <w:name w:val="Title"/>
    <w:basedOn w:val="a"/>
    <w:next w:val="a"/>
    <w:link w:val="Char2"/>
    <w:qFormat/>
    <w:rsid w:val="00573F6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c"/>
    <w:rsid w:val="00573F65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Normal (Web)"/>
    <w:basedOn w:val="a"/>
    <w:uiPriority w:val="99"/>
    <w:rsid w:val="003052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bellentext">
    <w:name w:val="Tabellentext"/>
    <w:basedOn w:val="a"/>
    <w:rsid w:val="00F47DE3"/>
    <w:pPr>
      <w:widowControl/>
      <w:spacing w:before="60" w:after="60" w:line="360" w:lineRule="auto"/>
      <w:ind w:left="709"/>
      <w:jc w:val="center"/>
    </w:pPr>
    <w:rPr>
      <w:rFonts w:ascii="Helvetica" w:hAnsi="Helvetica"/>
      <w:kern w:val="0"/>
      <w:sz w:val="16"/>
      <w:szCs w:val="20"/>
      <w:lang w:eastAsia="en-US"/>
    </w:rPr>
  </w:style>
  <w:style w:type="paragraph" w:styleId="4">
    <w:name w:val="toc 4"/>
    <w:basedOn w:val="a"/>
    <w:next w:val="a"/>
    <w:autoRedefine/>
    <w:semiHidden/>
    <w:rsid w:val="00F47DE3"/>
    <w:pPr>
      <w:ind w:leftChars="600" w:left="1260"/>
    </w:pPr>
  </w:style>
  <w:style w:type="paragraph" w:styleId="ae">
    <w:name w:val="table of figures"/>
    <w:basedOn w:val="a"/>
    <w:next w:val="a"/>
    <w:autoRedefine/>
    <w:semiHidden/>
    <w:rsid w:val="00F47DE3"/>
    <w:pPr>
      <w:widowControl/>
      <w:tabs>
        <w:tab w:val="right" w:pos="8400"/>
      </w:tabs>
      <w:spacing w:line="360" w:lineRule="auto"/>
      <w:ind w:left="1021" w:hanging="737"/>
      <w:jc w:val="left"/>
    </w:pPr>
    <w:rPr>
      <w:rFonts w:ascii="Arial" w:hAnsi="Arial" w:cs="Arial"/>
      <w:kern w:val="0"/>
      <w:sz w:val="20"/>
      <w:szCs w:val="20"/>
      <w:lang w:val="en-GB" w:eastAsia="en-US"/>
    </w:rPr>
  </w:style>
  <w:style w:type="paragraph" w:customStyle="1" w:styleId="FormatvorlageVerzeichnis1KursivNichtGrobuchstaben">
    <w:name w:val="Formatvorlage Verzeichnis 1 + Kursiv Nicht Großbuchstaben"/>
    <w:basedOn w:val="10"/>
    <w:autoRedefine/>
    <w:rsid w:val="00F47DE3"/>
    <w:pPr>
      <w:autoSpaceDE w:val="0"/>
      <w:autoSpaceDN w:val="0"/>
      <w:adjustRightInd w:val="0"/>
      <w:spacing w:before="360" w:after="0"/>
    </w:pPr>
    <w:rPr>
      <w:rFonts w:ascii="Arial" w:hAnsi="Arial" w:cs="Arial"/>
      <w:b w:val="0"/>
      <w:bCs/>
      <w:iCs/>
      <w:color w:val="000000"/>
      <w:sz w:val="24"/>
      <w:szCs w:val="24"/>
      <w:lang w:val="de-DE" w:eastAsia="de-DE"/>
    </w:rPr>
  </w:style>
  <w:style w:type="paragraph" w:styleId="af">
    <w:name w:val="caption"/>
    <w:aliases w:val="TableTitle,FigureTitle"/>
    <w:basedOn w:val="a"/>
    <w:next w:val="a"/>
    <w:qFormat/>
    <w:rsid w:val="00F47DE3"/>
    <w:pPr>
      <w:widowControl/>
      <w:autoSpaceDE w:val="0"/>
      <w:autoSpaceDN w:val="0"/>
      <w:adjustRightInd w:val="0"/>
      <w:spacing w:line="360" w:lineRule="auto"/>
      <w:jc w:val="left"/>
    </w:pPr>
    <w:rPr>
      <w:rFonts w:ascii="Arial" w:hAnsi="Arial" w:cs="Arial"/>
      <w:b/>
      <w:bCs/>
      <w:iCs/>
      <w:color w:val="000000"/>
      <w:kern w:val="0"/>
      <w:sz w:val="20"/>
      <w:szCs w:val="20"/>
      <w:lang w:val="de-DE" w:eastAsia="de-DE"/>
    </w:rPr>
  </w:style>
  <w:style w:type="character" w:styleId="af0">
    <w:name w:val="FollowedHyperlink"/>
    <w:basedOn w:val="a0"/>
    <w:uiPriority w:val="99"/>
    <w:rsid w:val="00835EF2"/>
    <w:rPr>
      <w:color w:val="800080"/>
      <w:u w:val="single"/>
    </w:rPr>
  </w:style>
  <w:style w:type="character" w:customStyle="1" w:styleId="apple-style-span">
    <w:name w:val="apple-style-span"/>
    <w:basedOn w:val="a0"/>
    <w:rsid w:val="008D34C4"/>
  </w:style>
  <w:style w:type="character" w:customStyle="1" w:styleId="apple-converted-space">
    <w:name w:val="apple-converted-space"/>
    <w:basedOn w:val="a0"/>
    <w:rsid w:val="008D34C4"/>
  </w:style>
  <w:style w:type="character" w:customStyle="1" w:styleId="webdict">
    <w:name w:val="webdict"/>
    <w:basedOn w:val="a0"/>
    <w:rsid w:val="00C634B3"/>
  </w:style>
  <w:style w:type="character" w:customStyle="1" w:styleId="tcsub">
    <w:name w:val="tc_sub"/>
    <w:basedOn w:val="a0"/>
    <w:rsid w:val="006B7BBC"/>
  </w:style>
  <w:style w:type="character" w:customStyle="1" w:styleId="hps">
    <w:name w:val="hps"/>
    <w:basedOn w:val="a0"/>
    <w:rsid w:val="00C75C74"/>
  </w:style>
  <w:style w:type="character" w:styleId="af1">
    <w:name w:val="Strong"/>
    <w:basedOn w:val="a0"/>
    <w:uiPriority w:val="22"/>
    <w:qFormat/>
    <w:rsid w:val="00D774E5"/>
    <w:rPr>
      <w:b/>
      <w:bCs/>
    </w:rPr>
  </w:style>
  <w:style w:type="character" w:styleId="af2">
    <w:name w:val="annotation reference"/>
    <w:basedOn w:val="a0"/>
    <w:uiPriority w:val="99"/>
    <w:semiHidden/>
    <w:unhideWhenUsed/>
    <w:rsid w:val="00244E27"/>
    <w:rPr>
      <w:sz w:val="21"/>
      <w:szCs w:val="21"/>
    </w:rPr>
  </w:style>
  <w:style w:type="paragraph" w:styleId="af3">
    <w:name w:val="annotation text"/>
    <w:basedOn w:val="a"/>
    <w:link w:val="Char3"/>
    <w:uiPriority w:val="99"/>
    <w:semiHidden/>
    <w:unhideWhenUsed/>
    <w:rsid w:val="00244E27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3">
    <w:name w:val="批注文字 Char"/>
    <w:basedOn w:val="a0"/>
    <w:link w:val="af3"/>
    <w:uiPriority w:val="99"/>
    <w:semiHidden/>
    <w:rsid w:val="00244E27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4">
    <w:name w:val="annotation subject"/>
    <w:basedOn w:val="af3"/>
    <w:next w:val="af3"/>
    <w:link w:val="Char4"/>
    <w:uiPriority w:val="99"/>
    <w:semiHidden/>
    <w:unhideWhenUsed/>
    <w:rsid w:val="00244E27"/>
    <w:rPr>
      <w:b/>
      <w:bCs/>
    </w:rPr>
  </w:style>
  <w:style w:type="character" w:customStyle="1" w:styleId="Char4">
    <w:name w:val="批注主题 Char"/>
    <w:basedOn w:val="Char3"/>
    <w:link w:val="af4"/>
    <w:uiPriority w:val="99"/>
    <w:semiHidden/>
    <w:rsid w:val="00244E27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lpha-ess.com/" TargetMode="External"/><Relationship Id="rId1" Type="http://schemas.openxmlformats.org/officeDocument/2006/relationships/hyperlink" Target="http://www.alpha-es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2797;&#20214;%20fire_energy%20blank%20page123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91BA1-E665-4B67-A30E-DC27DDB3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复件 fire_energy blank page1234.dot</Template>
  <TotalTime>550</TotalTime>
  <Pages>45</Pages>
  <Words>7518</Words>
  <Characters>42859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¬¬</vt:lpstr>
    </vt:vector>
  </TitlesOfParts>
  <Company>Dark</Company>
  <LinksUpToDate>false</LinksUpToDate>
  <CharactersWithSpaces>50277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¬¬</dc:title>
  <dc:subject/>
  <dc:creator>微软用户</dc:creator>
  <cp:keywords/>
  <dc:description/>
  <cp:lastModifiedBy>llq_2007@msn.com</cp:lastModifiedBy>
  <cp:revision>16</cp:revision>
  <cp:lastPrinted>2018-02-26T08:35:00Z</cp:lastPrinted>
  <dcterms:created xsi:type="dcterms:W3CDTF">2018-08-17T05:57:00Z</dcterms:created>
  <dcterms:modified xsi:type="dcterms:W3CDTF">2018-08-27T01:45:00Z</dcterms:modified>
</cp:coreProperties>
</file>